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39344211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2EF334BA" w:rsidR="001F3654" w:rsidRDefault="00847E6C" w:rsidP="00103AFF">
            <w:pPr>
              <w:pStyle w:val="Titel"/>
              <w:ind w:left="0"/>
            </w:pPr>
            <w:r>
              <w:t>Meetinstrumenten</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5DB67D0C" w:rsidR="001F3654" w:rsidRPr="00144176" w:rsidRDefault="001F3654" w:rsidP="00103AFF">
            <w:pPr>
              <w:pStyle w:val="Ondertitel"/>
              <w:ind w:left="0"/>
              <w:rPr>
                <w:b w:val="0"/>
                <w:bCs/>
              </w:rPr>
            </w:pP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704289528"/>
            <w:placeholder>
              <w:docPart w:val="71C41C850E8D4C0A8BFD00909C7188D3"/>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421DDE1A" w:rsidR="001F3654" w:rsidRPr="00144176" w:rsidRDefault="001F3654" w:rsidP="00144176">
                <w:pPr>
                  <w:pStyle w:val="TabelStandaard"/>
                </w:pPr>
                <w:r w:rsidRPr="00144176">
                  <w:rPr>
                    <w:rStyle w:val="Tekstvantijdelijkeaanduiding"/>
                    <w:color w:val="auto"/>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407726896"/>
            <w:placeholder>
              <w:docPart w:val="C11A00EF110D4FCD87409C86B038EE0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23BAC394" w:rsidR="001F3654" w:rsidRPr="00144176" w:rsidRDefault="001F3654" w:rsidP="00144176">
                <w:pPr>
                  <w:pStyle w:val="TabelStandaard"/>
                </w:pPr>
                <w:r w:rsidRPr="00144176">
                  <w:rPr>
                    <w:rStyle w:val="Tekstvantijdelijkeaanduiding"/>
                    <w:color w:val="auto"/>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1830934932"/>
            <w:placeholder>
              <w:docPart w:val="C0CC9F32111D4CB9A9CE0885B9EB600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64C0C003" w:rsidR="001F3654" w:rsidRPr="00144176" w:rsidRDefault="001F3654" w:rsidP="00144176">
                <w:pPr>
                  <w:pStyle w:val="TabelStandaard"/>
                </w:pPr>
                <w:r w:rsidRPr="00144176">
                  <w:rPr>
                    <w:rStyle w:val="Tekstvantijdelijkeaanduiding"/>
                    <w:color w:val="auto"/>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44176" w:rsidRDefault="001F3654" w:rsidP="00144176">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44176" w:rsidRDefault="001F3654" w:rsidP="00144176">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44176" w:rsidRDefault="001F3654" w:rsidP="00144176">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44176" w:rsidRDefault="001F3654" w:rsidP="00144176">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44176" w:rsidRDefault="001F3654" w:rsidP="00144176">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sdt>
          <w:sdtPr>
            <w:alias w:val="Deskundige_Naam"/>
            <w:tag w:val="Deskundige_Naam"/>
            <w:id w:val="251400753"/>
            <w:placeholder>
              <w:docPart w:val="EC7E178D74554E3991599168D27F3E0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tc>
              <w:tcPr>
                <w:tcW w:w="8788" w:type="dxa"/>
              </w:tcPr>
              <w:p w14:paraId="5643392E" w14:textId="75F6E040" w:rsidR="001F3654" w:rsidRPr="00144176" w:rsidRDefault="001F3654" w:rsidP="00144176">
                <w:pPr>
                  <w:pStyle w:val="TabelStandaard"/>
                </w:pPr>
                <w:r w:rsidRPr="00191AFB">
                  <w:rPr>
                    <w:rStyle w:val="Tekstvantijdelijkeaanduiding"/>
                    <w:color w:val="auto"/>
                  </w:rPr>
                  <w:t>[Deskundige_Naam]</w:t>
                </w:r>
              </w:p>
            </w:tc>
          </w:sdtContent>
        </w:sdt>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sdt>
          <w:sdtPr>
            <w:alias w:val="Deskundige_Functie"/>
            <w:tag w:val="Deskundige_Functie"/>
            <w:id w:val="-1925722992"/>
            <w:placeholder>
              <w:docPart w:val="7DB21BB013054D71991458B050008AEC"/>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tc>
              <w:tcPr>
                <w:tcW w:w="8788" w:type="dxa"/>
              </w:tcPr>
              <w:p w14:paraId="46A308C0" w14:textId="48D81DD2" w:rsidR="001F3654" w:rsidRPr="00144176" w:rsidRDefault="001F3654" w:rsidP="00144176">
                <w:pPr>
                  <w:pStyle w:val="TabelStandaard"/>
                </w:pPr>
                <w:r w:rsidRPr="00144176">
                  <w:rPr>
                    <w:rStyle w:val="Tekstvantijdelijkeaanduiding"/>
                    <w:color w:val="auto"/>
                  </w:rPr>
                  <w:t>[Deskundige_Functie]</w:t>
                </w:r>
              </w:p>
            </w:tc>
          </w:sdtContent>
        </w:sdt>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sdt>
          <w:sdtPr>
            <w:alias w:val="Deskundige_BIG"/>
            <w:tag w:val="Deskundige_BIG"/>
            <w:id w:val="-154154903"/>
            <w:placeholder>
              <w:docPart w:val="EE27A4EF5FB84C10AD4B6089E9D73024"/>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tc>
              <w:tcPr>
                <w:tcW w:w="8788" w:type="dxa"/>
              </w:tcPr>
              <w:p w14:paraId="72C27225" w14:textId="74AF0C4E" w:rsidR="001F3654" w:rsidRPr="00144176" w:rsidRDefault="001F3654" w:rsidP="00144176">
                <w:pPr>
                  <w:pStyle w:val="TabelStandaard"/>
                </w:pPr>
                <w:r w:rsidRPr="00144176">
                  <w:rPr>
                    <w:rStyle w:val="Tekstvantijdelijkeaanduiding"/>
                    <w:color w:val="auto"/>
                  </w:rPr>
                  <w:t>[Deskundige_BIG]</w:t>
                </w:r>
              </w:p>
            </w:tc>
          </w:sdtContent>
        </w:sdt>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44176" w:rsidRDefault="001F3654" w:rsidP="00144176">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44176" w:rsidRDefault="001F3654" w:rsidP="00144176">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339694875"/>
            <w:placeholder>
              <w:docPart w:val="1223587E5A27421EA83DFB6E1DE7CEB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7EFB8C4C" w:rsidR="001F3654" w:rsidRPr="00144176" w:rsidRDefault="001F3654" w:rsidP="00144176">
                <w:pPr>
                  <w:pStyle w:val="TabelStandaard"/>
                </w:pPr>
                <w:r w:rsidRPr="00144176">
                  <w:rPr>
                    <w:rStyle w:val="Tekstvantijdelijkeaanduiding"/>
                    <w:color w:val="auto"/>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657380562"/>
            <w:placeholder>
              <w:docPart w:val="DA3FFA7908DB451DBF1B0B4DF9B24FCC"/>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1C71CDC4" w:rsidR="001F3654" w:rsidRPr="00144176" w:rsidRDefault="001F3654" w:rsidP="00144176">
                <w:pPr>
                  <w:pStyle w:val="TabelStandaard"/>
                </w:pPr>
                <w:r w:rsidRPr="00144176">
                  <w:rPr>
                    <w:rStyle w:val="Tekstvantijdelijkeaanduiding"/>
                    <w:color w:val="auto"/>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882511632"/>
            <w:placeholder>
              <w:docPart w:val="21D3FDD3EAB2453E8CFCF47920EE9CD9"/>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0431A8CD" w:rsidR="001F3654" w:rsidRPr="00144176" w:rsidRDefault="001F3654" w:rsidP="00144176">
                <w:pPr>
                  <w:pStyle w:val="TabelStandaard"/>
                </w:pPr>
                <w:r w:rsidRPr="00144176">
                  <w:rPr>
                    <w:rStyle w:val="Tekstvantijdelijkeaanduiding"/>
                    <w:color w:val="auto"/>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44176" w:rsidRDefault="001F3654" w:rsidP="00144176">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44176" w:rsidRDefault="001F3654" w:rsidP="00144176">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1679502114"/>
            <w:placeholder>
              <w:docPart w:val="38318C4199A4403998B85B199905A4F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38556CBA" w:rsidR="001F3654" w:rsidRPr="00144176" w:rsidRDefault="001F3654" w:rsidP="00144176">
                <w:pPr>
                  <w:pStyle w:val="TabelStandaard"/>
                </w:pPr>
                <w:r w:rsidRPr="00191AFB">
                  <w:rPr>
                    <w:rStyle w:val="Tekstvantijdelijkeaanduiding"/>
                    <w:color w:val="auto"/>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707798433"/>
            <w:placeholder>
              <w:docPart w:val="77139F9A5A6B4149B7F9BD1841D8E10C"/>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04FCE232" w:rsidR="001F3654" w:rsidRPr="00144176" w:rsidRDefault="001F3654" w:rsidP="00144176">
                <w:pPr>
                  <w:pStyle w:val="TabelStandaard"/>
                </w:pPr>
                <w:r w:rsidRPr="00144176">
                  <w:rPr>
                    <w:rStyle w:val="Tekstvantijdelijkeaanduiding"/>
                    <w:color w:val="auto"/>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822683071"/>
            <w:placeholder>
              <w:docPart w:val="41D375A4F46F4084BAA915B651B0ED9C"/>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C8F11CE" w:rsidR="001F3654" w:rsidRPr="00144176" w:rsidRDefault="001F3654" w:rsidP="00144176">
                <w:pPr>
                  <w:pStyle w:val="TabelStandaard"/>
                </w:pPr>
                <w:r w:rsidRPr="00144176">
                  <w:rPr>
                    <w:rStyle w:val="Tekstvantijdelijkeaanduiding"/>
                    <w:color w:val="auto"/>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p w14:paraId="03C7CF0A" w14:textId="2DB0084C" w:rsidR="00CB2C2C" w:rsidRDefault="00507D8E" w:rsidP="00847E6C">
      <w:pPr>
        <w:rPr>
          <w:lang w:val="en-GB"/>
        </w:rPr>
      </w:pPr>
      <w:r w:rsidRPr="00EA09F7">
        <w:rPr>
          <w:lang w:val="en-GB"/>
        </w:rPr>
        <w:br w:type="page"/>
      </w:r>
    </w:p>
    <w:p w14:paraId="1DE8E00E" w14:textId="144E6DD9" w:rsidR="005D5745" w:rsidRDefault="005D5745" w:rsidP="004861F5">
      <w:pPr>
        <w:pStyle w:val="Kop2"/>
      </w:pPr>
      <w:r>
        <w:lastRenderedPageBreak/>
        <w:t>Algemeen</w:t>
      </w:r>
    </w:p>
    <w:p w14:paraId="5D35C61C" w14:textId="21E3582C" w:rsidR="005D5745" w:rsidRDefault="005D5745" w:rsidP="005D5745">
      <w:r>
        <w:t>Betrokkene heeft vragenlijsten ingevuld. Betrokkene is geïnstrueerd om dit zelf te doen op een rustig dan wel representatief moment. Betrokkene heeft de instructie gekregen het invullen te mogen onderbreken en te mogen verdelen.</w:t>
      </w:r>
    </w:p>
    <w:p w14:paraId="335F8760" w14:textId="18D68115" w:rsidR="005D5745" w:rsidRDefault="005D5745" w:rsidP="005D5745">
      <w:pPr>
        <w:pStyle w:val="Kop3"/>
      </w:pPr>
      <w:r>
        <w:t>Zelfrapportage</w:t>
      </w:r>
    </w:p>
    <w:p w14:paraId="6AA3AD10" w14:textId="456B788C" w:rsidR="005D5745" w:rsidRDefault="005D5745" w:rsidP="005D5745">
      <w:r>
        <w:t>Met uitzondering van de NPFS (Niveaus van PersoonlijkheidsFunctioneren Schaal), zijn de uitslagen een weergave van hetgeen betrokkene heeft gerapporteerd. Alle instrumenten zijn dus zogenaamde zelfrapportageinstrumenten. Zelfrapportage is de resultante van hetgeen betrokkene in staat is om te communiceren en van hetgeen kiest te communiceren, op het moment van het onderzoek en onder de omstandigheden van dat moment met verschillende en mogelijk zelfs strijdige belangen.</w:t>
      </w:r>
    </w:p>
    <w:p w14:paraId="5E0253C4" w14:textId="13CA0D04" w:rsidR="005D5745" w:rsidRDefault="005D5745" w:rsidP="005D5745">
      <w:pPr>
        <w:pStyle w:val="Kop3"/>
      </w:pPr>
      <w:r>
        <w:t>Interpretatie</w:t>
      </w:r>
    </w:p>
    <w:p w14:paraId="2E5773A5" w14:textId="49192062" w:rsidR="005D5745" w:rsidRDefault="005D5745" w:rsidP="005D5745">
      <w:r>
        <w:t xml:space="preserve">Dat betekent dat de uitslagen te allen tijden moeten worden geïnterpreteerd vanuit de context waarin ze zijn verkregen. Een uitslag kan dus nooit rechtstreeks gebruikt worden om een symptoom te objectiveren of de objectiveerbaarheid daarvan te verwerpen. Daar volgt uit dat een uitslag dus ook nooit rechtstreeks gebruikt kan worden om een diagnose te stellen of te verwerpen. </w:t>
      </w:r>
      <w:r w:rsidR="00FC1218">
        <w:t>De uitslagen worden gebruikt voor nadere interpretatie van het overige onderzoeksmateriaal, voor het toetsen van hypothesen, voor het screenens op ervaren klachten en voor het genereren van hypotheses over de (organisatie van) de persoonlijkheid, de antwoordstijl van betrokkene en over psychopathologie in het algemeen.</w:t>
      </w:r>
    </w:p>
    <w:p w14:paraId="5C4A4029" w14:textId="72A4D614" w:rsidR="00FC1218" w:rsidRDefault="00FC1218" w:rsidP="00FC1218">
      <w:pPr>
        <w:pStyle w:val="Kop3"/>
      </w:pPr>
      <w:r>
        <w:t>Klinisch oordeel</w:t>
      </w:r>
    </w:p>
    <w:p w14:paraId="56CDEDD6" w14:textId="052BAC99" w:rsidR="00FC1218" w:rsidRDefault="00FC1218" w:rsidP="00FC1218">
      <w:r>
        <w:t>Meetinstrumenten zoals de NPFS en de HAM-D (Hamilton depression scale) worden ingevuld door de onderzoeker en voor of tijdens het invullen vindt een klinische afweging en beoordeling door de onderzoeker plaats. Deze instrumenten reflecteren daardoor niet alleen hetgeen betrokkene over zichzelf heeft communiceerd maar reflecteren tegelijkertijd het klinisch oordeel van de onderzoeker daarover. Deze instrumenten hebben daardoor in vergelijking met zelfrapportageinstrumenten, een grotere invloed op de diagnostiek en overwegingen.</w:t>
      </w:r>
    </w:p>
    <w:p w14:paraId="3871C0DE" w14:textId="77777777" w:rsidR="005B47B5" w:rsidRDefault="005B47B5" w:rsidP="005B47B5">
      <w:pPr>
        <w:pStyle w:val="Kop2"/>
      </w:pPr>
      <w:r>
        <w:t>NKPV</w:t>
      </w:r>
    </w:p>
    <w:tbl>
      <w:tblPr>
        <w:tblStyle w:val="Rastertabel7kleurrijk-Accent5"/>
        <w:tblW w:w="0" w:type="auto"/>
        <w:tblInd w:w="10" w:type="dxa"/>
        <w:tblLook w:val="04A0" w:firstRow="1" w:lastRow="0" w:firstColumn="1" w:lastColumn="0" w:noHBand="0" w:noVBand="1"/>
      </w:tblPr>
      <w:tblGrid>
        <w:gridCol w:w="2124"/>
        <w:gridCol w:w="845"/>
        <w:gridCol w:w="845"/>
        <w:gridCol w:w="845"/>
        <w:gridCol w:w="845"/>
        <w:gridCol w:w="845"/>
        <w:gridCol w:w="845"/>
      </w:tblGrid>
      <w:tr w:rsidR="005B47B5" w14:paraId="64F58C1A" w14:textId="77777777" w:rsidTr="005B47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4" w:type="dxa"/>
            <w:tcBorders>
              <w:bottom w:val="nil"/>
            </w:tcBorders>
          </w:tcPr>
          <w:p w14:paraId="5DC92593" w14:textId="77777777" w:rsidR="005B47B5" w:rsidRDefault="005B47B5" w:rsidP="00212D4A">
            <w:pPr>
              <w:jc w:val="left"/>
            </w:pPr>
          </w:p>
        </w:tc>
        <w:tc>
          <w:tcPr>
            <w:tcW w:w="845" w:type="dxa"/>
            <w:tcBorders>
              <w:bottom w:val="single" w:sz="4" w:space="0" w:color="86B3C0" w:themeColor="accent5" w:themeTint="99"/>
              <w:right w:val="single" w:sz="4" w:space="0" w:color="86B3C0" w:themeColor="accent5" w:themeTint="99"/>
            </w:tcBorders>
          </w:tcPr>
          <w:p w14:paraId="08B35FBB"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EXT</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646C4EEA"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PSY</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2A1C59E0"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VER</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1CB0AB50"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SOM</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40A8D3BC"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NEG</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27CFAB90"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NAR</w:t>
            </w:r>
          </w:p>
        </w:tc>
      </w:tr>
      <w:tr w:rsidR="005B47B5" w14:paraId="1F4D8F86"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86B3C0" w:themeColor="accent5" w:themeTint="99"/>
            </w:tcBorders>
          </w:tcPr>
          <w:p w14:paraId="3B0CA4A7" w14:textId="77777777" w:rsidR="005B47B5" w:rsidRDefault="005B47B5" w:rsidP="00212D4A">
            <w:pPr>
              <w:jc w:val="left"/>
            </w:pPr>
            <w:r>
              <w:t>Score</w:t>
            </w:r>
          </w:p>
        </w:tc>
        <w:tc>
          <w:tcPr>
            <w:tcW w:w="845" w:type="dxa"/>
            <w:tcBorders>
              <w:bottom w:val="single" w:sz="4" w:space="0" w:color="86B3C0" w:themeColor="accent5" w:themeTint="99"/>
              <w:right w:val="single" w:sz="4" w:space="0" w:color="86B3C0" w:themeColor="accent5" w:themeTint="99"/>
            </w:tcBorders>
          </w:tcPr>
          <w:p w14:paraId="6F15610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2238128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5C2B758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0A485D2A"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152AD2A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left w:val="single" w:sz="4" w:space="0" w:color="86B3C0" w:themeColor="accent5" w:themeTint="99"/>
              <w:bottom w:val="single" w:sz="4" w:space="0" w:color="86B3C0" w:themeColor="accent5" w:themeTint="99"/>
            </w:tcBorders>
          </w:tcPr>
          <w:p w14:paraId="26E0F617"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4615BC5D"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7D87BFDF" w14:textId="77777777" w:rsidR="005B47B5" w:rsidRPr="00847E6C" w:rsidRDefault="005B47B5" w:rsidP="00212D4A">
            <w:pPr>
              <w:jc w:val="left"/>
              <w:rPr>
                <w:b/>
                <w:bCs/>
                <w:i w:val="0"/>
                <w:iCs w:val="0"/>
              </w:rPr>
            </w:pPr>
            <w:r w:rsidRPr="00847E6C">
              <w:rPr>
                <w:b/>
                <w:bCs/>
                <w:i w:val="0"/>
                <w:iCs w:val="0"/>
              </w:rPr>
              <w:t>Zeer laag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BD8D70E"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8BF1678"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5CDC00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14C9C7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31C605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2A8F041"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2FA63A4D"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4AE811F4" w14:textId="77777777" w:rsidR="005B47B5" w:rsidRPr="00847E6C" w:rsidRDefault="005B47B5" w:rsidP="00212D4A">
            <w:pPr>
              <w:jc w:val="left"/>
              <w:rPr>
                <w:b/>
                <w:bCs/>
                <w:i w:val="0"/>
                <w:iCs w:val="0"/>
              </w:rPr>
            </w:pPr>
            <w:r w:rsidRPr="00847E6C">
              <w:rPr>
                <w:b/>
                <w:bCs/>
                <w:i w:val="0"/>
                <w:iCs w:val="0"/>
              </w:rPr>
              <w:t>Laag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4059322"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4EA62DC"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EDF4DCA"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7B81D3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D46ABB7"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B365D4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00FE06DA"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171761F5" w14:textId="77777777" w:rsidR="005B47B5" w:rsidRPr="00847E6C" w:rsidRDefault="005B47B5" w:rsidP="00212D4A">
            <w:pPr>
              <w:jc w:val="left"/>
              <w:rPr>
                <w:b/>
                <w:bCs/>
                <w:i w:val="0"/>
                <w:iCs w:val="0"/>
              </w:rPr>
            </w:pPr>
            <w:r w:rsidRPr="00847E6C">
              <w:rPr>
                <w:b/>
                <w:bCs/>
                <w:i w:val="0"/>
                <w:iCs w:val="0"/>
              </w:rPr>
              <w:t>Beneden 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715C081"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887002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E1E02E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0633CB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A1D845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96BA0A1"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758C59A3"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2C597BD0" w14:textId="77777777" w:rsidR="005B47B5" w:rsidRPr="00847E6C" w:rsidRDefault="005B47B5" w:rsidP="00212D4A">
            <w:pPr>
              <w:jc w:val="left"/>
              <w:rPr>
                <w:b/>
                <w:bCs/>
                <w:i w:val="0"/>
                <w:iCs w:val="0"/>
              </w:rPr>
            </w:pPr>
            <w:r w:rsidRPr="00847E6C">
              <w:rPr>
                <w:b/>
                <w:bCs/>
                <w:i w:val="0"/>
                <w:iCs w:val="0"/>
              </w:rPr>
              <w:t>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FEFB14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96FF60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73E198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465FF4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7FDFE5C"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613ED87"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4D8CF691"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2457BD53" w14:textId="77777777" w:rsidR="005B47B5" w:rsidRPr="00847E6C" w:rsidRDefault="005B47B5" w:rsidP="00212D4A">
            <w:pPr>
              <w:jc w:val="left"/>
              <w:rPr>
                <w:b/>
                <w:bCs/>
                <w:i w:val="0"/>
                <w:iCs w:val="0"/>
              </w:rPr>
            </w:pPr>
            <w:r w:rsidRPr="00847E6C">
              <w:rPr>
                <w:b/>
                <w:bCs/>
                <w:i w:val="0"/>
                <w:iCs w:val="0"/>
              </w:rPr>
              <w:t>Boven 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506DD69"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368F132"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BF9BBC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6A6302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09297C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2D62D19"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3559B150"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33DBF464" w14:textId="77777777" w:rsidR="005B47B5" w:rsidRPr="00847E6C" w:rsidRDefault="005B47B5" w:rsidP="00212D4A">
            <w:pPr>
              <w:jc w:val="left"/>
              <w:rPr>
                <w:b/>
                <w:bCs/>
                <w:i w:val="0"/>
                <w:iCs w:val="0"/>
              </w:rPr>
            </w:pPr>
            <w:r w:rsidRPr="00847E6C">
              <w:rPr>
                <w:b/>
                <w:bCs/>
                <w:i w:val="0"/>
                <w:iCs w:val="0"/>
              </w:rPr>
              <w:t>Hoog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83B606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8EDC1C8"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42FED4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DAD70B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1C8F1D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4F3BB0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36C77EFE"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6B3C0" w:themeColor="accent5" w:themeTint="99"/>
              <w:bottom w:val="single" w:sz="4" w:space="0" w:color="86B3C0" w:themeColor="accent5" w:themeTint="99"/>
              <w:right w:val="single" w:sz="4" w:space="0" w:color="86B3C0" w:themeColor="accent5" w:themeTint="99"/>
            </w:tcBorders>
          </w:tcPr>
          <w:p w14:paraId="4CF41A63" w14:textId="77777777" w:rsidR="005B47B5" w:rsidRPr="00847E6C" w:rsidRDefault="005B47B5" w:rsidP="00212D4A">
            <w:pPr>
              <w:jc w:val="left"/>
              <w:rPr>
                <w:b/>
                <w:bCs/>
                <w:i w:val="0"/>
                <w:iCs w:val="0"/>
              </w:rPr>
            </w:pPr>
            <w:r w:rsidRPr="00847E6C">
              <w:rPr>
                <w:b/>
                <w:bCs/>
                <w:i w:val="0"/>
                <w:iCs w:val="0"/>
              </w:rPr>
              <w:t>Zeer hoog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BA5170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770C022"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B879D5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CACB76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905A4B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88DE64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bl>
    <w:p w14:paraId="0D9D1310" w14:textId="77777777" w:rsidR="002E6030" w:rsidRDefault="002E6030" w:rsidP="005B47B5">
      <w:pPr>
        <w:pStyle w:val="Kop2"/>
      </w:pPr>
    </w:p>
    <w:p w14:paraId="04344B13" w14:textId="77777777" w:rsidR="002E6030" w:rsidRDefault="002E6030">
      <w:pPr>
        <w:rPr>
          <w:rFonts w:ascii="NexaRegular" w:eastAsiaTheme="majorEastAsia" w:hAnsi="NexaRegular" w:cstheme="majorBidi"/>
          <w:color w:val="1A738D" w:themeColor="accent1" w:themeShade="BF"/>
          <w:sz w:val="24"/>
          <w:szCs w:val="32"/>
        </w:rPr>
      </w:pPr>
      <w:r>
        <w:br w:type="page"/>
      </w:r>
    </w:p>
    <w:p w14:paraId="385D71E7" w14:textId="5DF1115F" w:rsidR="005B47B5" w:rsidRDefault="005B47B5" w:rsidP="005B47B5">
      <w:pPr>
        <w:pStyle w:val="Kop2"/>
      </w:pPr>
      <w:r>
        <w:lastRenderedPageBreak/>
        <w:t>NPV-2-R</w:t>
      </w:r>
    </w:p>
    <w:tbl>
      <w:tblPr>
        <w:tblStyle w:val="Rastertabel7kleurrijk-Accent5"/>
        <w:tblW w:w="0" w:type="auto"/>
        <w:tblLook w:val="04A0" w:firstRow="1" w:lastRow="0" w:firstColumn="1" w:lastColumn="0" w:noHBand="0" w:noVBand="1"/>
      </w:tblPr>
      <w:tblGrid>
        <w:gridCol w:w="2125"/>
        <w:gridCol w:w="845"/>
        <w:gridCol w:w="846"/>
        <w:gridCol w:w="847"/>
        <w:gridCol w:w="847"/>
        <w:gridCol w:w="848"/>
        <w:gridCol w:w="847"/>
        <w:gridCol w:w="847"/>
      </w:tblGrid>
      <w:tr w:rsidR="005B47B5" w14:paraId="55ED178C" w14:textId="77777777" w:rsidTr="005B47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Borders>
              <w:bottom w:val="nil"/>
            </w:tcBorders>
          </w:tcPr>
          <w:p w14:paraId="73E7717F" w14:textId="77777777" w:rsidR="005B47B5" w:rsidRDefault="005B47B5" w:rsidP="00212D4A">
            <w:pPr>
              <w:jc w:val="left"/>
            </w:pPr>
          </w:p>
        </w:tc>
        <w:tc>
          <w:tcPr>
            <w:tcW w:w="845" w:type="dxa"/>
            <w:tcBorders>
              <w:bottom w:val="single" w:sz="4" w:space="0" w:color="86B3C0" w:themeColor="accent5" w:themeTint="99"/>
              <w:right w:val="single" w:sz="4" w:space="0" w:color="86B3C0" w:themeColor="accent5" w:themeTint="99"/>
            </w:tcBorders>
          </w:tcPr>
          <w:p w14:paraId="10FA1963"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IN</w:t>
            </w:r>
          </w:p>
        </w:tc>
        <w:tc>
          <w:tcPr>
            <w:tcW w:w="846" w:type="dxa"/>
            <w:tcBorders>
              <w:left w:val="single" w:sz="4" w:space="0" w:color="86B3C0" w:themeColor="accent5" w:themeTint="99"/>
              <w:bottom w:val="single" w:sz="4" w:space="0" w:color="86B3C0" w:themeColor="accent5" w:themeTint="99"/>
              <w:right w:val="single" w:sz="4" w:space="0" w:color="86B3C0" w:themeColor="accent5" w:themeTint="99"/>
            </w:tcBorders>
          </w:tcPr>
          <w:p w14:paraId="65ACB55E"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SIN</w:t>
            </w: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2DB6BF26"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RIG</w:t>
            </w: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56CFF323"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VOG</w:t>
            </w:r>
          </w:p>
        </w:tc>
        <w:tc>
          <w:tcPr>
            <w:tcW w:w="848" w:type="dxa"/>
            <w:tcBorders>
              <w:left w:val="single" w:sz="4" w:space="0" w:color="86B3C0" w:themeColor="accent5" w:themeTint="99"/>
              <w:bottom w:val="single" w:sz="4" w:space="0" w:color="86B3C0" w:themeColor="accent5" w:themeTint="99"/>
              <w:right w:val="single" w:sz="4" w:space="0" w:color="86B3C0" w:themeColor="accent5" w:themeTint="99"/>
            </w:tcBorders>
          </w:tcPr>
          <w:p w14:paraId="02AF79DC"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ZGN</w:t>
            </w:r>
          </w:p>
        </w:tc>
        <w:tc>
          <w:tcPr>
            <w:tcW w:w="847" w:type="dxa"/>
            <w:tcBorders>
              <w:left w:val="single" w:sz="4" w:space="0" w:color="86B3C0" w:themeColor="accent5" w:themeTint="99"/>
              <w:bottom w:val="single" w:sz="4" w:space="0" w:color="86B3C0" w:themeColor="accent5" w:themeTint="99"/>
            </w:tcBorders>
          </w:tcPr>
          <w:p w14:paraId="20E28EDE"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DOM</w:t>
            </w: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2E8F98FE"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ZLF</w:t>
            </w:r>
          </w:p>
        </w:tc>
      </w:tr>
      <w:tr w:rsidR="005B47B5" w14:paraId="3E5A448B"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bottom w:val="single" w:sz="4" w:space="0" w:color="86B3C0" w:themeColor="accent5" w:themeTint="99"/>
              <w:right w:val="single" w:sz="4" w:space="0" w:color="86B3C0" w:themeColor="accent5" w:themeTint="99"/>
            </w:tcBorders>
          </w:tcPr>
          <w:p w14:paraId="03AD3672" w14:textId="77777777" w:rsidR="005B47B5" w:rsidRDefault="005B47B5" w:rsidP="00212D4A">
            <w:pPr>
              <w:jc w:val="left"/>
            </w:pPr>
            <w:r>
              <w:t>Score</w:t>
            </w:r>
          </w:p>
        </w:tc>
        <w:tc>
          <w:tcPr>
            <w:tcW w:w="845" w:type="dxa"/>
            <w:tcBorders>
              <w:left w:val="single" w:sz="4" w:space="0" w:color="86B3C0" w:themeColor="accent5" w:themeTint="99"/>
              <w:bottom w:val="single" w:sz="4" w:space="0" w:color="86B3C0" w:themeColor="accent5" w:themeTint="99"/>
              <w:right w:val="single" w:sz="4" w:space="0" w:color="86B3C0" w:themeColor="accent5" w:themeTint="99"/>
            </w:tcBorders>
          </w:tcPr>
          <w:p w14:paraId="270E6C1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left w:val="single" w:sz="4" w:space="0" w:color="86B3C0" w:themeColor="accent5" w:themeTint="99"/>
              <w:bottom w:val="single" w:sz="4" w:space="0" w:color="86B3C0" w:themeColor="accent5" w:themeTint="99"/>
              <w:right w:val="single" w:sz="4" w:space="0" w:color="86B3C0" w:themeColor="accent5" w:themeTint="99"/>
            </w:tcBorders>
          </w:tcPr>
          <w:p w14:paraId="6F54619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13303459"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3B54FC32"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left w:val="single" w:sz="4" w:space="0" w:color="86B3C0" w:themeColor="accent5" w:themeTint="99"/>
              <w:bottom w:val="single" w:sz="4" w:space="0" w:color="86B3C0" w:themeColor="accent5" w:themeTint="99"/>
              <w:right w:val="single" w:sz="4" w:space="0" w:color="86B3C0" w:themeColor="accent5" w:themeTint="99"/>
            </w:tcBorders>
          </w:tcPr>
          <w:p w14:paraId="465BD70A"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tcBorders>
          </w:tcPr>
          <w:p w14:paraId="4C558268"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tcBorders>
          </w:tcPr>
          <w:p w14:paraId="0778BF9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334FA8DA"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28044FAE" w14:textId="77777777" w:rsidR="005B47B5" w:rsidRPr="00847E6C" w:rsidRDefault="005B47B5" w:rsidP="00212D4A">
            <w:pPr>
              <w:jc w:val="left"/>
              <w:rPr>
                <w:b/>
                <w:bCs/>
                <w:i w:val="0"/>
                <w:iCs w:val="0"/>
              </w:rPr>
            </w:pPr>
            <w:r w:rsidRPr="00847E6C">
              <w:rPr>
                <w:b/>
                <w:bCs/>
                <w:i w:val="0"/>
                <w:iCs w:val="0"/>
              </w:rPr>
              <w:t>Zeer laag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8718F1E"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78C419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ABE54C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2C7B608"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29F12E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0BA59C3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B65969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6B463F1F"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120D8672" w14:textId="77777777" w:rsidR="005B47B5" w:rsidRPr="00847E6C" w:rsidRDefault="005B47B5" w:rsidP="00212D4A">
            <w:pPr>
              <w:jc w:val="left"/>
              <w:rPr>
                <w:b/>
                <w:bCs/>
                <w:i w:val="0"/>
                <w:iCs w:val="0"/>
              </w:rPr>
            </w:pPr>
            <w:r w:rsidRPr="00847E6C">
              <w:rPr>
                <w:b/>
                <w:bCs/>
                <w:i w:val="0"/>
                <w:iCs w:val="0"/>
              </w:rPr>
              <w:t>Laag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BEB6F5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21A879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ECF72E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779099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971399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7BA88D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A201158"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3DB205BA"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00F08685" w14:textId="77777777" w:rsidR="005B47B5" w:rsidRPr="00847E6C" w:rsidRDefault="005B47B5" w:rsidP="00212D4A">
            <w:pPr>
              <w:jc w:val="left"/>
              <w:rPr>
                <w:b/>
                <w:bCs/>
                <w:i w:val="0"/>
                <w:iCs w:val="0"/>
              </w:rPr>
            </w:pPr>
            <w:r w:rsidRPr="00847E6C">
              <w:rPr>
                <w:b/>
                <w:bCs/>
                <w:i w:val="0"/>
                <w:iCs w:val="0"/>
              </w:rPr>
              <w:t>Beneden 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665525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814AC06"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C182E0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6AB459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39A393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6E9251E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E5C8046"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5D56063A"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719273A1" w14:textId="77777777" w:rsidR="005B47B5" w:rsidRPr="00847E6C" w:rsidRDefault="005B47B5" w:rsidP="00212D4A">
            <w:pPr>
              <w:jc w:val="left"/>
              <w:rPr>
                <w:b/>
                <w:bCs/>
                <w:i w:val="0"/>
                <w:iCs w:val="0"/>
              </w:rPr>
            </w:pPr>
            <w:r w:rsidRPr="00847E6C">
              <w:rPr>
                <w:b/>
                <w:bCs/>
                <w:i w:val="0"/>
                <w:iCs w:val="0"/>
              </w:rPr>
              <w:t>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A6AD722"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FCBFFB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01D79C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5D4A107"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932610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4CC25C48"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75B1C3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7012193D"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4839CB44" w14:textId="77777777" w:rsidR="005B47B5" w:rsidRPr="00847E6C" w:rsidRDefault="005B47B5" w:rsidP="00212D4A">
            <w:pPr>
              <w:jc w:val="left"/>
              <w:rPr>
                <w:b/>
                <w:bCs/>
                <w:i w:val="0"/>
                <w:iCs w:val="0"/>
              </w:rPr>
            </w:pPr>
            <w:r w:rsidRPr="00847E6C">
              <w:rPr>
                <w:b/>
                <w:bCs/>
                <w:i w:val="0"/>
                <w:iCs w:val="0"/>
              </w:rPr>
              <w:t>Boven gemiddeld</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C37D4A1"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4E5180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3D7A1F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26DE112"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C601C93"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2E34ED4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F7E6C6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6005BE72"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015F273C" w14:textId="77777777" w:rsidR="005B47B5" w:rsidRPr="00847E6C" w:rsidRDefault="005B47B5" w:rsidP="00212D4A">
            <w:pPr>
              <w:jc w:val="left"/>
              <w:rPr>
                <w:b/>
                <w:bCs/>
                <w:i w:val="0"/>
                <w:iCs w:val="0"/>
              </w:rPr>
            </w:pPr>
            <w:r w:rsidRPr="00847E6C">
              <w:rPr>
                <w:b/>
                <w:bCs/>
                <w:i w:val="0"/>
                <w:iCs w:val="0"/>
              </w:rPr>
              <w:t>Hoog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A70D5D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5C8063A"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5A3A6B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23F13B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8E53D6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7D70BEE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957954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431A2B59"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57680177" w14:textId="77777777" w:rsidR="005B47B5" w:rsidRPr="00847E6C" w:rsidRDefault="005B47B5" w:rsidP="00212D4A">
            <w:pPr>
              <w:jc w:val="left"/>
              <w:rPr>
                <w:b/>
                <w:bCs/>
                <w:i w:val="0"/>
                <w:iCs w:val="0"/>
              </w:rPr>
            </w:pPr>
            <w:r w:rsidRPr="00847E6C">
              <w:rPr>
                <w:b/>
                <w:bCs/>
                <w:i w:val="0"/>
                <w:iCs w:val="0"/>
              </w:rPr>
              <w:t>Zeer hoog</w:t>
            </w:r>
          </w:p>
        </w:tc>
        <w:tc>
          <w:tcPr>
            <w:tcW w:w="845"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C0D1B3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DD9861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CF9DEED"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8E9D0E9"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D0057EE"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413A24C5"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EA1753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bl>
    <w:p w14:paraId="4EB3213E" w14:textId="658552B0" w:rsidR="002E6030" w:rsidRDefault="002E6030" w:rsidP="005B47B5">
      <w:pPr>
        <w:pStyle w:val="Kop2"/>
      </w:pPr>
      <w:r>
        <w:t>SCID-5 PV</w:t>
      </w:r>
    </w:p>
    <w:p w14:paraId="1D510CDF" w14:textId="77777777" w:rsidR="002E6030" w:rsidRPr="002E6030" w:rsidRDefault="002E6030" w:rsidP="002E6030"/>
    <w:p w14:paraId="0CDFFB2C" w14:textId="19117B47" w:rsidR="005B47B5" w:rsidRDefault="005B47B5" w:rsidP="005B47B5">
      <w:pPr>
        <w:pStyle w:val="Kop2"/>
      </w:pPr>
      <w:r>
        <w:t>NPFS</w:t>
      </w:r>
    </w:p>
    <w:p w14:paraId="3B72D7EF" w14:textId="77777777" w:rsidR="005B47B5" w:rsidRPr="005B47B5" w:rsidRDefault="005B47B5" w:rsidP="005B47B5"/>
    <w:p w14:paraId="3D177AD5" w14:textId="41E25733" w:rsidR="005B47B5" w:rsidRDefault="005B47B5" w:rsidP="005B47B5">
      <w:pPr>
        <w:pStyle w:val="Kop2"/>
      </w:pPr>
      <w:r>
        <w:t>SCL-90</w:t>
      </w:r>
    </w:p>
    <w:tbl>
      <w:tblPr>
        <w:tblStyle w:val="Rastertabel7kleurrijk-Accent5"/>
        <w:tblW w:w="0" w:type="auto"/>
        <w:tblLook w:val="04A0" w:firstRow="1" w:lastRow="0" w:firstColumn="1" w:lastColumn="0" w:noHBand="0" w:noVBand="1"/>
      </w:tblPr>
      <w:tblGrid>
        <w:gridCol w:w="2125"/>
        <w:gridCol w:w="846"/>
        <w:gridCol w:w="846"/>
        <w:gridCol w:w="847"/>
        <w:gridCol w:w="847"/>
        <w:gridCol w:w="848"/>
        <w:gridCol w:w="846"/>
        <w:gridCol w:w="847"/>
        <w:gridCol w:w="847"/>
        <w:gridCol w:w="848"/>
      </w:tblGrid>
      <w:tr w:rsidR="005B47B5" w14:paraId="48404433" w14:textId="77777777" w:rsidTr="005B47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Borders>
              <w:bottom w:val="nil"/>
            </w:tcBorders>
          </w:tcPr>
          <w:p w14:paraId="48D01DE3" w14:textId="77777777" w:rsidR="005B47B5" w:rsidRDefault="005B47B5" w:rsidP="00212D4A">
            <w:pPr>
              <w:jc w:val="left"/>
            </w:pPr>
          </w:p>
        </w:tc>
        <w:tc>
          <w:tcPr>
            <w:tcW w:w="846" w:type="dxa"/>
            <w:tcBorders>
              <w:bottom w:val="single" w:sz="4" w:space="0" w:color="86B3C0" w:themeColor="accent5" w:themeTint="99"/>
              <w:right w:val="single" w:sz="4" w:space="0" w:color="86B3C0" w:themeColor="accent5" w:themeTint="99"/>
            </w:tcBorders>
          </w:tcPr>
          <w:p w14:paraId="73176581"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PSY</w:t>
            </w:r>
          </w:p>
        </w:tc>
        <w:tc>
          <w:tcPr>
            <w:tcW w:w="846" w:type="dxa"/>
            <w:tcBorders>
              <w:left w:val="single" w:sz="4" w:space="0" w:color="86B3C0" w:themeColor="accent5" w:themeTint="99"/>
              <w:bottom w:val="single" w:sz="4" w:space="0" w:color="86B3C0" w:themeColor="accent5" w:themeTint="99"/>
              <w:right w:val="single" w:sz="4" w:space="0" w:color="86B3C0" w:themeColor="accent5" w:themeTint="99"/>
            </w:tcBorders>
          </w:tcPr>
          <w:p w14:paraId="639DF01C"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ANG</w:t>
            </w: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3D1151E4"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AGO</w:t>
            </w: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5C7F6AFF"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DEP</w:t>
            </w:r>
          </w:p>
        </w:tc>
        <w:tc>
          <w:tcPr>
            <w:tcW w:w="848" w:type="dxa"/>
            <w:tcBorders>
              <w:left w:val="single" w:sz="4" w:space="0" w:color="86B3C0" w:themeColor="accent5" w:themeTint="99"/>
              <w:bottom w:val="single" w:sz="4" w:space="0" w:color="86B3C0" w:themeColor="accent5" w:themeTint="99"/>
              <w:right w:val="single" w:sz="4" w:space="0" w:color="86B3C0" w:themeColor="accent5" w:themeTint="99"/>
            </w:tcBorders>
          </w:tcPr>
          <w:p w14:paraId="1F38AA4E"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SOM</w:t>
            </w:r>
          </w:p>
        </w:tc>
        <w:tc>
          <w:tcPr>
            <w:tcW w:w="846" w:type="dxa"/>
            <w:tcBorders>
              <w:left w:val="single" w:sz="4" w:space="0" w:color="86B3C0" w:themeColor="accent5" w:themeTint="99"/>
              <w:bottom w:val="single" w:sz="4" w:space="0" w:color="86B3C0" w:themeColor="accent5" w:themeTint="99"/>
            </w:tcBorders>
          </w:tcPr>
          <w:p w14:paraId="5BEA3ADD"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INS</w:t>
            </w:r>
          </w:p>
        </w:tc>
        <w:tc>
          <w:tcPr>
            <w:tcW w:w="847" w:type="dxa"/>
            <w:tcBorders>
              <w:left w:val="single" w:sz="4" w:space="0" w:color="86B3C0" w:themeColor="accent5" w:themeTint="99"/>
              <w:bottom w:val="single" w:sz="4" w:space="0" w:color="86B3C0" w:themeColor="accent5" w:themeTint="99"/>
            </w:tcBorders>
          </w:tcPr>
          <w:p w14:paraId="43E129E5"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WAN</w:t>
            </w:r>
          </w:p>
        </w:tc>
        <w:tc>
          <w:tcPr>
            <w:tcW w:w="847" w:type="dxa"/>
            <w:tcBorders>
              <w:left w:val="single" w:sz="4" w:space="0" w:color="86B3C0" w:themeColor="accent5" w:themeTint="99"/>
              <w:bottom w:val="single" w:sz="4" w:space="0" w:color="86B3C0" w:themeColor="accent5" w:themeTint="99"/>
            </w:tcBorders>
          </w:tcPr>
          <w:p w14:paraId="30110877"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HOS</w:t>
            </w:r>
          </w:p>
        </w:tc>
        <w:tc>
          <w:tcPr>
            <w:tcW w:w="848" w:type="dxa"/>
            <w:tcBorders>
              <w:left w:val="single" w:sz="4" w:space="0" w:color="86B3C0" w:themeColor="accent5" w:themeTint="99"/>
              <w:bottom w:val="single" w:sz="4" w:space="0" w:color="86B3C0" w:themeColor="accent5" w:themeTint="99"/>
              <w:right w:val="single" w:sz="4" w:space="0" w:color="86B3C0" w:themeColor="accent5" w:themeTint="99"/>
            </w:tcBorders>
          </w:tcPr>
          <w:p w14:paraId="187E81A5" w14:textId="77777777" w:rsidR="005B47B5" w:rsidRDefault="005B47B5" w:rsidP="00212D4A">
            <w:pPr>
              <w:jc w:val="center"/>
              <w:cnfStyle w:val="100000000000" w:firstRow="1" w:lastRow="0" w:firstColumn="0" w:lastColumn="0" w:oddVBand="0" w:evenVBand="0" w:oddHBand="0" w:evenHBand="0" w:firstRowFirstColumn="0" w:firstRowLastColumn="0" w:lastRowFirstColumn="0" w:lastRowLastColumn="0"/>
            </w:pPr>
            <w:r>
              <w:t>SLA</w:t>
            </w:r>
          </w:p>
        </w:tc>
      </w:tr>
      <w:tr w:rsidR="005B47B5" w14:paraId="798108AF"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bottom w:val="single" w:sz="4" w:space="0" w:color="86B3C0" w:themeColor="accent5" w:themeTint="99"/>
              <w:right w:val="single" w:sz="4" w:space="0" w:color="86B3C0" w:themeColor="accent5" w:themeTint="99"/>
            </w:tcBorders>
          </w:tcPr>
          <w:p w14:paraId="64852746" w14:textId="77777777" w:rsidR="005B47B5" w:rsidRDefault="005B47B5" w:rsidP="00212D4A">
            <w:pPr>
              <w:jc w:val="left"/>
            </w:pPr>
            <w:r>
              <w:t>Score</w:t>
            </w:r>
          </w:p>
        </w:tc>
        <w:tc>
          <w:tcPr>
            <w:tcW w:w="846" w:type="dxa"/>
            <w:tcBorders>
              <w:left w:val="single" w:sz="4" w:space="0" w:color="86B3C0" w:themeColor="accent5" w:themeTint="99"/>
              <w:bottom w:val="single" w:sz="4" w:space="0" w:color="86B3C0" w:themeColor="accent5" w:themeTint="99"/>
              <w:right w:val="single" w:sz="4" w:space="0" w:color="86B3C0" w:themeColor="accent5" w:themeTint="99"/>
            </w:tcBorders>
          </w:tcPr>
          <w:p w14:paraId="6340A4F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left w:val="single" w:sz="4" w:space="0" w:color="86B3C0" w:themeColor="accent5" w:themeTint="99"/>
              <w:bottom w:val="single" w:sz="4" w:space="0" w:color="86B3C0" w:themeColor="accent5" w:themeTint="99"/>
              <w:right w:val="single" w:sz="4" w:space="0" w:color="86B3C0" w:themeColor="accent5" w:themeTint="99"/>
            </w:tcBorders>
          </w:tcPr>
          <w:p w14:paraId="420546DC"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5F7C496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right w:val="single" w:sz="4" w:space="0" w:color="86B3C0" w:themeColor="accent5" w:themeTint="99"/>
            </w:tcBorders>
          </w:tcPr>
          <w:p w14:paraId="3E19BCD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left w:val="single" w:sz="4" w:space="0" w:color="86B3C0" w:themeColor="accent5" w:themeTint="99"/>
              <w:bottom w:val="single" w:sz="4" w:space="0" w:color="86B3C0" w:themeColor="accent5" w:themeTint="99"/>
              <w:right w:val="single" w:sz="4" w:space="0" w:color="86B3C0" w:themeColor="accent5" w:themeTint="99"/>
            </w:tcBorders>
          </w:tcPr>
          <w:p w14:paraId="7C6DEFD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left w:val="single" w:sz="4" w:space="0" w:color="86B3C0" w:themeColor="accent5" w:themeTint="99"/>
              <w:bottom w:val="single" w:sz="4" w:space="0" w:color="86B3C0" w:themeColor="accent5" w:themeTint="99"/>
            </w:tcBorders>
          </w:tcPr>
          <w:p w14:paraId="20983C9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tcBorders>
          </w:tcPr>
          <w:p w14:paraId="0B58589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left w:val="single" w:sz="4" w:space="0" w:color="86B3C0" w:themeColor="accent5" w:themeTint="99"/>
              <w:bottom w:val="single" w:sz="4" w:space="0" w:color="86B3C0" w:themeColor="accent5" w:themeTint="99"/>
            </w:tcBorders>
          </w:tcPr>
          <w:p w14:paraId="574AC75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left w:val="single" w:sz="4" w:space="0" w:color="86B3C0" w:themeColor="accent5" w:themeTint="99"/>
              <w:bottom w:val="single" w:sz="4" w:space="0" w:color="86B3C0" w:themeColor="accent5" w:themeTint="99"/>
            </w:tcBorders>
          </w:tcPr>
          <w:p w14:paraId="6ACDF01A"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745730F1"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6637097F" w14:textId="77777777" w:rsidR="005B47B5" w:rsidRPr="00847E6C" w:rsidRDefault="005B47B5" w:rsidP="00212D4A">
            <w:pPr>
              <w:jc w:val="left"/>
              <w:rPr>
                <w:b/>
                <w:bCs/>
                <w:i w:val="0"/>
                <w:iCs w:val="0"/>
              </w:rPr>
            </w:pPr>
            <w:r w:rsidRPr="00847E6C">
              <w:rPr>
                <w:b/>
                <w:bCs/>
                <w:i w:val="0"/>
                <w:iCs w:val="0"/>
              </w:rPr>
              <w:t>Zeer laag</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8744AF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06BD86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45A44AE"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609AFD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CAA87E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52D158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7DA040C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07E2C102"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113169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5346FEB7"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4FFD7853" w14:textId="77777777" w:rsidR="005B47B5" w:rsidRPr="00847E6C" w:rsidRDefault="005B47B5" w:rsidP="00212D4A">
            <w:pPr>
              <w:jc w:val="left"/>
              <w:rPr>
                <w:b/>
                <w:bCs/>
                <w:i w:val="0"/>
                <w:iCs w:val="0"/>
              </w:rPr>
            </w:pPr>
            <w:r w:rsidRPr="00847E6C">
              <w:rPr>
                <w:b/>
                <w:bCs/>
                <w:i w:val="0"/>
                <w:iCs w:val="0"/>
              </w:rPr>
              <w:t>Laag</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9FDDBD9"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AE7E98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DF7984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E9964E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DC204C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373F46D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18CED6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667BB58C"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2F099B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5457BDCC"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65A69383" w14:textId="77777777" w:rsidR="005B47B5" w:rsidRPr="00847E6C" w:rsidRDefault="005B47B5" w:rsidP="00212D4A">
            <w:pPr>
              <w:jc w:val="left"/>
              <w:rPr>
                <w:b/>
                <w:bCs/>
                <w:i w:val="0"/>
                <w:iCs w:val="0"/>
              </w:rPr>
            </w:pPr>
            <w:r w:rsidRPr="00847E6C">
              <w:rPr>
                <w:b/>
                <w:bCs/>
                <w:i w:val="0"/>
                <w:iCs w:val="0"/>
              </w:rPr>
              <w:t>Beneden gemiddeld</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275EB0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0C6F8C3"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C421CA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F529F1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FAD2BF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517B6B3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06CD967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813345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3CCD6C3"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3593BADA"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45191579" w14:textId="77777777" w:rsidR="005B47B5" w:rsidRPr="00847E6C" w:rsidRDefault="005B47B5" w:rsidP="00212D4A">
            <w:pPr>
              <w:jc w:val="left"/>
              <w:rPr>
                <w:b/>
                <w:bCs/>
                <w:i w:val="0"/>
                <w:iCs w:val="0"/>
              </w:rPr>
            </w:pPr>
            <w:r w:rsidRPr="00847E6C">
              <w:rPr>
                <w:b/>
                <w:bCs/>
                <w:i w:val="0"/>
                <w:iCs w:val="0"/>
              </w:rPr>
              <w:t>Gemiddeld</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E599F0B"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F374BE6"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767ADC5"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F8211B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BEF823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E622EF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37AFED0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73241933"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AE7B190"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4C7D6DD0"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7F74195B" w14:textId="77777777" w:rsidR="005B47B5" w:rsidRPr="00847E6C" w:rsidRDefault="005B47B5" w:rsidP="00212D4A">
            <w:pPr>
              <w:jc w:val="left"/>
              <w:rPr>
                <w:b/>
                <w:bCs/>
                <w:i w:val="0"/>
                <w:iCs w:val="0"/>
              </w:rPr>
            </w:pPr>
            <w:r w:rsidRPr="00847E6C">
              <w:rPr>
                <w:b/>
                <w:bCs/>
                <w:i w:val="0"/>
                <w:iCs w:val="0"/>
              </w:rPr>
              <w:t>Boven gemiddeld</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3FDA1E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43A1AA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41C4CEE"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CC03A6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558C4EA3"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02B1B449"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765E0BA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0F26CFA"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3F4B72BC"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r w:rsidR="005B47B5" w14:paraId="304EF81F" w14:textId="77777777" w:rsidTr="005B47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02EAA466" w14:textId="77777777" w:rsidR="005B47B5" w:rsidRPr="00847E6C" w:rsidRDefault="005B47B5" w:rsidP="00212D4A">
            <w:pPr>
              <w:jc w:val="left"/>
              <w:rPr>
                <w:b/>
                <w:bCs/>
                <w:i w:val="0"/>
                <w:iCs w:val="0"/>
              </w:rPr>
            </w:pPr>
            <w:r w:rsidRPr="00847E6C">
              <w:rPr>
                <w:b/>
                <w:bCs/>
                <w:i w:val="0"/>
                <w:iCs w:val="0"/>
              </w:rPr>
              <w:t>Hoog</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EB19CB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7ED70DF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B40F2D7"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25B0D7AE"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C4F032F"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4E39D4C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1BA59531"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3A592EAD"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A606D54" w14:textId="77777777" w:rsidR="005B47B5" w:rsidRDefault="005B47B5" w:rsidP="00212D4A">
            <w:pPr>
              <w:jc w:val="center"/>
              <w:cnfStyle w:val="000000100000" w:firstRow="0" w:lastRow="0" w:firstColumn="0" w:lastColumn="0" w:oddVBand="0" w:evenVBand="0" w:oddHBand="1" w:evenHBand="0" w:firstRowFirstColumn="0" w:firstRowLastColumn="0" w:lastRowFirstColumn="0" w:lastRowLastColumn="0"/>
            </w:pPr>
          </w:p>
        </w:tc>
      </w:tr>
      <w:tr w:rsidR="005B47B5" w14:paraId="3C38AF88" w14:textId="77777777" w:rsidTr="005B47B5">
        <w:trPr>
          <w:trHeight w:val="340"/>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86B3C0" w:themeColor="accent5" w:themeTint="99"/>
              <w:bottom w:val="single" w:sz="4" w:space="0" w:color="86B3C0" w:themeColor="accent5" w:themeTint="99"/>
              <w:right w:val="single" w:sz="4" w:space="0" w:color="86B3C0" w:themeColor="accent5" w:themeTint="99"/>
            </w:tcBorders>
          </w:tcPr>
          <w:p w14:paraId="60919779" w14:textId="77777777" w:rsidR="005B47B5" w:rsidRPr="00847E6C" w:rsidRDefault="005B47B5" w:rsidP="00212D4A">
            <w:pPr>
              <w:jc w:val="left"/>
              <w:rPr>
                <w:b/>
                <w:bCs/>
                <w:i w:val="0"/>
                <w:iCs w:val="0"/>
              </w:rPr>
            </w:pPr>
            <w:r w:rsidRPr="00847E6C">
              <w:rPr>
                <w:b/>
                <w:bCs/>
                <w:i w:val="0"/>
                <w:iCs w:val="0"/>
              </w:rPr>
              <w:t>Zeer hoog</w:t>
            </w: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C6CF178"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A7873B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49FD101F"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0C6055C6"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66C73E9B"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6"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04B9AA9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61D0F927"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7" w:type="dxa"/>
            <w:tcBorders>
              <w:top w:val="single" w:sz="4" w:space="0" w:color="86B3C0" w:themeColor="accent5" w:themeTint="99"/>
              <w:left w:val="single" w:sz="4" w:space="0" w:color="86B3C0" w:themeColor="accent5" w:themeTint="99"/>
              <w:bottom w:val="single" w:sz="4" w:space="0" w:color="86B3C0" w:themeColor="accent5" w:themeTint="99"/>
              <w:right w:val="nil"/>
            </w:tcBorders>
          </w:tcPr>
          <w:p w14:paraId="28F338C4"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c>
          <w:tcPr>
            <w:tcW w:w="848" w:type="dxa"/>
            <w:tc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tcBorders>
          </w:tcPr>
          <w:p w14:paraId="15D58AC0" w14:textId="77777777" w:rsidR="005B47B5" w:rsidRDefault="005B47B5" w:rsidP="00212D4A">
            <w:pPr>
              <w:jc w:val="center"/>
              <w:cnfStyle w:val="000000000000" w:firstRow="0" w:lastRow="0" w:firstColumn="0" w:lastColumn="0" w:oddVBand="0" w:evenVBand="0" w:oddHBand="0" w:evenHBand="0" w:firstRowFirstColumn="0" w:firstRowLastColumn="0" w:lastRowFirstColumn="0" w:lastRowLastColumn="0"/>
            </w:pPr>
          </w:p>
        </w:tc>
      </w:tr>
    </w:tbl>
    <w:p w14:paraId="0AFE18DD" w14:textId="77777777" w:rsidR="005B47B5" w:rsidRDefault="005B47B5" w:rsidP="005B47B5">
      <w:pPr>
        <w:pStyle w:val="Kop2"/>
        <w:rPr>
          <w:lang w:val="en-GB"/>
        </w:rPr>
      </w:pPr>
      <w:r w:rsidRPr="005B47B5">
        <w:rPr>
          <w:lang w:val="en-GB"/>
        </w:rPr>
        <w:t>BDI-II-NL-R</w:t>
      </w:r>
    </w:p>
    <w:p w14:paraId="1933E1F3" w14:textId="77777777" w:rsidR="005B47B5" w:rsidRPr="005B47B5" w:rsidRDefault="005B47B5" w:rsidP="005B47B5">
      <w:pPr>
        <w:rPr>
          <w:lang w:val="en-GB"/>
        </w:rPr>
      </w:pPr>
    </w:p>
    <w:p w14:paraId="4CD5B1EC" w14:textId="6FFAF6E8" w:rsidR="005B47B5" w:rsidRDefault="005B47B5" w:rsidP="004861F5">
      <w:pPr>
        <w:pStyle w:val="Kop2"/>
        <w:rPr>
          <w:lang w:val="en-GB"/>
        </w:rPr>
      </w:pPr>
      <w:r w:rsidRPr="005B47B5">
        <w:rPr>
          <w:lang w:val="en-GB"/>
        </w:rPr>
        <w:t>PCL-5</w:t>
      </w:r>
    </w:p>
    <w:p w14:paraId="4D46C2BB" w14:textId="77777777" w:rsidR="005B47B5" w:rsidRPr="005B47B5" w:rsidRDefault="005B47B5" w:rsidP="005B47B5">
      <w:pPr>
        <w:rPr>
          <w:lang w:val="en-GB"/>
        </w:rPr>
      </w:pPr>
    </w:p>
    <w:p w14:paraId="21243D38" w14:textId="5EC5297E" w:rsidR="004861F5" w:rsidRDefault="00847E6C" w:rsidP="004861F5">
      <w:pPr>
        <w:pStyle w:val="Kop2"/>
      </w:pPr>
      <w:r>
        <w:t xml:space="preserve">SCID-5 </w:t>
      </w:r>
      <w:r w:rsidR="005B47B5">
        <w:t>S</w:t>
      </w:r>
      <w:r>
        <w:t>V</w:t>
      </w:r>
    </w:p>
    <w:p w14:paraId="490E9119" w14:textId="7CECB310" w:rsidR="004861F5" w:rsidRPr="004573E2" w:rsidRDefault="004861F5" w:rsidP="00847E6C"/>
    <w:p w14:paraId="48C6AC80" w14:textId="77777777" w:rsidR="008C01D3" w:rsidRPr="008C01D3" w:rsidRDefault="008C01D3" w:rsidP="008C01D3"/>
    <w:p w14:paraId="74BF7AF0" w14:textId="77777777" w:rsidR="00847E6C" w:rsidRPr="00847E6C" w:rsidRDefault="00847E6C" w:rsidP="00847E6C"/>
    <w:p w14:paraId="74251DF8" w14:textId="77777777" w:rsidR="005D5745" w:rsidRPr="005B47B5" w:rsidRDefault="005D5745">
      <w:pPr>
        <w:rPr>
          <w:rFonts w:ascii="NexaRegular" w:eastAsiaTheme="majorEastAsia" w:hAnsi="NexaRegular" w:cstheme="majorBidi"/>
          <w:color w:val="1A738D" w:themeColor="accent1" w:themeShade="BF"/>
          <w:sz w:val="24"/>
          <w:szCs w:val="32"/>
          <w:lang w:val="en-GB"/>
        </w:rPr>
      </w:pPr>
      <w:r w:rsidRPr="005B47B5">
        <w:rPr>
          <w:lang w:val="en-GB"/>
        </w:rPr>
        <w:br w:type="page"/>
      </w:r>
    </w:p>
    <w:p w14:paraId="6F0DE1FE" w14:textId="77777777" w:rsidR="005D5745" w:rsidRPr="005D5745" w:rsidRDefault="005D5745" w:rsidP="005D5745"/>
    <w:sectPr w:rsidR="005D5745" w:rsidRPr="005D5745" w:rsidSect="0027226D">
      <w:headerReference w:type="default" r:id="rId13"/>
      <w:footerReference w:type="default" r:id="rId14"/>
      <w:headerReference w:type="first" r:id="rId15"/>
      <w:footerReference w:type="first" r:id="rId16"/>
      <w:pgSz w:w="11906" w:h="16838"/>
      <w:pgMar w:top="1440" w:right="1077" w:bottom="1440" w:left="1077"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B0DB1" w14:textId="77777777" w:rsidR="004D3D2B" w:rsidRPr="000C3C18" w:rsidRDefault="004D3D2B" w:rsidP="008965B0">
      <w:pPr>
        <w:spacing w:after="0" w:line="240" w:lineRule="auto"/>
      </w:pPr>
      <w:r w:rsidRPr="000C3C18">
        <w:separator/>
      </w:r>
    </w:p>
  </w:endnote>
  <w:endnote w:type="continuationSeparator" w:id="0">
    <w:p w14:paraId="43911F18" w14:textId="77777777" w:rsidR="004D3D2B" w:rsidRPr="000C3C18" w:rsidRDefault="004D3D2B" w:rsidP="008965B0">
      <w:pPr>
        <w:spacing w:after="0" w:line="240" w:lineRule="auto"/>
      </w:pPr>
      <w:r w:rsidRPr="000C3C18">
        <w:continuationSeparator/>
      </w:r>
    </w:p>
  </w:endnote>
  <w:endnote w:type="continuationNotice" w:id="1">
    <w:p w14:paraId="30C278CE" w14:textId="77777777" w:rsidR="004D3D2B" w:rsidRDefault="004D3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01121" w14:textId="77777777" w:rsidR="004D3D2B" w:rsidRPr="000C3C18" w:rsidRDefault="004D3D2B" w:rsidP="008965B0">
      <w:pPr>
        <w:spacing w:after="0" w:line="240" w:lineRule="auto"/>
      </w:pPr>
      <w:r w:rsidRPr="000C3C18">
        <w:separator/>
      </w:r>
    </w:p>
  </w:footnote>
  <w:footnote w:type="continuationSeparator" w:id="0">
    <w:p w14:paraId="71ED9C10" w14:textId="77777777" w:rsidR="004D3D2B" w:rsidRPr="000C3C18" w:rsidRDefault="004D3D2B" w:rsidP="008965B0">
      <w:pPr>
        <w:spacing w:after="0" w:line="240" w:lineRule="auto"/>
      </w:pPr>
      <w:r w:rsidRPr="000C3C18">
        <w:continuationSeparator/>
      </w:r>
    </w:p>
  </w:footnote>
  <w:footnote w:type="continuationNotice" w:id="1">
    <w:p w14:paraId="79C1D503" w14:textId="77777777" w:rsidR="004D3D2B" w:rsidRDefault="004D3D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877"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1135"/>
      <w:gridCol w:w="4111"/>
      <w:gridCol w:w="283"/>
      <w:gridCol w:w="4820"/>
      <w:gridCol w:w="4820"/>
    </w:tblGrid>
    <w:tr w:rsidR="00191AFB" w:rsidRPr="000C3C18" w14:paraId="7FA4F2B7" w14:textId="77777777" w:rsidTr="00FD40A2">
      <w:trPr>
        <w:trHeight w:val="20"/>
      </w:trPr>
      <w:tc>
        <w:tcPr>
          <w:tcW w:w="708" w:type="dxa"/>
        </w:tcPr>
        <w:p w14:paraId="19634C63" w14:textId="6195A049" w:rsidR="00191AFB" w:rsidRDefault="00191AFB" w:rsidP="00191AFB">
          <w:pPr>
            <w:pStyle w:val="HeaderFooterTekst"/>
          </w:pPr>
        </w:p>
      </w:tc>
      <w:tc>
        <w:tcPr>
          <w:tcW w:w="1135" w:type="dxa"/>
          <w:vMerge w:val="restart"/>
        </w:tcPr>
        <w:p w14:paraId="11762EE2" w14:textId="77777777" w:rsidR="00191AFB" w:rsidRPr="008C2BC1" w:rsidRDefault="00191AFB" w:rsidP="00191AFB">
          <w:pPr>
            <w:pStyle w:val="HeaderFooterTekst"/>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4111" w:type="dxa"/>
        </w:tcPr>
        <w:p w14:paraId="7DF1616D" w14:textId="77777777" w:rsidR="00191AFB" w:rsidRPr="00F450AA" w:rsidRDefault="00191AFB" w:rsidP="00191AFB">
          <w:pPr>
            <w:pStyle w:val="HeaderFooterTekst"/>
            <w:rPr>
              <w:sz w:val="18"/>
              <w:szCs w:val="18"/>
            </w:rPr>
          </w:pPr>
          <w:r w:rsidRPr="00954A9B">
            <w:rPr>
              <w:szCs w:val="20"/>
            </w:rPr>
            <w:t>{{ titel }}</w:t>
          </w:r>
        </w:p>
      </w:tc>
      <w:tc>
        <w:tcPr>
          <w:tcW w:w="283" w:type="dxa"/>
        </w:tcPr>
        <w:p w14:paraId="30337DD2" w14:textId="77777777" w:rsidR="00191AFB" w:rsidRPr="006F701F" w:rsidRDefault="00191AFB" w:rsidP="00191AFB">
          <w:pPr>
            <w:pStyle w:val="Koptekst"/>
            <w:jc w:val="right"/>
            <w:rPr>
              <w:sz w:val="18"/>
              <w:szCs w:val="18"/>
            </w:rPr>
          </w:pPr>
        </w:p>
      </w:tc>
      <w:sdt>
        <w:sdtPr>
          <w:rPr>
            <w:sz w:val="18"/>
            <w:szCs w:val="18"/>
          </w:rPr>
          <w:alias w:val="Betrokkene_Naam"/>
          <w:tag w:val="Betrokkene_Naam"/>
          <w:id w:val="158200901"/>
          <w:placeholder>
            <w:docPart w:val="14A2256D6AC248D08DF1178F3FBFBAB7"/>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28D3CDA1" w:rsidR="00191AFB" w:rsidRPr="00191AFB" w:rsidRDefault="00191AFB" w:rsidP="00191AFB">
              <w:pPr>
                <w:pStyle w:val="TabelStandaard"/>
                <w:rPr>
                  <w:sz w:val="18"/>
                  <w:szCs w:val="18"/>
                </w:rPr>
              </w:pPr>
              <w:r w:rsidRPr="00191AFB">
                <w:rPr>
                  <w:rStyle w:val="Tekstvantijdelijkeaanduiding"/>
                  <w:color w:val="auto"/>
                  <w:sz w:val="18"/>
                  <w:szCs w:val="18"/>
                </w:rPr>
                <w:t>[Betrokkene_Naam]</w:t>
              </w:r>
            </w:p>
          </w:tc>
        </w:sdtContent>
      </w:sdt>
      <w:tc>
        <w:tcPr>
          <w:tcW w:w="4820" w:type="dxa"/>
        </w:tcPr>
        <w:p w14:paraId="2CA63751" w14:textId="77777777" w:rsidR="00191AFB" w:rsidRPr="006F701F" w:rsidRDefault="00191AFB" w:rsidP="00191AFB">
          <w:pPr>
            <w:pStyle w:val="Koptekst"/>
            <w:jc w:val="right"/>
            <w:rPr>
              <w:rFonts w:ascii="NexaRegular" w:hAnsi="NexaRegular"/>
              <w:sz w:val="18"/>
              <w:szCs w:val="18"/>
            </w:rPr>
          </w:pPr>
        </w:p>
      </w:tc>
    </w:tr>
    <w:tr w:rsidR="00191AFB" w:rsidRPr="000C3C18" w14:paraId="152E620C" w14:textId="77777777" w:rsidTr="00FD40A2">
      <w:trPr>
        <w:trHeight w:val="20"/>
      </w:trPr>
      <w:tc>
        <w:tcPr>
          <w:tcW w:w="708" w:type="dxa"/>
        </w:tcPr>
        <w:p w14:paraId="760063F1" w14:textId="77777777" w:rsidR="00191AFB" w:rsidRDefault="00191AFB" w:rsidP="00191AFB">
          <w:pPr>
            <w:pStyle w:val="HeaderFooterTekst"/>
          </w:pPr>
        </w:p>
      </w:tc>
      <w:tc>
        <w:tcPr>
          <w:tcW w:w="1135" w:type="dxa"/>
          <w:vMerge/>
        </w:tcPr>
        <w:p w14:paraId="0807125C" w14:textId="77777777" w:rsidR="00191AFB" w:rsidRPr="008C2BC1" w:rsidRDefault="00191AFB" w:rsidP="00191AFB">
          <w:pPr>
            <w:pStyle w:val="HeaderFooterTekst"/>
            <w:rPr>
              <w:sz w:val="18"/>
              <w:szCs w:val="18"/>
            </w:rPr>
          </w:pPr>
        </w:p>
      </w:tc>
      <w:tc>
        <w:tcPr>
          <w:tcW w:w="4111" w:type="dxa"/>
        </w:tcPr>
        <w:p w14:paraId="12580600" w14:textId="77777777" w:rsidR="00191AFB" w:rsidRPr="00F450AA" w:rsidRDefault="00191AFB" w:rsidP="00191AFB">
          <w:pPr>
            <w:pStyle w:val="HeaderFooterTekst"/>
            <w:rPr>
              <w:sz w:val="18"/>
              <w:szCs w:val="18"/>
            </w:rPr>
          </w:pPr>
          <w:r w:rsidRPr="00954A9B">
            <w:rPr>
              <w:szCs w:val="20"/>
            </w:rPr>
            <w:t>{{ subtitel }}</w:t>
          </w:r>
        </w:p>
      </w:tc>
      <w:tc>
        <w:tcPr>
          <w:tcW w:w="283" w:type="dxa"/>
        </w:tcPr>
        <w:p w14:paraId="55EAF8C7" w14:textId="77777777" w:rsidR="00191AFB" w:rsidRPr="006F701F" w:rsidRDefault="00191AFB" w:rsidP="00191AFB">
          <w:pPr>
            <w:pStyle w:val="Koptekst"/>
            <w:jc w:val="right"/>
            <w:rPr>
              <w:sz w:val="18"/>
              <w:szCs w:val="18"/>
            </w:rPr>
          </w:pPr>
        </w:p>
      </w:tc>
      <w:sdt>
        <w:sdtPr>
          <w:rPr>
            <w:sz w:val="18"/>
            <w:szCs w:val="18"/>
          </w:rPr>
          <w:alias w:val="Betrokkene_Geboortedatum"/>
          <w:tag w:val="Betrokkene_Geboortedatum"/>
          <w:id w:val="1892695975"/>
          <w:placeholder>
            <w:docPart w:val="4EC374DCC3834892BF705B07C32A16F5"/>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4820" w:type="dxa"/>
            </w:tcPr>
            <w:p w14:paraId="3256CEC6" w14:textId="5D692922" w:rsidR="00191AFB" w:rsidRPr="00191AFB" w:rsidRDefault="00191AFB" w:rsidP="00191AFB">
              <w:pPr>
                <w:pStyle w:val="TabelStandaard"/>
                <w:rPr>
                  <w:sz w:val="18"/>
                  <w:szCs w:val="18"/>
                </w:rPr>
              </w:pPr>
              <w:r w:rsidRPr="00191AFB">
                <w:rPr>
                  <w:rStyle w:val="Tekstvantijdelijkeaanduiding"/>
                  <w:color w:val="auto"/>
                  <w:sz w:val="18"/>
                  <w:szCs w:val="18"/>
                </w:rPr>
                <w:t>[Betrokkene_Geboortedatum]</w:t>
              </w:r>
            </w:p>
          </w:tc>
        </w:sdtContent>
      </w:sdt>
      <w:tc>
        <w:tcPr>
          <w:tcW w:w="4820" w:type="dxa"/>
        </w:tcPr>
        <w:p w14:paraId="47474BA9" w14:textId="77777777" w:rsidR="00191AFB" w:rsidRPr="006F701F" w:rsidRDefault="00191AFB" w:rsidP="00191AFB">
          <w:pPr>
            <w:pStyle w:val="Koptekst"/>
            <w:jc w:val="right"/>
            <w:rPr>
              <w:rFonts w:ascii="NexaRegular" w:hAnsi="NexaRegular"/>
              <w:sz w:val="18"/>
              <w:szCs w:val="18"/>
            </w:rPr>
          </w:pPr>
        </w:p>
      </w:tc>
    </w:tr>
    <w:tr w:rsidR="00191AFB" w:rsidRPr="000C3C18" w14:paraId="43D1B4C9" w14:textId="77777777" w:rsidTr="00FD40A2">
      <w:trPr>
        <w:trHeight w:val="20"/>
      </w:trPr>
      <w:tc>
        <w:tcPr>
          <w:tcW w:w="708" w:type="dxa"/>
        </w:tcPr>
        <w:p w14:paraId="2F741D0F" w14:textId="77777777" w:rsidR="00191AFB" w:rsidRPr="000C3C18" w:rsidRDefault="00191AFB" w:rsidP="00191AFB">
          <w:pPr>
            <w:pStyle w:val="HeaderFooterTekst"/>
          </w:pPr>
        </w:p>
      </w:tc>
      <w:tc>
        <w:tcPr>
          <w:tcW w:w="1135" w:type="dxa"/>
          <w:vMerge/>
        </w:tcPr>
        <w:p w14:paraId="148B92DB" w14:textId="77777777" w:rsidR="00191AFB" w:rsidRPr="008C2BC1" w:rsidRDefault="00191AFB" w:rsidP="00191AFB">
          <w:pPr>
            <w:pStyle w:val="HeaderFooterTekst"/>
            <w:rPr>
              <w:sz w:val="18"/>
              <w:szCs w:val="18"/>
            </w:rPr>
          </w:pPr>
        </w:p>
      </w:tc>
      <w:tc>
        <w:tcPr>
          <w:tcW w:w="4111" w:type="dxa"/>
        </w:tcPr>
        <w:p w14:paraId="498D9D32" w14:textId="77777777" w:rsidR="00191AFB" w:rsidRPr="00F450AA" w:rsidRDefault="00191AFB" w:rsidP="00191AFB">
          <w:pPr>
            <w:pStyle w:val="HeaderFooterTekst"/>
            <w:jc w:val="right"/>
            <w:rPr>
              <w:sz w:val="18"/>
              <w:szCs w:val="18"/>
            </w:rPr>
          </w:pPr>
        </w:p>
      </w:tc>
      <w:tc>
        <w:tcPr>
          <w:tcW w:w="283" w:type="dxa"/>
        </w:tcPr>
        <w:p w14:paraId="58D4657F" w14:textId="77777777" w:rsidR="00191AFB" w:rsidRPr="006F701F" w:rsidRDefault="00191AFB" w:rsidP="00191AFB">
          <w:pPr>
            <w:pStyle w:val="Koptekst"/>
            <w:jc w:val="right"/>
            <w:rPr>
              <w:sz w:val="18"/>
              <w:szCs w:val="18"/>
            </w:rPr>
          </w:pPr>
        </w:p>
      </w:tc>
      <w:sdt>
        <w:sdtPr>
          <w:rPr>
            <w:sz w:val="18"/>
            <w:szCs w:val="18"/>
          </w:rPr>
          <w:alias w:val="Betrokkene_Woonplaats"/>
          <w:tag w:val="Betrokkene_Woonplaats"/>
          <w:id w:val="864796509"/>
          <w:placeholder>
            <w:docPart w:val="7899375A609C45AB9E1E9AA2EA1A5E84"/>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4820" w:type="dxa"/>
            </w:tcPr>
            <w:p w14:paraId="6746AD46" w14:textId="5B3CCD47" w:rsidR="00191AFB" w:rsidRPr="00191AFB" w:rsidRDefault="00191AFB" w:rsidP="00191AFB">
              <w:pPr>
                <w:pStyle w:val="TabelStandaard"/>
                <w:rPr>
                  <w:sz w:val="18"/>
                  <w:szCs w:val="18"/>
                </w:rPr>
              </w:pPr>
              <w:r w:rsidRPr="00191AFB">
                <w:rPr>
                  <w:rStyle w:val="Tekstvantijdelijkeaanduiding"/>
                  <w:color w:val="auto"/>
                  <w:sz w:val="18"/>
                  <w:szCs w:val="18"/>
                </w:rPr>
                <w:t>[Betrokkene_Woonplaats]</w:t>
              </w:r>
            </w:p>
          </w:tc>
        </w:sdtContent>
      </w:sdt>
      <w:tc>
        <w:tcPr>
          <w:tcW w:w="4820" w:type="dxa"/>
        </w:tcPr>
        <w:p w14:paraId="1D72451A" w14:textId="77777777" w:rsidR="00191AFB" w:rsidRPr="006F701F" w:rsidRDefault="00191AFB" w:rsidP="00191AFB">
          <w:pPr>
            <w:pStyle w:val="Koptekst"/>
            <w:jc w:val="right"/>
            <w:rPr>
              <w:rFonts w:ascii="NexaRegular" w:hAnsi="NexaRegular"/>
              <w:sz w:val="18"/>
              <w:szCs w:val="18"/>
            </w:rPr>
          </w:pPr>
        </w:p>
      </w:tc>
    </w:tr>
    <w:tr w:rsidR="00830BD0" w:rsidRPr="000C3C18" w14:paraId="6376C37C" w14:textId="77777777" w:rsidTr="00FD40A2">
      <w:trPr>
        <w:trHeight w:val="265"/>
      </w:trPr>
      <w:tc>
        <w:tcPr>
          <w:tcW w:w="708" w:type="dxa"/>
          <w:tcBorders>
            <w:bottom w:val="single" w:sz="6" w:space="0" w:color="1A738D" w:themeColor="accent1" w:themeShade="BF"/>
          </w:tcBorders>
        </w:tcPr>
        <w:p w14:paraId="5F1161A7" w14:textId="77777777" w:rsidR="00830BD0" w:rsidRPr="000C3C18" w:rsidRDefault="00830BD0" w:rsidP="00830BD0">
          <w:pPr>
            <w:pStyle w:val="HeaderFooterTekst"/>
          </w:pPr>
        </w:p>
      </w:tc>
      <w:tc>
        <w:tcPr>
          <w:tcW w:w="1135" w:type="dxa"/>
          <w:vMerge/>
          <w:tcBorders>
            <w:bottom w:val="single" w:sz="6" w:space="0" w:color="1A738D" w:themeColor="accent1" w:themeShade="BF"/>
          </w:tcBorders>
        </w:tcPr>
        <w:p w14:paraId="38DC2D51" w14:textId="77777777" w:rsidR="00830BD0" w:rsidRPr="000C3C18" w:rsidRDefault="00830BD0" w:rsidP="00830BD0">
          <w:pPr>
            <w:pStyle w:val="HeaderFooterTekst"/>
          </w:pPr>
        </w:p>
      </w:tc>
      <w:tc>
        <w:tcPr>
          <w:tcW w:w="4111" w:type="dxa"/>
          <w:tcBorders>
            <w:bottom w:val="single" w:sz="6" w:space="0" w:color="1A738D" w:themeColor="accent1" w:themeShade="BF"/>
          </w:tcBorders>
        </w:tcPr>
        <w:p w14:paraId="71C35A9C" w14:textId="77777777" w:rsidR="00830BD0" w:rsidRPr="000C3C18" w:rsidRDefault="00830BD0" w:rsidP="00830BD0">
          <w:pPr>
            <w:pStyle w:val="HeaderFooterTekst"/>
          </w:pPr>
        </w:p>
      </w:tc>
      <w:tc>
        <w:tcPr>
          <w:tcW w:w="283" w:type="dxa"/>
          <w:tcBorders>
            <w:bottom w:val="single" w:sz="6" w:space="0" w:color="1A738D" w:themeColor="accent1" w:themeShade="BF"/>
          </w:tcBorders>
        </w:tcPr>
        <w:p w14:paraId="6E77F8DF" w14:textId="77777777" w:rsidR="00830BD0" w:rsidRPr="00954A9B" w:rsidRDefault="00830BD0" w:rsidP="00830BD0">
          <w:pPr>
            <w:pStyle w:val="Koptekst"/>
            <w:jc w:val="right"/>
            <w:rPr>
              <w:szCs w:val="20"/>
            </w:rPr>
          </w:pPr>
        </w:p>
      </w:tc>
      <w:tc>
        <w:tcPr>
          <w:tcW w:w="4820" w:type="dxa"/>
          <w:tcBorders>
            <w:bottom w:val="single" w:sz="6" w:space="0" w:color="1A738D" w:themeColor="accent1" w:themeShade="BF"/>
          </w:tcBorders>
        </w:tcPr>
        <w:p w14:paraId="0B9379ED" w14:textId="77777777" w:rsidR="00830BD0" w:rsidRPr="00954A9B" w:rsidRDefault="00830BD0" w:rsidP="00830BD0">
          <w:pPr>
            <w:pStyle w:val="Koptekst"/>
            <w:jc w:val="right"/>
            <w:rPr>
              <w:szCs w:val="20"/>
            </w:rPr>
          </w:pPr>
        </w:p>
      </w:tc>
      <w:tc>
        <w:tcPr>
          <w:tcW w:w="4820" w:type="dxa"/>
          <w:tcBorders>
            <w:bottom w:val="single" w:sz="6" w:space="0" w:color="1A738D"/>
          </w:tcBorders>
        </w:tcPr>
        <w:p w14:paraId="33B936C4" w14:textId="77777777" w:rsidR="00830BD0" w:rsidRPr="00954A9B" w:rsidRDefault="00830BD0" w:rsidP="00830BD0">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5917"/>
    <w:rsid w:val="00196111"/>
    <w:rsid w:val="001A3003"/>
    <w:rsid w:val="001A5E9C"/>
    <w:rsid w:val="001A63E4"/>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030"/>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6C1"/>
    <w:rsid w:val="0045483E"/>
    <w:rsid w:val="004573E2"/>
    <w:rsid w:val="004715AC"/>
    <w:rsid w:val="00471D7E"/>
    <w:rsid w:val="00477E1F"/>
    <w:rsid w:val="0048489F"/>
    <w:rsid w:val="004861F5"/>
    <w:rsid w:val="004B1425"/>
    <w:rsid w:val="004C78A7"/>
    <w:rsid w:val="004D09D3"/>
    <w:rsid w:val="004D27DE"/>
    <w:rsid w:val="004D3D2B"/>
    <w:rsid w:val="004D566B"/>
    <w:rsid w:val="004F34BC"/>
    <w:rsid w:val="00502C42"/>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51B9"/>
    <w:rsid w:val="0057772A"/>
    <w:rsid w:val="005801F3"/>
    <w:rsid w:val="00586F29"/>
    <w:rsid w:val="005870E4"/>
    <w:rsid w:val="0059326B"/>
    <w:rsid w:val="0059387E"/>
    <w:rsid w:val="005B0086"/>
    <w:rsid w:val="005B47B5"/>
    <w:rsid w:val="005B7E77"/>
    <w:rsid w:val="005C31AA"/>
    <w:rsid w:val="005C7139"/>
    <w:rsid w:val="005D258E"/>
    <w:rsid w:val="005D5745"/>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24199"/>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6BBA"/>
    <w:rsid w:val="0072367E"/>
    <w:rsid w:val="007249A1"/>
    <w:rsid w:val="00732203"/>
    <w:rsid w:val="0073615A"/>
    <w:rsid w:val="00737F21"/>
    <w:rsid w:val="00752298"/>
    <w:rsid w:val="00754285"/>
    <w:rsid w:val="0076244B"/>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47E6C"/>
    <w:rsid w:val="00867981"/>
    <w:rsid w:val="00871CAE"/>
    <w:rsid w:val="00883A8C"/>
    <w:rsid w:val="00886540"/>
    <w:rsid w:val="00886B6F"/>
    <w:rsid w:val="008965B0"/>
    <w:rsid w:val="008973FC"/>
    <w:rsid w:val="00897EDC"/>
    <w:rsid w:val="008A08C2"/>
    <w:rsid w:val="008A691C"/>
    <w:rsid w:val="008B2378"/>
    <w:rsid w:val="008B32E9"/>
    <w:rsid w:val="008B354C"/>
    <w:rsid w:val="008C01D3"/>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2E2A"/>
    <w:rsid w:val="009066D2"/>
    <w:rsid w:val="00912E9E"/>
    <w:rsid w:val="009152BA"/>
    <w:rsid w:val="009247AF"/>
    <w:rsid w:val="0092505A"/>
    <w:rsid w:val="00931940"/>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E0A00"/>
    <w:rsid w:val="00BE3E6B"/>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D159C"/>
    <w:rsid w:val="00CD572C"/>
    <w:rsid w:val="00CD68AF"/>
    <w:rsid w:val="00CF1CF7"/>
    <w:rsid w:val="00CF2F73"/>
    <w:rsid w:val="00CF57E7"/>
    <w:rsid w:val="00D000C6"/>
    <w:rsid w:val="00D00832"/>
    <w:rsid w:val="00D00DCE"/>
    <w:rsid w:val="00D02CE0"/>
    <w:rsid w:val="00D04680"/>
    <w:rsid w:val="00D06BEF"/>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757"/>
    <w:rsid w:val="00DB16CB"/>
    <w:rsid w:val="00DB2521"/>
    <w:rsid w:val="00DB75BD"/>
    <w:rsid w:val="00DC42B4"/>
    <w:rsid w:val="00DC59F1"/>
    <w:rsid w:val="00DC5CAF"/>
    <w:rsid w:val="00DC697E"/>
    <w:rsid w:val="00DE2339"/>
    <w:rsid w:val="00DE4BCF"/>
    <w:rsid w:val="00DE7AAD"/>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1218"/>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44176"/>
    <w:rPr>
      <w:noProof/>
      <w:color w:val="262626" w:themeColor="text1" w:themeTint="D9"/>
    </w:rPr>
  </w:style>
  <w:style w:type="character" w:customStyle="1" w:styleId="TabelStandaardChar">
    <w:name w:val="Tabel Standaard Char"/>
    <w:basedOn w:val="Standaardalinea-lettertype"/>
    <w:link w:val="TabelStandaard"/>
    <w:rsid w:val="00144176"/>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table" w:styleId="Rastertabel7kleurrijk-Accent5">
    <w:name w:val="Grid Table 7 Colorful Accent 5"/>
    <w:basedOn w:val="Standaardtabel"/>
    <w:uiPriority w:val="52"/>
    <w:rsid w:val="00847E6C"/>
    <w:pPr>
      <w:spacing w:after="0" w:line="240" w:lineRule="auto"/>
    </w:pPr>
    <w:rPr>
      <w:color w:val="345964" w:themeColor="accent5" w:themeShade="BF"/>
    </w:rPr>
    <w:tblPr>
      <w:tblStyleRowBandSize w:val="1"/>
      <w:tblStyleColBandSize w:val="1"/>
      <w:tblBorders>
        <w:top w:val="single" w:sz="4" w:space="0" w:color="86B3C0" w:themeColor="accent5" w:themeTint="99"/>
        <w:left w:val="single" w:sz="4" w:space="0" w:color="86B3C0" w:themeColor="accent5" w:themeTint="99"/>
        <w:bottom w:val="single" w:sz="4" w:space="0" w:color="86B3C0" w:themeColor="accent5" w:themeTint="99"/>
        <w:right w:val="single" w:sz="4" w:space="0" w:color="86B3C0" w:themeColor="accent5" w:themeTint="99"/>
        <w:insideH w:val="single" w:sz="4" w:space="0" w:color="86B3C0" w:themeColor="accent5" w:themeTint="99"/>
        <w:insideV w:val="single" w:sz="4" w:space="0" w:color="86B3C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5EA" w:themeFill="accent5" w:themeFillTint="33"/>
      </w:tcPr>
    </w:tblStylePr>
    <w:tblStylePr w:type="band1Horz">
      <w:tblPr/>
      <w:tcPr>
        <w:shd w:val="clear" w:color="auto" w:fill="D6E5EA" w:themeFill="accent5" w:themeFillTint="33"/>
      </w:tcPr>
    </w:tblStylePr>
    <w:tblStylePr w:type="neCell">
      <w:tblPr/>
      <w:tcPr>
        <w:tcBorders>
          <w:bottom w:val="single" w:sz="4" w:space="0" w:color="86B3C0" w:themeColor="accent5" w:themeTint="99"/>
        </w:tcBorders>
      </w:tcPr>
    </w:tblStylePr>
    <w:tblStylePr w:type="nwCell">
      <w:tblPr/>
      <w:tcPr>
        <w:tcBorders>
          <w:bottom w:val="single" w:sz="4" w:space="0" w:color="86B3C0" w:themeColor="accent5" w:themeTint="99"/>
        </w:tcBorders>
      </w:tcPr>
    </w:tblStylePr>
    <w:tblStylePr w:type="seCell">
      <w:tblPr/>
      <w:tcPr>
        <w:tcBorders>
          <w:top w:val="single" w:sz="4" w:space="0" w:color="86B3C0" w:themeColor="accent5" w:themeTint="99"/>
        </w:tcBorders>
      </w:tcPr>
    </w:tblStylePr>
    <w:tblStylePr w:type="swCell">
      <w:tblPr/>
      <w:tcPr>
        <w:tcBorders>
          <w:top w:val="single" w:sz="4" w:space="0" w:color="86B3C0"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A2256D6AC248D08DF1178F3FBFBAB7"/>
        <w:category>
          <w:name w:val="Algemeen"/>
          <w:gallery w:val="placeholder"/>
        </w:category>
        <w:types>
          <w:type w:val="bbPlcHdr"/>
        </w:types>
        <w:behaviors>
          <w:behavior w:val="content"/>
        </w:behaviors>
        <w:guid w:val="{AFBD35CF-2FFF-4317-A6E1-FB31951A03A9}"/>
      </w:docPartPr>
      <w:docPartBody>
        <w:p w:rsidR="00B16DC7" w:rsidRDefault="009A24AF" w:rsidP="009A24AF">
          <w:pPr>
            <w:pStyle w:val="14A2256D6AC248D08DF1178F3FBFBAB71"/>
          </w:pPr>
          <w:r w:rsidRPr="00191AFB">
            <w:rPr>
              <w:rStyle w:val="Tekstvantijdelijkeaanduiding"/>
              <w:color w:val="auto"/>
              <w:sz w:val="18"/>
              <w:szCs w:val="18"/>
            </w:rPr>
            <w:t>[Betrokkene_Naam]</w:t>
          </w:r>
        </w:p>
      </w:docPartBody>
    </w:docPart>
    <w:docPart>
      <w:docPartPr>
        <w:name w:val="4EC374DCC3834892BF705B07C32A16F5"/>
        <w:category>
          <w:name w:val="Algemeen"/>
          <w:gallery w:val="placeholder"/>
        </w:category>
        <w:types>
          <w:type w:val="bbPlcHdr"/>
        </w:types>
        <w:behaviors>
          <w:behavior w:val="content"/>
        </w:behaviors>
        <w:guid w:val="{6ED7C3C4-5D76-4021-A2C0-7004180391DE}"/>
      </w:docPartPr>
      <w:docPartBody>
        <w:p w:rsidR="00B16DC7" w:rsidRDefault="009A24AF" w:rsidP="009A24AF">
          <w:pPr>
            <w:pStyle w:val="4EC374DCC3834892BF705B07C32A16F51"/>
          </w:pPr>
          <w:r w:rsidRPr="00191AFB">
            <w:rPr>
              <w:rStyle w:val="Tekstvantijdelijkeaanduiding"/>
              <w:color w:val="auto"/>
              <w:sz w:val="18"/>
              <w:szCs w:val="18"/>
            </w:rPr>
            <w:t>[Betrokkene_Geboortedatum]</w:t>
          </w:r>
        </w:p>
      </w:docPartBody>
    </w:docPart>
    <w:docPart>
      <w:docPartPr>
        <w:name w:val="7899375A609C45AB9E1E9AA2EA1A5E84"/>
        <w:category>
          <w:name w:val="Algemeen"/>
          <w:gallery w:val="placeholder"/>
        </w:category>
        <w:types>
          <w:type w:val="bbPlcHdr"/>
        </w:types>
        <w:behaviors>
          <w:behavior w:val="content"/>
        </w:behaviors>
        <w:guid w:val="{B2DD476A-3E23-495F-AD3F-40DC81DD7289}"/>
      </w:docPartPr>
      <w:docPartBody>
        <w:p w:rsidR="00B16DC7" w:rsidRDefault="009A24AF" w:rsidP="009A24AF">
          <w:pPr>
            <w:pStyle w:val="7899375A609C45AB9E1E9AA2EA1A5E841"/>
          </w:pPr>
          <w:r w:rsidRPr="00191AFB">
            <w:rPr>
              <w:rStyle w:val="Tekstvantijdelijkeaanduiding"/>
              <w:color w:val="auto"/>
              <w:sz w:val="18"/>
              <w:szCs w:val="18"/>
            </w:rPr>
            <w:t>[Betrokkene_Woonplaats]</w:t>
          </w:r>
        </w:p>
      </w:docPartBody>
    </w:docPart>
    <w:docPart>
      <w:docPartPr>
        <w:name w:val="71C41C850E8D4C0A8BFD00909C7188D3"/>
        <w:category>
          <w:name w:val="Algemeen"/>
          <w:gallery w:val="placeholder"/>
        </w:category>
        <w:types>
          <w:type w:val="bbPlcHdr"/>
        </w:types>
        <w:behaviors>
          <w:behavior w:val="content"/>
        </w:behaviors>
        <w:guid w:val="{D4D27240-3DC4-4258-A9F4-F19E161D330E}"/>
      </w:docPartPr>
      <w:docPartBody>
        <w:p w:rsidR="00CF0660" w:rsidRDefault="009A24AF" w:rsidP="009A24AF">
          <w:pPr>
            <w:pStyle w:val="71C41C850E8D4C0A8BFD00909C7188D31"/>
          </w:pPr>
          <w:r w:rsidRPr="00144176">
            <w:rPr>
              <w:rStyle w:val="Tekstvantijdelijkeaanduiding"/>
              <w:color w:val="auto"/>
            </w:rPr>
            <w:t>[Rapport_Versie]</w:t>
          </w:r>
        </w:p>
      </w:docPartBody>
    </w:docPart>
    <w:docPart>
      <w:docPartPr>
        <w:name w:val="C11A00EF110D4FCD87409C86B038EE0B"/>
        <w:category>
          <w:name w:val="Algemeen"/>
          <w:gallery w:val="placeholder"/>
        </w:category>
        <w:types>
          <w:type w:val="bbPlcHdr"/>
        </w:types>
        <w:behaviors>
          <w:behavior w:val="content"/>
        </w:behaviors>
        <w:guid w:val="{8DEAD7A1-9C98-495E-9F4C-9C13E17CF6CF}"/>
      </w:docPartPr>
      <w:docPartBody>
        <w:p w:rsidR="00CF0660" w:rsidRDefault="009A24AF" w:rsidP="009A24AF">
          <w:pPr>
            <w:pStyle w:val="C11A00EF110D4FCD87409C86B038EE0B1"/>
          </w:pPr>
          <w:r w:rsidRPr="00144176">
            <w:rPr>
              <w:rStyle w:val="Tekstvantijdelijkeaanduiding"/>
              <w:color w:val="auto"/>
            </w:rPr>
            <w:t>[Rapport_Datum]</w:t>
          </w:r>
        </w:p>
      </w:docPartBody>
    </w:docPart>
    <w:docPart>
      <w:docPartPr>
        <w:name w:val="C0CC9F32111D4CB9A9CE0885B9EB6000"/>
        <w:category>
          <w:name w:val="Algemeen"/>
          <w:gallery w:val="placeholder"/>
        </w:category>
        <w:types>
          <w:type w:val="bbPlcHdr"/>
        </w:types>
        <w:behaviors>
          <w:behavior w:val="content"/>
        </w:behaviors>
        <w:guid w:val="{1E72A232-6077-4E53-8CEF-008E942DCA71}"/>
      </w:docPartPr>
      <w:docPartBody>
        <w:p w:rsidR="00CF0660" w:rsidRDefault="009A24AF" w:rsidP="009A24AF">
          <w:pPr>
            <w:pStyle w:val="C0CC9F32111D4CB9A9CE0885B9EB60001"/>
          </w:pPr>
          <w:r w:rsidRPr="00144176">
            <w:rPr>
              <w:rStyle w:val="Tekstvantijdelijkeaanduiding"/>
              <w:color w:val="auto"/>
            </w:rPr>
            <w:t>[Rapport_Kenmerk]</w:t>
          </w:r>
        </w:p>
      </w:docPartBody>
    </w:docPart>
    <w:docPart>
      <w:docPartPr>
        <w:name w:val="EC7E178D74554E3991599168D27F3E00"/>
        <w:category>
          <w:name w:val="Algemeen"/>
          <w:gallery w:val="placeholder"/>
        </w:category>
        <w:types>
          <w:type w:val="bbPlcHdr"/>
        </w:types>
        <w:behaviors>
          <w:behavior w:val="content"/>
        </w:behaviors>
        <w:guid w:val="{E95A5606-60B5-4D98-B506-FA5943C5093B}"/>
      </w:docPartPr>
      <w:docPartBody>
        <w:p w:rsidR="00CF0660" w:rsidRDefault="009A24AF" w:rsidP="009A24AF">
          <w:pPr>
            <w:pStyle w:val="EC7E178D74554E3991599168D27F3E001"/>
          </w:pPr>
          <w:r w:rsidRPr="00191AFB">
            <w:rPr>
              <w:rStyle w:val="Tekstvantijdelijkeaanduiding"/>
              <w:color w:val="auto"/>
            </w:rPr>
            <w:t>[Deskundige_Naam]</w:t>
          </w:r>
        </w:p>
      </w:docPartBody>
    </w:docPart>
    <w:docPart>
      <w:docPartPr>
        <w:name w:val="7DB21BB013054D71991458B050008AEC"/>
        <w:category>
          <w:name w:val="Algemeen"/>
          <w:gallery w:val="placeholder"/>
        </w:category>
        <w:types>
          <w:type w:val="bbPlcHdr"/>
        </w:types>
        <w:behaviors>
          <w:behavior w:val="content"/>
        </w:behaviors>
        <w:guid w:val="{1AC93770-269D-4FA3-80B7-679FFB9D7E16}"/>
      </w:docPartPr>
      <w:docPartBody>
        <w:p w:rsidR="00CF0660" w:rsidRDefault="009A24AF" w:rsidP="009A24AF">
          <w:pPr>
            <w:pStyle w:val="7DB21BB013054D71991458B050008AEC1"/>
          </w:pPr>
          <w:r w:rsidRPr="00144176">
            <w:rPr>
              <w:rStyle w:val="Tekstvantijdelijkeaanduiding"/>
              <w:color w:val="auto"/>
            </w:rPr>
            <w:t>[Deskundige_Functie]</w:t>
          </w:r>
        </w:p>
      </w:docPartBody>
    </w:docPart>
    <w:docPart>
      <w:docPartPr>
        <w:name w:val="EE27A4EF5FB84C10AD4B6089E9D73024"/>
        <w:category>
          <w:name w:val="Algemeen"/>
          <w:gallery w:val="placeholder"/>
        </w:category>
        <w:types>
          <w:type w:val="bbPlcHdr"/>
        </w:types>
        <w:behaviors>
          <w:behavior w:val="content"/>
        </w:behaviors>
        <w:guid w:val="{871A50BC-8F1B-47C9-9F6D-602A51541B99}"/>
      </w:docPartPr>
      <w:docPartBody>
        <w:p w:rsidR="00CF0660" w:rsidRDefault="009A24AF" w:rsidP="009A24AF">
          <w:pPr>
            <w:pStyle w:val="EE27A4EF5FB84C10AD4B6089E9D730241"/>
          </w:pPr>
          <w:r w:rsidRPr="00144176">
            <w:rPr>
              <w:rStyle w:val="Tekstvantijdelijkeaanduiding"/>
              <w:color w:val="auto"/>
            </w:rPr>
            <w:t>[Deskundige_BIG]</w:t>
          </w:r>
        </w:p>
      </w:docPartBody>
    </w:docPart>
    <w:docPart>
      <w:docPartPr>
        <w:name w:val="1223587E5A27421EA83DFB6E1DE7CEB1"/>
        <w:category>
          <w:name w:val="Algemeen"/>
          <w:gallery w:val="placeholder"/>
        </w:category>
        <w:types>
          <w:type w:val="bbPlcHdr"/>
        </w:types>
        <w:behaviors>
          <w:behavior w:val="content"/>
        </w:behaviors>
        <w:guid w:val="{603E0332-B822-426E-9EE6-0FE46134351E}"/>
      </w:docPartPr>
      <w:docPartBody>
        <w:p w:rsidR="00CF0660" w:rsidRDefault="009A24AF" w:rsidP="009A24AF">
          <w:pPr>
            <w:pStyle w:val="1223587E5A27421EA83DFB6E1DE7CEB11"/>
          </w:pPr>
          <w:r w:rsidRPr="00144176">
            <w:rPr>
              <w:rStyle w:val="Tekstvantijdelijkeaanduiding"/>
              <w:color w:val="auto"/>
            </w:rPr>
            <w:t>[Opdrachtgever_Naam]</w:t>
          </w:r>
        </w:p>
      </w:docPartBody>
    </w:docPart>
    <w:docPart>
      <w:docPartPr>
        <w:name w:val="DA3FFA7908DB451DBF1B0B4DF9B24FCC"/>
        <w:category>
          <w:name w:val="Algemeen"/>
          <w:gallery w:val="placeholder"/>
        </w:category>
        <w:types>
          <w:type w:val="bbPlcHdr"/>
        </w:types>
        <w:behaviors>
          <w:behavior w:val="content"/>
        </w:behaviors>
        <w:guid w:val="{42C197F9-8C46-42BB-A8BA-D60D7439101D}"/>
      </w:docPartPr>
      <w:docPartBody>
        <w:p w:rsidR="00CF0660" w:rsidRDefault="009A24AF" w:rsidP="009A24AF">
          <w:pPr>
            <w:pStyle w:val="DA3FFA7908DB451DBF1B0B4DF9B24FCC1"/>
          </w:pPr>
          <w:r w:rsidRPr="00144176">
            <w:rPr>
              <w:rStyle w:val="Tekstvantijdelijkeaanduiding"/>
              <w:color w:val="auto"/>
            </w:rPr>
            <w:t>[Opdrachtgever_Contactpersoon]</w:t>
          </w:r>
        </w:p>
      </w:docPartBody>
    </w:docPart>
    <w:docPart>
      <w:docPartPr>
        <w:name w:val="21D3FDD3EAB2453E8CFCF47920EE9CD9"/>
        <w:category>
          <w:name w:val="Algemeen"/>
          <w:gallery w:val="placeholder"/>
        </w:category>
        <w:types>
          <w:type w:val="bbPlcHdr"/>
        </w:types>
        <w:behaviors>
          <w:behavior w:val="content"/>
        </w:behaviors>
        <w:guid w:val="{3F02EF2B-05C1-4923-96BC-828FC49C916D}"/>
      </w:docPartPr>
      <w:docPartBody>
        <w:p w:rsidR="00CF0660" w:rsidRDefault="009A24AF" w:rsidP="009A24AF">
          <w:pPr>
            <w:pStyle w:val="21D3FDD3EAB2453E8CFCF47920EE9CD91"/>
          </w:pPr>
          <w:r w:rsidRPr="00144176">
            <w:rPr>
              <w:rStyle w:val="Tekstvantijdelijkeaanduiding"/>
              <w:color w:val="auto"/>
            </w:rPr>
            <w:t>[Opdrachtgever_Kenmerk]</w:t>
          </w:r>
        </w:p>
      </w:docPartBody>
    </w:docPart>
    <w:docPart>
      <w:docPartPr>
        <w:name w:val="38318C4199A4403998B85B199905A4FB"/>
        <w:category>
          <w:name w:val="Algemeen"/>
          <w:gallery w:val="placeholder"/>
        </w:category>
        <w:types>
          <w:type w:val="bbPlcHdr"/>
        </w:types>
        <w:behaviors>
          <w:behavior w:val="content"/>
        </w:behaviors>
        <w:guid w:val="{F0AB7A4D-2197-4F59-A8E7-E5C5EAA8FBA8}"/>
      </w:docPartPr>
      <w:docPartBody>
        <w:p w:rsidR="00CF0660" w:rsidRDefault="009A24AF" w:rsidP="009A24AF">
          <w:pPr>
            <w:pStyle w:val="38318C4199A4403998B85B199905A4FB1"/>
          </w:pPr>
          <w:r w:rsidRPr="00191AFB">
            <w:rPr>
              <w:rStyle w:val="Tekstvantijdelijkeaanduiding"/>
              <w:color w:val="auto"/>
            </w:rPr>
            <w:t>[Betrokkene_Naam]</w:t>
          </w:r>
        </w:p>
      </w:docPartBody>
    </w:docPart>
    <w:docPart>
      <w:docPartPr>
        <w:name w:val="77139F9A5A6B4149B7F9BD1841D8E10C"/>
        <w:category>
          <w:name w:val="Algemeen"/>
          <w:gallery w:val="placeholder"/>
        </w:category>
        <w:types>
          <w:type w:val="bbPlcHdr"/>
        </w:types>
        <w:behaviors>
          <w:behavior w:val="content"/>
        </w:behaviors>
        <w:guid w:val="{72C157EF-8017-49D6-9A06-85ACA0A43037}"/>
      </w:docPartPr>
      <w:docPartBody>
        <w:p w:rsidR="00CF0660" w:rsidRDefault="009A24AF" w:rsidP="009A24AF">
          <w:pPr>
            <w:pStyle w:val="77139F9A5A6B4149B7F9BD1841D8E10C1"/>
          </w:pPr>
          <w:r w:rsidRPr="00144176">
            <w:rPr>
              <w:rStyle w:val="Tekstvantijdelijkeaanduiding"/>
              <w:color w:val="auto"/>
            </w:rPr>
            <w:t>[Betrokkene_Geboortedatum]</w:t>
          </w:r>
        </w:p>
      </w:docPartBody>
    </w:docPart>
    <w:docPart>
      <w:docPartPr>
        <w:name w:val="41D375A4F46F4084BAA915B651B0ED9C"/>
        <w:category>
          <w:name w:val="Algemeen"/>
          <w:gallery w:val="placeholder"/>
        </w:category>
        <w:types>
          <w:type w:val="bbPlcHdr"/>
        </w:types>
        <w:behaviors>
          <w:behavior w:val="content"/>
        </w:behaviors>
        <w:guid w:val="{DD50062A-DC5C-4B6B-A4BF-BAA3C3128FD6}"/>
      </w:docPartPr>
      <w:docPartBody>
        <w:p w:rsidR="00CF0660" w:rsidRDefault="009A24AF" w:rsidP="009A24AF">
          <w:pPr>
            <w:pStyle w:val="41D375A4F46F4084BAA915B651B0ED9C1"/>
          </w:pPr>
          <w:r w:rsidRPr="00144176">
            <w:rPr>
              <w:rStyle w:val="Tekstvantijdelijkeaanduiding"/>
              <w:color w:val="auto"/>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1032D9"/>
    <w:rsid w:val="00143E72"/>
    <w:rsid w:val="00152B26"/>
    <w:rsid w:val="0015616F"/>
    <w:rsid w:val="00181F68"/>
    <w:rsid w:val="00185F7C"/>
    <w:rsid w:val="001A3003"/>
    <w:rsid w:val="001C4DC8"/>
    <w:rsid w:val="001D27CF"/>
    <w:rsid w:val="00216C57"/>
    <w:rsid w:val="00267698"/>
    <w:rsid w:val="002B748B"/>
    <w:rsid w:val="002E4A3A"/>
    <w:rsid w:val="002E4A81"/>
    <w:rsid w:val="00317E93"/>
    <w:rsid w:val="00342AF0"/>
    <w:rsid w:val="003626A8"/>
    <w:rsid w:val="00371FF8"/>
    <w:rsid w:val="003902C1"/>
    <w:rsid w:val="00440766"/>
    <w:rsid w:val="00482539"/>
    <w:rsid w:val="004915BF"/>
    <w:rsid w:val="004C78A7"/>
    <w:rsid w:val="00503BF8"/>
    <w:rsid w:val="00507AC9"/>
    <w:rsid w:val="005563ED"/>
    <w:rsid w:val="00557CB3"/>
    <w:rsid w:val="005A2C38"/>
    <w:rsid w:val="005B0086"/>
    <w:rsid w:val="00603576"/>
    <w:rsid w:val="00667912"/>
    <w:rsid w:val="006A4E0C"/>
    <w:rsid w:val="007204D2"/>
    <w:rsid w:val="00770E49"/>
    <w:rsid w:val="00787BED"/>
    <w:rsid w:val="007B58B9"/>
    <w:rsid w:val="007B6463"/>
    <w:rsid w:val="007C70D4"/>
    <w:rsid w:val="007D6C23"/>
    <w:rsid w:val="00801FA8"/>
    <w:rsid w:val="00825945"/>
    <w:rsid w:val="0083711E"/>
    <w:rsid w:val="00876762"/>
    <w:rsid w:val="008D1047"/>
    <w:rsid w:val="00931940"/>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A60"/>
    <w:rsid w:val="00C315A9"/>
    <w:rsid w:val="00C945C2"/>
    <w:rsid w:val="00C956B5"/>
    <w:rsid w:val="00CA392E"/>
    <w:rsid w:val="00CA39AB"/>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B7702"/>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71C41C850E8D4C0A8BFD00909C7188D31">
    <w:name w:val="71C41C850E8D4C0A8BFD00909C7188D31"/>
    <w:rsid w:val="009A24AF"/>
    <w:pPr>
      <w:spacing w:after="0" w:line="240" w:lineRule="auto"/>
    </w:pPr>
    <w:rPr>
      <w:rFonts w:eastAsiaTheme="minorHAnsi"/>
      <w:noProof/>
      <w:color w:val="262626" w:themeColor="text1" w:themeTint="D9"/>
      <w:lang w:eastAsia="en-US"/>
    </w:rPr>
  </w:style>
  <w:style w:type="paragraph" w:customStyle="1" w:styleId="C11A00EF110D4FCD87409C86B038EE0B1">
    <w:name w:val="C11A00EF110D4FCD87409C86B038EE0B1"/>
    <w:rsid w:val="009A24AF"/>
    <w:pPr>
      <w:spacing w:after="0" w:line="240" w:lineRule="auto"/>
    </w:pPr>
    <w:rPr>
      <w:rFonts w:eastAsiaTheme="minorHAnsi"/>
      <w:noProof/>
      <w:color w:val="262626" w:themeColor="text1" w:themeTint="D9"/>
      <w:lang w:eastAsia="en-US"/>
    </w:rPr>
  </w:style>
  <w:style w:type="paragraph" w:customStyle="1" w:styleId="C0CC9F32111D4CB9A9CE0885B9EB60001">
    <w:name w:val="C0CC9F32111D4CB9A9CE0885B9EB60001"/>
    <w:rsid w:val="009A24AF"/>
    <w:pPr>
      <w:spacing w:after="0" w:line="240" w:lineRule="auto"/>
    </w:pPr>
    <w:rPr>
      <w:rFonts w:eastAsiaTheme="minorHAnsi"/>
      <w:noProof/>
      <w:color w:val="262626" w:themeColor="text1" w:themeTint="D9"/>
      <w:lang w:eastAsia="en-US"/>
    </w:rPr>
  </w:style>
  <w:style w:type="paragraph" w:customStyle="1" w:styleId="EC7E178D74554E3991599168D27F3E001">
    <w:name w:val="EC7E178D74554E3991599168D27F3E001"/>
    <w:rsid w:val="009A24AF"/>
    <w:pPr>
      <w:spacing w:after="0" w:line="240" w:lineRule="auto"/>
    </w:pPr>
    <w:rPr>
      <w:rFonts w:eastAsiaTheme="minorHAnsi"/>
      <w:noProof/>
      <w:color w:val="262626" w:themeColor="text1" w:themeTint="D9"/>
      <w:lang w:eastAsia="en-US"/>
    </w:rPr>
  </w:style>
  <w:style w:type="paragraph" w:customStyle="1" w:styleId="7DB21BB013054D71991458B050008AEC1">
    <w:name w:val="7DB21BB013054D71991458B050008AEC1"/>
    <w:rsid w:val="009A24AF"/>
    <w:pPr>
      <w:spacing w:after="0" w:line="240" w:lineRule="auto"/>
    </w:pPr>
    <w:rPr>
      <w:rFonts w:eastAsiaTheme="minorHAnsi"/>
      <w:noProof/>
      <w:color w:val="262626" w:themeColor="text1" w:themeTint="D9"/>
      <w:lang w:eastAsia="en-US"/>
    </w:rPr>
  </w:style>
  <w:style w:type="paragraph" w:customStyle="1" w:styleId="EE27A4EF5FB84C10AD4B6089E9D730241">
    <w:name w:val="EE27A4EF5FB84C10AD4B6089E9D730241"/>
    <w:rsid w:val="009A24AF"/>
    <w:pPr>
      <w:spacing w:after="0" w:line="240" w:lineRule="auto"/>
    </w:pPr>
    <w:rPr>
      <w:rFonts w:eastAsiaTheme="minorHAnsi"/>
      <w:noProof/>
      <w:color w:val="262626" w:themeColor="text1" w:themeTint="D9"/>
      <w:lang w:eastAsia="en-US"/>
    </w:rPr>
  </w:style>
  <w:style w:type="paragraph" w:customStyle="1" w:styleId="1223587E5A27421EA83DFB6E1DE7CEB11">
    <w:name w:val="1223587E5A27421EA83DFB6E1DE7CEB11"/>
    <w:rsid w:val="009A24AF"/>
    <w:pPr>
      <w:spacing w:after="0" w:line="240" w:lineRule="auto"/>
    </w:pPr>
    <w:rPr>
      <w:rFonts w:eastAsiaTheme="minorHAnsi"/>
      <w:noProof/>
      <w:color w:val="262626" w:themeColor="text1" w:themeTint="D9"/>
      <w:lang w:eastAsia="en-US"/>
    </w:rPr>
  </w:style>
  <w:style w:type="paragraph" w:customStyle="1" w:styleId="DA3FFA7908DB451DBF1B0B4DF9B24FCC1">
    <w:name w:val="DA3FFA7908DB451DBF1B0B4DF9B24FCC1"/>
    <w:rsid w:val="009A24AF"/>
    <w:pPr>
      <w:spacing w:after="0" w:line="240" w:lineRule="auto"/>
    </w:pPr>
    <w:rPr>
      <w:rFonts w:eastAsiaTheme="minorHAnsi"/>
      <w:noProof/>
      <w:color w:val="262626" w:themeColor="text1" w:themeTint="D9"/>
      <w:lang w:eastAsia="en-US"/>
    </w:rPr>
  </w:style>
  <w:style w:type="paragraph" w:customStyle="1" w:styleId="21D3FDD3EAB2453E8CFCF47920EE9CD91">
    <w:name w:val="21D3FDD3EAB2453E8CFCF47920EE9CD91"/>
    <w:rsid w:val="009A24AF"/>
    <w:pPr>
      <w:spacing w:after="0" w:line="240" w:lineRule="auto"/>
    </w:pPr>
    <w:rPr>
      <w:rFonts w:eastAsiaTheme="minorHAnsi"/>
      <w:noProof/>
      <w:color w:val="262626" w:themeColor="text1" w:themeTint="D9"/>
      <w:lang w:eastAsia="en-US"/>
    </w:rPr>
  </w:style>
  <w:style w:type="paragraph" w:customStyle="1" w:styleId="38318C4199A4403998B85B199905A4FB1">
    <w:name w:val="38318C4199A4403998B85B199905A4FB1"/>
    <w:rsid w:val="009A24AF"/>
    <w:pPr>
      <w:spacing w:after="0" w:line="240" w:lineRule="auto"/>
    </w:pPr>
    <w:rPr>
      <w:rFonts w:eastAsiaTheme="minorHAnsi"/>
      <w:noProof/>
      <w:color w:val="262626" w:themeColor="text1" w:themeTint="D9"/>
      <w:lang w:eastAsia="en-US"/>
    </w:rPr>
  </w:style>
  <w:style w:type="paragraph" w:customStyle="1" w:styleId="77139F9A5A6B4149B7F9BD1841D8E10C1">
    <w:name w:val="77139F9A5A6B4149B7F9BD1841D8E10C1"/>
    <w:rsid w:val="009A24AF"/>
    <w:pPr>
      <w:spacing w:after="0" w:line="240" w:lineRule="auto"/>
    </w:pPr>
    <w:rPr>
      <w:rFonts w:eastAsiaTheme="minorHAnsi"/>
      <w:noProof/>
      <w:color w:val="262626" w:themeColor="text1" w:themeTint="D9"/>
      <w:lang w:eastAsia="en-US"/>
    </w:rPr>
  </w:style>
  <w:style w:type="paragraph" w:customStyle="1" w:styleId="41D375A4F46F4084BAA915B651B0ED9C1">
    <w:name w:val="41D375A4F46F4084BAA915B651B0ED9C1"/>
    <w:rsid w:val="009A24AF"/>
    <w:pPr>
      <w:spacing w:after="0" w:line="240" w:lineRule="auto"/>
    </w:pPr>
    <w:rPr>
      <w:rFonts w:eastAsiaTheme="minorHAnsi"/>
      <w:noProof/>
      <w:color w:val="262626" w:themeColor="text1" w:themeTint="D9"/>
      <w:lang w:eastAsia="en-US"/>
    </w:rPr>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14A2256D6AC248D08DF1178F3FBFBAB71">
    <w:name w:val="14A2256D6AC248D08DF1178F3FBFBAB71"/>
    <w:rsid w:val="009A24AF"/>
    <w:pPr>
      <w:spacing w:after="0" w:line="240" w:lineRule="auto"/>
    </w:pPr>
    <w:rPr>
      <w:rFonts w:eastAsiaTheme="minorHAnsi"/>
      <w:noProof/>
      <w:color w:val="262626" w:themeColor="text1" w:themeTint="D9"/>
      <w:lang w:eastAsia="en-US"/>
    </w:rPr>
  </w:style>
  <w:style w:type="paragraph" w:customStyle="1" w:styleId="4EC374DCC3834892BF705B07C32A16F51">
    <w:name w:val="4EC374DCC3834892BF705B07C32A16F51"/>
    <w:rsid w:val="009A24AF"/>
    <w:pPr>
      <w:spacing w:after="0" w:line="240" w:lineRule="auto"/>
    </w:pPr>
    <w:rPr>
      <w:rFonts w:eastAsiaTheme="minorHAnsi"/>
      <w:noProof/>
      <w:color w:val="262626" w:themeColor="text1" w:themeTint="D9"/>
      <w:lang w:eastAsia="en-US"/>
    </w:rPr>
  </w:style>
  <w:style w:type="paragraph" w:customStyle="1" w:styleId="7899375A609C45AB9E1E9AA2EA1A5E841">
    <w:name w:val="7899375A609C45AB9E1E9AA2EA1A5E841"/>
    <w:rsid w:val="009A24AF"/>
    <w:pPr>
      <w:spacing w:after="0" w:line="240" w:lineRule="auto"/>
    </w:pPr>
    <w:rPr>
      <w:rFonts w:eastAsiaTheme="minorHAnsi"/>
      <w:noProof/>
      <w:color w:val="262626" w:themeColor="text1" w:themeTint="D9"/>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 xsi:nil="true"/>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4</Pages>
  <Words>478</Words>
  <Characters>2631</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44</cp:revision>
  <dcterms:created xsi:type="dcterms:W3CDTF">2025-05-20T08:53:00Z</dcterms:created>
  <dcterms:modified xsi:type="dcterms:W3CDTF">2025-05-23T08:09:00Z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