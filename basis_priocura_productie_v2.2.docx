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77777777" w:rsidR="00C508CD" w:rsidRPr="003A0ACA" w:rsidRDefault="00C508CD" w:rsidP="00932EFB">
      <w:pPr>
        <w:tabs>
          <w:tab w:val="center" w:pos="2835"/>
        </w:tabs>
        <w:rPr>
          <w:lang w:val="en-GB"/>
        </w:rPr>
      </w:pP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3DCBD21D" w:rsidR="001F3654" w:rsidRDefault="007678D4" w:rsidP="00103AFF">
            <w:pPr>
              <w:pStyle w:val="Titel"/>
              <w:ind w:left="0"/>
            </w:pPr>
            <w:r>
              <w:rPr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25DFB3E1" wp14:editId="4FB9D10A">
                  <wp:simplePos x="0" y="0"/>
                  <wp:positionH relativeFrom="column">
                    <wp:posOffset>-3503930</wp:posOffset>
                  </wp:positionH>
                  <wp:positionV relativeFrom="paragraph">
                    <wp:posOffset>-1247332</wp:posOffset>
                  </wp:positionV>
                  <wp:extent cx="8186420" cy="8186420"/>
                  <wp:effectExtent l="0" t="0" r="0" b="0"/>
                  <wp:wrapNone/>
                  <wp:docPr id="1393442115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442115" name="Graphic 1393442115"/>
                          <pic:cNvPicPr/>
                        </pic:nvPicPr>
                        <pic:blipFill>
                          <a:blip r:embed="rId11">
                            <a:alphaModFix/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6420" cy="81864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07" w:type="dxa"/>
            <w:gridSpan w:val="2"/>
          </w:tcPr>
          <w:p w14:paraId="34D67EC6" w14:textId="33711005" w:rsidR="001F3654" w:rsidRDefault="001F3654" w:rsidP="00103AFF">
            <w:pPr>
              <w:pStyle w:val="Titel"/>
              <w:ind w:left="0"/>
            </w:pPr>
            <w:r>
              <w:t>{{ titel</w:t>
            </w:r>
            <w:r w:rsidRPr="00C53C3A">
              <w:t xml:space="preserve"> | capita</w:t>
            </w:r>
            <w:r>
              <w:t>lize 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 | capitalize 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1A7D1E" w:rsidRDefault="004861F5" w:rsidP="004861F5">
      <w:pPr>
        <w:pStyle w:val="Kop1"/>
        <w:rPr>
          <w:lang w:val="en-GB"/>
        </w:rPr>
      </w:pPr>
      <w:bookmarkStart w:id="0" w:name="_Toc198502593"/>
      <w:r w:rsidRPr="001A7D1E">
        <w:rPr>
          <w:lang w:val="en-GB"/>
        </w:rPr>
        <w:lastRenderedPageBreak/>
        <w:t>{{ hoofdstuk }}</w:t>
      </w:r>
      <w:bookmarkEnd w:id="0"/>
    </w:p>
    <w:p w14:paraId="7F2A9F0A" w14:textId="22BDA496" w:rsidR="004861F5" w:rsidRPr="001A7D1E" w:rsidRDefault="004861F5" w:rsidP="004861F5">
      <w:pPr>
        <w:rPr>
          <w:lang w:val="en-GB"/>
        </w:rPr>
      </w:pPr>
      <w:r w:rsidRPr="001A7D1E">
        <w:rPr>
          <w:lang w:val="en-GB"/>
        </w:rPr>
        <w:t xml:space="preserve">        {%p for paragraaf, data in paragrafen.items() </w:t>
      </w:r>
      <w:r w:rsidR="001A7D1E" w:rsidRPr="001A7D1E">
        <w:rPr>
          <w:lang w:val="en-GB"/>
        </w:rPr>
        <w:t>if</w:t>
      </w:r>
      <w:r w:rsidR="001A7D1E">
        <w:rPr>
          <w:lang w:val="en-GB"/>
        </w:rPr>
        <w:t xml:space="preserve"> </w:t>
      </w:r>
      <w:r w:rsidR="00574191">
        <w:rPr>
          <w:lang w:val="en-GB"/>
        </w:rPr>
        <w:t>(</w:t>
      </w:r>
      <w:r w:rsidR="00D10BC8">
        <w:rPr>
          <w:lang w:val="en-GB"/>
        </w:rPr>
        <w:t>‘verbergen’ not in data</w:t>
      </w:r>
      <w:r w:rsidR="00574191">
        <w:rPr>
          <w:lang w:val="en-GB"/>
        </w:rPr>
        <w:t>)</w:t>
      </w:r>
      <w:r w:rsidR="001A7D1E">
        <w:rPr>
          <w:lang w:val="en-GB"/>
        </w:rPr>
        <w:t xml:space="preserve"> </w:t>
      </w:r>
      <w:r w:rsidRPr="001A7D1E">
        <w:rPr>
          <w:lang w:val="en-GB"/>
        </w:rPr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577F44B2" w:rsidR="004861F5" w:rsidRPr="001A7D1E" w:rsidRDefault="004861F5" w:rsidP="004861F5">
      <w:r w:rsidRPr="001A7D1E">
        <w:t>{%p if not (data.tekst or data.toelichting or data.vragen</w:t>
      </w:r>
      <w:r w:rsidR="00BB430A" w:rsidRPr="001A7D1E">
        <w:t xml:space="preserve"> or data.items()</w:t>
      </w:r>
      <w:r w:rsidRPr="001A7D1E">
        <w:t>) %}</w:t>
      </w:r>
    </w:p>
    <w:sdt>
      <w:sdtPr>
        <w:rPr>
          <w:lang w:val="en-GB"/>
        </w:r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B06573" w:rsidRDefault="00B06573" w:rsidP="00B06573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Pr="006B6787" w:rsidRDefault="004861F5" w:rsidP="004861F5">
      <w:r w:rsidRPr="006B6787">
        <w:t>{%p if data.toelichting %}</w:t>
      </w:r>
    </w:p>
    <w:p w14:paraId="421BC427" w14:textId="77777777" w:rsidR="007D2354" w:rsidRDefault="007D7EE7" w:rsidP="004861F5">
      <w:pPr>
        <w:rPr>
          <w:lang w:val="en-GB"/>
        </w:rPr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C80E75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C80E75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{{ hoofdstuk }}.{{ paragraaf }}"/>
        <w:tag w:val="typ hier"/>
        <w:id w:val="-1045519528"/>
        <w:placeholder>
          <w:docPart w:val="1800BD9AA5854DE2BA68DABAC445F6D2"/>
        </w:placeholder>
        <w:showingPlcHdr/>
        <w15:color w:val="000000"/>
        <w:text w:multiLine="1"/>
      </w:sdtPr>
      <w:sdtContent>
        <w:p w14:paraId="04DFC32E" w14:textId="6E9CE94F" w:rsidR="000053F8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10C52390" w14:textId="14365ECE" w:rsidR="004861F5" w:rsidRPr="004D09D3" w:rsidRDefault="004861F5" w:rsidP="004861F5">
      <w:pPr>
        <w:rPr>
          <w:lang w:val="en-GB"/>
        </w:rPr>
      </w:pPr>
      <w:r w:rsidRPr="004D09D3">
        <w:rPr>
          <w:lang w:val="en-GB"/>
        </w:rPr>
        <w:t>{%p endif %}</w:t>
      </w:r>
    </w:p>
    <w:p w14:paraId="75F209BA" w14:textId="77777777" w:rsidR="004861F5" w:rsidRPr="004D09D3" w:rsidRDefault="004861F5" w:rsidP="004861F5">
      <w:pPr>
        <w:rPr>
          <w:lang w:val="en-GB"/>
        </w:rPr>
      </w:pPr>
      <w:r w:rsidRPr="004D09D3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rPr>
          <w:lang w:val="en-GB"/>
        </w:r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8CF1F84" w14:textId="77777777" w:rsidR="004861F5" w:rsidRPr="006B6787" w:rsidRDefault="004861F5" w:rsidP="004861F5">
      <w:pPr>
        <w:rPr>
          <w:lang w:val="en-GB"/>
        </w:rPr>
      </w:pPr>
      <w:r w:rsidRPr="00BB6015">
        <w:t xml:space="preserve">            </w:t>
      </w:r>
      <w:r w:rsidRPr="006B6787">
        <w:rPr>
          <w:lang w:val="en-GB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  <w:lang w:val="en-GB"/>
        </w:rPr>
      </w:sdtEndPr>
      <w:sdtContent>
        <w:p w14:paraId="6600E745" w14:textId="543A07C3" w:rsidR="0024222E" w:rsidRDefault="00BB6015" w:rsidP="00BB601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40564BE5" w:rsidR="004861F5" w:rsidRDefault="004861F5" w:rsidP="004861F5">
      <w:r>
        <w:t xml:space="preserve">                {%p for subparagraaf, inhoud in data.items() %}</w:t>
      </w:r>
    </w:p>
    <w:p w14:paraId="6E052A16" w14:textId="45C3171B" w:rsidR="00266AB0" w:rsidRPr="00266AB0" w:rsidRDefault="00266AB0" w:rsidP="004861F5">
      <w:r>
        <w:tab/>
      </w:r>
      <w:r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rPr>
          <w:lang w:val="en-GB"/>
        </w:r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Default="00012770" w:rsidP="00131C8A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4CC98AE" w14:textId="7FDA4AD9" w:rsidR="00131C8A" w:rsidRPr="00131C8A" w:rsidRDefault="00131C8A" w:rsidP="00131C8A">
      <w:r>
        <w:t>{%p endif %}</w:t>
      </w:r>
    </w:p>
    <w:p w14:paraId="2D419F96" w14:textId="7B221003" w:rsidR="000140A7" w:rsidRDefault="000140A7" w:rsidP="000140A7">
      <w:r>
        <w:t>{%p if inhoud.toelichting %}</w:t>
      </w:r>
    </w:p>
    <w:p w14:paraId="3A955937" w14:textId="77777777" w:rsidR="00353162" w:rsidRDefault="000140A7" w:rsidP="000140A7">
      <w:r>
        <w:lastRenderedPageBreak/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0140A7">
                            <w:pP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</w:pP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>inhoud</w:t>
                            </w:r>
                            <w:r w:rsidRPr="00C80E75">
                              <w:rPr>
                                <w:b/>
                                <w:bCs/>
                                <w:color w:val="747474" w:themeColor="background2" w:themeShade="80"/>
                              </w:rPr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0140A7">
                      <w:pPr>
                        <w:rPr>
                          <w:b/>
                          <w:bCs/>
                          <w:color w:val="747474" w:themeColor="background2" w:themeShade="80"/>
                        </w:rPr>
                      </w:pP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color w:val="747474" w:themeColor="background2" w:themeShade="80"/>
                        </w:rPr>
                        <w:t>inhoud</w:t>
                      </w:r>
                      <w:r w:rsidRPr="00C80E75">
                        <w:rPr>
                          <w:b/>
                          <w:bCs/>
                          <w:color w:val="747474" w:themeColor="background2" w:themeShade="80"/>
                        </w:rPr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dt>
      <w:sdtPr>
        <w:rPr>
          <w:lang w:val="en-GB"/>
        </w:r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Default="00012770" w:rsidP="000140A7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033565A" w14:textId="4B7E7B94" w:rsidR="000140A7" w:rsidRPr="00977360" w:rsidRDefault="000140A7" w:rsidP="000140A7">
      <w:r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rPr>
          <w:lang w:val="en-GB"/>
        </w:r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Default="00012770" w:rsidP="00977360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9266E" w14:textId="77777777" w:rsidR="00E51C3E" w:rsidRPr="000C3C18" w:rsidRDefault="00E51C3E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56641170" w14:textId="77777777" w:rsidR="00E51C3E" w:rsidRPr="000C3C18" w:rsidRDefault="00E51C3E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42119D0E" w14:textId="77777777" w:rsidR="00E51C3E" w:rsidRDefault="00E51C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8BAD0" w14:textId="77777777" w:rsidR="00E51C3E" w:rsidRPr="000C3C18" w:rsidRDefault="00E51C3E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106ACA31" w14:textId="77777777" w:rsidR="00E51C3E" w:rsidRPr="000C3C18" w:rsidRDefault="00E51C3E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5A3E8282" w14:textId="77777777" w:rsidR="00E51C3E" w:rsidRDefault="00E51C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78307FBF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6826B9EE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30B7C092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463641A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440402BA" w14:textId="77777777" w:rsidR="008766B6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68E965C5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5CF22C5A" w14:textId="4679C818" w:rsidR="008766B6" w:rsidRDefault="008766B6" w:rsidP="008766B6">
          <w:pPr>
            <w:pStyle w:val="Koptekst"/>
            <w:jc w:val="right"/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519C6737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3A60"/>
    <w:rsid w:val="001C46B4"/>
    <w:rsid w:val="001C7C17"/>
    <w:rsid w:val="001D27CF"/>
    <w:rsid w:val="001D4BED"/>
    <w:rsid w:val="001D4DC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561"/>
    <w:rsid w:val="003749F1"/>
    <w:rsid w:val="0037668B"/>
    <w:rsid w:val="00385D74"/>
    <w:rsid w:val="003872D9"/>
    <w:rsid w:val="003902C1"/>
    <w:rsid w:val="00392F1B"/>
    <w:rsid w:val="00397DAF"/>
    <w:rsid w:val="003A0ACA"/>
    <w:rsid w:val="003A4EF0"/>
    <w:rsid w:val="003A7836"/>
    <w:rsid w:val="003B6D4B"/>
    <w:rsid w:val="003B79C0"/>
    <w:rsid w:val="003C33A6"/>
    <w:rsid w:val="003C68C4"/>
    <w:rsid w:val="003D3BEC"/>
    <w:rsid w:val="003E058D"/>
    <w:rsid w:val="003E1852"/>
    <w:rsid w:val="003E3A9B"/>
    <w:rsid w:val="003E504E"/>
    <w:rsid w:val="003E5C8F"/>
    <w:rsid w:val="003F013A"/>
    <w:rsid w:val="003F1B17"/>
    <w:rsid w:val="003F1C32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B1425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B0086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4283"/>
    <w:rsid w:val="00614485"/>
    <w:rsid w:val="0061615D"/>
    <w:rsid w:val="00624199"/>
    <w:rsid w:val="0064388C"/>
    <w:rsid w:val="00655BE1"/>
    <w:rsid w:val="00667A04"/>
    <w:rsid w:val="00673764"/>
    <w:rsid w:val="00677212"/>
    <w:rsid w:val="00692605"/>
    <w:rsid w:val="00693642"/>
    <w:rsid w:val="006A4E0C"/>
    <w:rsid w:val="006B6787"/>
    <w:rsid w:val="006B6EC7"/>
    <w:rsid w:val="006B74E4"/>
    <w:rsid w:val="006D0BBA"/>
    <w:rsid w:val="006D5926"/>
    <w:rsid w:val="006D5DB1"/>
    <w:rsid w:val="006D7D78"/>
    <w:rsid w:val="006E1D23"/>
    <w:rsid w:val="006E1E73"/>
    <w:rsid w:val="006F2C12"/>
    <w:rsid w:val="006F701F"/>
    <w:rsid w:val="00701F3B"/>
    <w:rsid w:val="007039C9"/>
    <w:rsid w:val="0071313E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65B0"/>
    <w:rsid w:val="008973FC"/>
    <w:rsid w:val="00897EDC"/>
    <w:rsid w:val="008A08C2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3E8B"/>
    <w:rsid w:val="00900906"/>
    <w:rsid w:val="00901C4C"/>
    <w:rsid w:val="009066D2"/>
    <w:rsid w:val="00912E9E"/>
    <w:rsid w:val="009152BA"/>
    <w:rsid w:val="009247AF"/>
    <w:rsid w:val="0092505A"/>
    <w:rsid w:val="00932EFB"/>
    <w:rsid w:val="00933F1D"/>
    <w:rsid w:val="00937102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CAC"/>
    <w:rsid w:val="009B0323"/>
    <w:rsid w:val="009B78F4"/>
    <w:rsid w:val="009B7ECF"/>
    <w:rsid w:val="009C6F65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B22FC"/>
    <w:rsid w:val="00AB5C75"/>
    <w:rsid w:val="00AC15C8"/>
    <w:rsid w:val="00AC1B58"/>
    <w:rsid w:val="00AC7AB2"/>
    <w:rsid w:val="00AE04C6"/>
    <w:rsid w:val="00AE1C63"/>
    <w:rsid w:val="00AE5D2C"/>
    <w:rsid w:val="00AE6319"/>
    <w:rsid w:val="00AF3C48"/>
    <w:rsid w:val="00B00A95"/>
    <w:rsid w:val="00B04A6C"/>
    <w:rsid w:val="00B06573"/>
    <w:rsid w:val="00B17C1A"/>
    <w:rsid w:val="00B32877"/>
    <w:rsid w:val="00B37D60"/>
    <w:rsid w:val="00B409B7"/>
    <w:rsid w:val="00B45A24"/>
    <w:rsid w:val="00B47253"/>
    <w:rsid w:val="00B67A3D"/>
    <w:rsid w:val="00B72BAA"/>
    <w:rsid w:val="00B763AD"/>
    <w:rsid w:val="00B76E0E"/>
    <w:rsid w:val="00B81192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3E6B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3420"/>
    <w:rsid w:val="00C65357"/>
    <w:rsid w:val="00C67FA8"/>
    <w:rsid w:val="00C72346"/>
    <w:rsid w:val="00C80E75"/>
    <w:rsid w:val="00C83827"/>
    <w:rsid w:val="00C8431E"/>
    <w:rsid w:val="00C84752"/>
    <w:rsid w:val="00C85AE2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D159C"/>
    <w:rsid w:val="00CD572C"/>
    <w:rsid w:val="00CD68AF"/>
    <w:rsid w:val="00CF1CF7"/>
    <w:rsid w:val="00CF2F73"/>
    <w:rsid w:val="00CF57E7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419B"/>
    <w:rsid w:val="00DA2009"/>
    <w:rsid w:val="00DA5233"/>
    <w:rsid w:val="00DA7564"/>
    <w:rsid w:val="00DA7757"/>
    <w:rsid w:val="00DB16CB"/>
    <w:rsid w:val="00DB2521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53B4"/>
    <w:rsid w:val="00F8095B"/>
    <w:rsid w:val="00F829B0"/>
    <w:rsid w:val="00F831E8"/>
    <w:rsid w:val="00F91003"/>
    <w:rsid w:val="00F9754A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1CF7"/>
    <w:pPr>
      <w:keepNext/>
      <w:keepLines/>
      <w:pageBreakBefore/>
      <w:spacing w:after="80"/>
      <w:outlineLvl w:val="0"/>
    </w:pPr>
    <w:rPr>
      <w:rFonts w:ascii="NexaRegular" w:eastAsiaTheme="majorEastAsia" w:hAnsi="NexaRegular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4573E2"/>
    <w:pPr>
      <w:keepNext/>
      <w:keepLines/>
      <w:spacing w:before="160" w:after="80"/>
      <w:outlineLvl w:val="1"/>
    </w:pPr>
    <w:rPr>
      <w:rFonts w:ascii="NexaRegular" w:eastAsiaTheme="majorEastAsia" w:hAnsi="NexaRegular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01AF5"/>
    <w:pPr>
      <w:keepNext/>
      <w:keepLines/>
      <w:spacing w:before="160" w:after="80"/>
      <w:outlineLvl w:val="2"/>
    </w:pPr>
    <w:rPr>
      <w:rFonts w:eastAsiaTheme="majorEastAsia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1CF7"/>
    <w:rPr>
      <w:rFonts w:ascii="NexaRegular" w:eastAsiaTheme="majorEastAsia" w:hAnsi="NexaRegular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73E2"/>
    <w:rPr>
      <w:rFonts w:ascii="NexaRegular" w:eastAsiaTheme="majorEastAsia" w:hAnsi="NexaRegular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01AF5"/>
    <w:rPr>
      <w:rFonts w:eastAsiaTheme="majorEastAsia" w:cstheme="majorBidi"/>
      <w:noProof/>
      <w:color w:val="1A738D" w:themeColor="accent1" w:themeShade="BF"/>
      <w:sz w:val="22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1CF7"/>
    <w:pPr>
      <w:spacing w:after="80" w:line="240" w:lineRule="auto"/>
      <w:ind w:left="2832"/>
      <w:contextualSpacing/>
    </w:pPr>
    <w:rPr>
      <w:rFonts w:ascii="NexaRegular" w:eastAsiaTheme="majorEastAsia" w:hAnsi="NexaRegular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1CF7"/>
    <w:rPr>
      <w:rFonts w:ascii="NexaRegular" w:eastAsiaTheme="majorEastAsia" w:hAnsi="NexaRegular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800BD9AA5854DE2BA68DABAC445F6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BA5698-17AC-443D-AE87-5CF3DAF39101}"/>
      </w:docPartPr>
      <w:docPartBody>
        <w:p w:rsidR="00181F68" w:rsidRDefault="009A24AF" w:rsidP="009A24AF">
          <w:pPr>
            <w:pStyle w:val="1800BD9AA5854DE2BA68DABAC445F6D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216C57"/>
    <w:rsid w:val="00267698"/>
    <w:rsid w:val="002B748B"/>
    <w:rsid w:val="002E4A3A"/>
    <w:rsid w:val="002E4A81"/>
    <w:rsid w:val="002F2A5C"/>
    <w:rsid w:val="00317E93"/>
    <w:rsid w:val="00342AF0"/>
    <w:rsid w:val="003626A8"/>
    <w:rsid w:val="00371FF8"/>
    <w:rsid w:val="003902C1"/>
    <w:rsid w:val="00440766"/>
    <w:rsid w:val="0044248E"/>
    <w:rsid w:val="00482539"/>
    <w:rsid w:val="004915BF"/>
    <w:rsid w:val="004C78A7"/>
    <w:rsid w:val="00503BF8"/>
    <w:rsid w:val="00507AC9"/>
    <w:rsid w:val="005563ED"/>
    <w:rsid w:val="00557CB3"/>
    <w:rsid w:val="005A2C38"/>
    <w:rsid w:val="005B0086"/>
    <w:rsid w:val="00603576"/>
    <w:rsid w:val="00667912"/>
    <w:rsid w:val="006A4E0C"/>
    <w:rsid w:val="0071313E"/>
    <w:rsid w:val="007204D2"/>
    <w:rsid w:val="00770E49"/>
    <w:rsid w:val="00787BED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46BE0"/>
    <w:rsid w:val="00952EE0"/>
    <w:rsid w:val="00974AF2"/>
    <w:rsid w:val="009A24AF"/>
    <w:rsid w:val="009B7702"/>
    <w:rsid w:val="009C6BAE"/>
    <w:rsid w:val="00A50DC9"/>
    <w:rsid w:val="00A77A1A"/>
    <w:rsid w:val="00AE1764"/>
    <w:rsid w:val="00AF6345"/>
    <w:rsid w:val="00B00A95"/>
    <w:rsid w:val="00B054E1"/>
    <w:rsid w:val="00B16DC7"/>
    <w:rsid w:val="00B72BAA"/>
    <w:rsid w:val="00B81773"/>
    <w:rsid w:val="00B8655A"/>
    <w:rsid w:val="00B95B77"/>
    <w:rsid w:val="00BE0A00"/>
    <w:rsid w:val="00BF6322"/>
    <w:rsid w:val="00BF6A60"/>
    <w:rsid w:val="00C315A9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717F2"/>
    <w:rsid w:val="00D82083"/>
    <w:rsid w:val="00D9001A"/>
    <w:rsid w:val="00D9650C"/>
    <w:rsid w:val="00DB16CB"/>
    <w:rsid w:val="00DE7AAD"/>
    <w:rsid w:val="00E17557"/>
    <w:rsid w:val="00E410E7"/>
    <w:rsid w:val="00E8419F"/>
    <w:rsid w:val="00E96072"/>
    <w:rsid w:val="00EE13D1"/>
    <w:rsid w:val="00EF025B"/>
    <w:rsid w:val="00EF22C6"/>
    <w:rsid w:val="00EF65EF"/>
    <w:rsid w:val="00F20E77"/>
    <w:rsid w:val="00F57B5C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20E77"/>
    <w:rPr>
      <w:color w:val="808080"/>
    </w:rPr>
  </w:style>
  <w:style w:type="paragraph" w:customStyle="1" w:styleId="1800BD9AA5854DE2BA68DABAC445F6D2">
    <w:name w:val="1800BD9AA5854DE2BA68DABAC445F6D2"/>
    <w:rsid w:val="009A24AF"/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14</cp:revision>
  <dcterms:created xsi:type="dcterms:W3CDTF">2025-06-26T12:37:00Z</dcterms:created>
  <dcterms:modified xsi:type="dcterms:W3CDTF">2025-07-07T13:13:00Z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