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77777777" w:rsidR="00C508CD" w:rsidRPr="003A0ACA" w:rsidRDefault="00C508CD" w:rsidP="00932EFB">
      <w:pPr>
        <w:tabs>
          <w:tab w:val="center" w:pos="2835"/>
        </w:tabs>
        <w:rPr>
          <w:lang w:val="en-GB"/>
        </w:rPr>
      </w:pP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3DCBD21D" w:rsidR="001F3654" w:rsidRDefault="007678D4" w:rsidP="00103AFF">
            <w:pPr>
              <w:pStyle w:val="Titel"/>
              <w:ind w:left="0"/>
            </w:pPr>
            <w:r>
              <w:rPr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25DFB3E1" wp14:editId="0F28FD23">
                  <wp:simplePos x="0" y="0"/>
                  <wp:positionH relativeFrom="column">
                    <wp:posOffset>-3503930</wp:posOffset>
                  </wp:positionH>
                  <wp:positionV relativeFrom="paragraph">
                    <wp:posOffset>-1247332</wp:posOffset>
                  </wp:positionV>
                  <wp:extent cx="8186420" cy="8186420"/>
                  <wp:effectExtent l="0" t="0" r="0" b="0"/>
                  <wp:wrapNone/>
                  <wp:docPr id="1393442115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442115" name="Graphic 1393442115"/>
                          <pic:cNvPicPr/>
                        </pic:nvPicPr>
                        <pic:blipFill>
                          <a:blip r:embed="rId11">
                            <a:alphaModFix/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6420" cy="81864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07" w:type="dxa"/>
            <w:gridSpan w:val="2"/>
          </w:tcPr>
          <w:p w14:paraId="34D67EC6" w14:textId="33711005" w:rsidR="001F3654" w:rsidRDefault="001F3654" w:rsidP="00103AFF">
            <w:pPr>
              <w:pStyle w:val="Titel"/>
              <w:ind w:left="0"/>
            </w:pPr>
            <w:r>
              <w:t>{{ titel</w:t>
            </w:r>
            <w:r w:rsidRPr="00C53C3A">
              <w:t xml:space="preserve"> | capita</w:t>
            </w:r>
            <w:r>
              <w:t>lize 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 | capitalize 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704289528"/>
            <w:placeholder>
              <w:docPart w:val="71C41C850E8D4C0A8BFD00909C7188D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421DDE1A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1407726896"/>
            <w:placeholder>
              <w:docPart w:val="C11A00EF110D4FCD87409C86B038EE0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23BAC394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1830934932"/>
            <w:placeholder>
              <w:docPart w:val="C0CC9F32111D4CB9A9CE0885B9EB600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64C0C003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Deskundige_Naam"/>
            <w:tag w:val="Deskundige_Naam"/>
            <w:id w:val="251400753"/>
            <w:placeholder>
              <w:docPart w:val="EC7E178D74554E3991599168D27F3E0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5643392E" w14:textId="75F6E040" w:rsidR="001F3654" w:rsidRPr="00144176" w:rsidRDefault="001F3654" w:rsidP="00144176">
                <w:pPr>
                  <w:pStyle w:val="TabelStandaard"/>
                </w:pPr>
                <w:r w:rsidRPr="00191AFB">
                  <w:rPr>
                    <w:rStyle w:val="Tekstvantijdelijkeaanduiding"/>
                    <w:color w:val="auto"/>
                  </w:rPr>
                  <w:t>[Deskundige_Naam]</w:t>
                </w:r>
              </w:p>
            </w:tc>
          </w:sdtContent>
        </w:sdt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sdt>
          <w:sdtPr>
            <w:alias w:val="Deskundige_Functie"/>
            <w:tag w:val="Deskundige_Functie"/>
            <w:id w:val="-1925722992"/>
            <w:placeholder>
              <w:docPart w:val="7DB21BB013054D71991458B050008AE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<w:text/>
          </w:sdtPr>
          <w:sdtContent>
            <w:tc>
              <w:tcPr>
                <w:tcW w:w="8788" w:type="dxa"/>
              </w:tcPr>
              <w:p w14:paraId="46A308C0" w14:textId="48D81DD2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[Deskundige_Functie]</w:t>
                </w:r>
              </w:p>
            </w:tc>
          </w:sdtContent>
        </w:sdt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sdt>
          <w:sdtPr>
            <w:alias w:val="Deskundige_BIG"/>
            <w:tag w:val="Deskundige_BIG"/>
            <w:id w:val="-154154903"/>
            <w:placeholder>
              <w:docPart w:val="EE27A4EF5FB84C10AD4B6089E9D7302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<w:text/>
          </w:sdtPr>
          <w:sdtContent>
            <w:tc>
              <w:tcPr>
                <w:tcW w:w="8788" w:type="dxa"/>
              </w:tcPr>
              <w:p w14:paraId="72C27225" w14:textId="74AF0C4E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[Deskundige_BIG]</w:t>
                </w:r>
              </w:p>
            </w:tc>
          </w:sdtContent>
        </w:sdt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339694875"/>
            <w:placeholder>
              <w:docPart w:val="1223587E5A27421EA83DFB6E1DE7CEB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7EFB8C4C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657380562"/>
            <w:placeholder>
              <w:docPart w:val="DA3FFA7908DB451DBF1B0B4DF9B24FC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1C71CDC4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1882511632"/>
            <w:placeholder>
              <w:docPart w:val="21D3FDD3EAB2453E8CFCF47920EE9CD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0431A8CD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-1679502114"/>
            <w:placeholder>
              <w:docPart w:val="38318C4199A4403998B85B199905A4F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38556CBA" w:rsidR="001F3654" w:rsidRPr="00144176" w:rsidRDefault="001F3654" w:rsidP="00144176">
                <w:pPr>
                  <w:pStyle w:val="TabelStandaard"/>
                </w:pPr>
                <w:r w:rsidRPr="00191AFB">
                  <w:rPr>
                    <w:rStyle w:val="Tekstvantijdelijkeaanduiding"/>
                    <w:color w:val="auto"/>
                  </w:rPr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-707798433"/>
            <w:placeholder>
              <w:docPart w:val="77139F9A5A6B4149B7F9BD1841D8E10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04FCE232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1822683071"/>
            <w:placeholder>
              <w:docPart w:val="41D375A4F46F4084BAA915B651B0ED9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C8F11CE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4E792A16" w14:textId="77777777" w:rsidR="00F63353" w:rsidRDefault="00507D8E" w:rsidP="00CB2C2C">
      <w:pPr>
        <w:rPr>
          <w:lang w:val="en-GB"/>
        </w:rPr>
      </w:pPr>
      <w:r w:rsidRPr="00A83268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3BABF23F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20CD5357" w14:textId="13662167" w:rsidR="00CB2C2C" w:rsidRDefault="00CB2C2C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11141" w:history="1">
            <w:r w:rsidRPr="005949DC">
              <w:rPr>
                <w:rStyle w:val="Hyperlink"/>
              </w:rPr>
              <w:t xml:space="preserve">hoofdstuk.naam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_Toc198311141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02EAE7" w14:textId="501C2B35" w:rsidR="00CB2C2C" w:rsidRDefault="00CB2C2C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311142" w:history="1">
            <w:r w:rsidRPr="005949DC">
              <w:rPr>
                <w:rStyle w:val="Hyperlink"/>
              </w:rPr>
              <w:t xml:space="preserve">paragraaf.naam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_Toc198311142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FA5F89" w14:textId="659E0EB4" w:rsidR="00CB2C2C" w:rsidRDefault="00CB2C2C">
          <w:pPr>
            <w:pStyle w:val="Inhopg3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311143" w:history="1">
            <w:r w:rsidRPr="005949DC">
              <w:rPr>
                <w:rStyle w:val="Hyperlink"/>
              </w:rPr>
              <w:t xml:space="preserve"> subparagraaf.naam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_Toc198311143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77777777" w:rsidR="00F753B4" w:rsidRDefault="00CB2C2C" w:rsidP="00F475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5DD96DC3" w14:textId="77777777" w:rsidR="00A516E6" w:rsidRDefault="00A516E6" w:rsidP="00A516E6">
      <w:r>
        <w:t>{%p if hoofdstukken %}</w:t>
      </w:r>
    </w:p>
    <w:p w14:paraId="7954AA67" w14:textId="77777777" w:rsidR="00A516E6" w:rsidRDefault="00A516E6" w:rsidP="00A516E6">
      <w:r>
        <w:t xml:space="preserve">    {%p for hoofdstuk, paragrafen in hoofdstukken.items() %}            </w:t>
      </w:r>
    </w:p>
    <w:p w14:paraId="401A2615" w14:textId="77777777" w:rsidR="00A516E6" w:rsidRDefault="00A516E6" w:rsidP="003A51EB">
      <w:pPr>
        <w:pStyle w:val="Kop1"/>
      </w:pPr>
      <w:r>
        <w:lastRenderedPageBreak/>
        <w:t>{{ hoofdstuk }}</w:t>
      </w:r>
    </w:p>
    <w:p w14:paraId="4633C66D" w14:textId="77777777" w:rsidR="00A516E6" w:rsidRDefault="00A516E6" w:rsidP="00A516E6">
      <w:r>
        <w:t xml:space="preserve">        {%p for paragraaf, data in paragrafen.items() %}                </w:t>
      </w:r>
    </w:p>
    <w:p w14:paraId="4B50126C" w14:textId="77777777" w:rsidR="00A516E6" w:rsidRDefault="00A516E6" w:rsidP="003A51EB">
      <w:pPr>
        <w:pStyle w:val="Kop2"/>
      </w:pPr>
      <w:r>
        <w:t>{{ paragraaf }}</w:t>
      </w:r>
    </w:p>
    <w:p w14:paraId="0FD85148" w14:textId="125A80A7" w:rsidR="00C027B0" w:rsidRPr="00801FD6" w:rsidRDefault="00C027B0" w:rsidP="00C027B0">
      <w:r w:rsidRPr="00801FD6">
        <w:t xml:space="preserve">{{%p if not </w:t>
      </w:r>
      <w:r w:rsidR="005E06F1" w:rsidRPr="00801FD6">
        <w:t>(</w:t>
      </w:r>
      <w:r w:rsidRPr="00801FD6">
        <w:t xml:space="preserve">data.subparagrafen </w:t>
      </w:r>
      <w:r w:rsidR="005E06F1" w:rsidRPr="00801FD6">
        <w:t>or</w:t>
      </w:r>
      <w:r w:rsidR="006C5EC4" w:rsidRPr="00801FD6">
        <w:t xml:space="preserve"> data.tekst</w:t>
      </w:r>
      <w:r w:rsidR="005E06F1" w:rsidRPr="00801FD6">
        <w:t xml:space="preserve"> or data.toelichting or data.vragen)</w:t>
      </w:r>
      <w:r w:rsidR="006C5EC4" w:rsidRPr="00801FD6">
        <w:t xml:space="preserve"> </w:t>
      </w:r>
      <w:r w:rsidRPr="00801FD6">
        <w:t>%}}</w:t>
      </w:r>
    </w:p>
    <w:p w14:paraId="624E981F" w14:textId="77777777" w:rsidR="00C027B0" w:rsidRPr="00801FD6" w:rsidRDefault="00C027B0" w:rsidP="00C027B0"/>
    <w:p w14:paraId="29D6B3BA" w14:textId="04A51665" w:rsidR="00C027B0" w:rsidRPr="00923430" w:rsidRDefault="00C027B0" w:rsidP="00C027B0">
      <w:r w:rsidRPr="00923430">
        <w:t>{{%p endif %}}</w:t>
      </w:r>
    </w:p>
    <w:p w14:paraId="59DF965E" w14:textId="77777777" w:rsidR="00A516E6" w:rsidRPr="00923430" w:rsidRDefault="00A516E6" w:rsidP="00A516E6">
      <w:r w:rsidRPr="00923430">
        <w:t xml:space="preserve">            {%p if data.toelichting %}</w:t>
      </w:r>
    </w:p>
    <w:p w14:paraId="71988BE2" w14:textId="77777777" w:rsidR="00A516E6" w:rsidRDefault="00A516E6" w:rsidP="00A516E6">
      <w:r>
        <w:t>{{ data.toelichting }}</w:t>
      </w:r>
    </w:p>
    <w:p w14:paraId="043B40FC" w14:textId="77777777" w:rsidR="00A516E6" w:rsidRPr="00C027B0" w:rsidRDefault="00A516E6" w:rsidP="00A516E6">
      <w:r>
        <w:t xml:space="preserve">            </w:t>
      </w:r>
      <w:r w:rsidRPr="00C027B0">
        <w:t>{%p endif %}</w:t>
      </w:r>
    </w:p>
    <w:p w14:paraId="7038BBF7" w14:textId="77777777" w:rsidR="00A516E6" w:rsidRPr="00C027B0" w:rsidRDefault="00A516E6" w:rsidP="00A516E6">
      <w:r w:rsidRPr="00C027B0">
        <w:t xml:space="preserve">            {%p if data.tekst %}</w:t>
      </w:r>
    </w:p>
    <w:p w14:paraId="14D28F26" w14:textId="2EDBBB3D" w:rsidR="003A51EB" w:rsidRPr="00C027B0" w:rsidRDefault="00A516E6" w:rsidP="00A516E6">
      <w:r w:rsidRPr="00C027B0">
        <w:t>{{ data.tekst }}</w:t>
      </w:r>
    </w:p>
    <w:p w14:paraId="6B1CFB5E" w14:textId="77777777" w:rsidR="00A516E6" w:rsidRPr="00C027B0" w:rsidRDefault="00A516E6" w:rsidP="00A516E6">
      <w:r w:rsidRPr="00C027B0">
        <w:t xml:space="preserve">            {%p endif %}</w:t>
      </w:r>
    </w:p>
    <w:p w14:paraId="51E42C19" w14:textId="77777777" w:rsidR="00A516E6" w:rsidRPr="00C027B0" w:rsidRDefault="00A516E6" w:rsidP="00A516E6">
      <w:r w:rsidRPr="00C027B0">
        <w:t xml:space="preserve">            {%p if data.vragen %}</w:t>
      </w:r>
    </w:p>
    <w:p w14:paraId="0038B5CA" w14:textId="77777777" w:rsidR="00FE2692" w:rsidRDefault="00A516E6" w:rsidP="00643BC3">
      <w:pPr>
        <w:pStyle w:val="stijlballon"/>
      </w:pPr>
      <w:r w:rsidRPr="00C027B0">
        <w:t xml:space="preserve">                </w:t>
      </w:r>
      <w:r>
        <w:t>{%p for vraag in data.vragen %}</w:t>
      </w:r>
      <w:r w:rsidR="000E315D">
        <mc:AlternateContent>
          <mc:Choice Requires="wps">
            <w:drawing>
              <wp:inline distT="0" distB="0" distL="0" distR="0" wp14:anchorId="700243E5" wp14:editId="1B1BD295">
                <wp:extent cx="5857200" cy="352800"/>
                <wp:effectExtent l="38100" t="57150" r="86995" b="85725"/>
                <wp:docPr id="1318054708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00" cy="352800"/>
                        </a:xfrm>
                        <a:prstGeom prst="roundRect">
                          <a:avLst>
                            <a:gd name="adj" fmla="val 2027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23199" w14:textId="25CF0A22" w:rsidR="000E315D" w:rsidRDefault="000E315D" w:rsidP="00643BC3">
                            <w:pPr>
                              <w:pStyle w:val="stijlballon"/>
                            </w:pPr>
                            <w:r>
                              <w:t>{{ vraag }</w:t>
                            </w:r>
                            <w:r w:rsidR="00DD01A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0243E5" id="Rechthoek: afgeronde hoeken 1" o:spid="_x0000_s1026" style="width:461.2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" fillcolor="#239abd [3204]" strokecolor="#2191b3 [3044]" strokeweight="1pt">
                <v:shadow on="t" color="black" opacity="39321f" origin="-.5,.5" offset=",0"/>
                <v:textbox inset=",0,,0">
                  <w:txbxContent>
                    <w:p w14:paraId="21E23199" w14:textId="25CF0A22" w:rsidR="000E315D" w:rsidRDefault="000E315D" w:rsidP="00643BC3">
                      <w:pPr>
                        <w:pStyle w:val="stijlballon"/>
                      </w:pPr>
                      <w:r>
                        <w:t>{{ vraag }</w:t>
                      </w:r>
                      <w:r w:rsidR="00DD01A7"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1625CF" w14:textId="2A79081B" w:rsidR="00A516E6" w:rsidRDefault="00A516E6" w:rsidP="00643BC3">
      <w:pPr>
        <w:pStyle w:val="stijlballon"/>
      </w:pPr>
      <w:r>
        <w:t xml:space="preserve">                {%p endfor %}</w:t>
      </w:r>
    </w:p>
    <w:p w14:paraId="68B5404D" w14:textId="77777777" w:rsidR="00A516E6" w:rsidRDefault="00A516E6" w:rsidP="00A516E6">
      <w:r>
        <w:t xml:space="preserve">            {%p endif %}</w:t>
      </w:r>
    </w:p>
    <w:p w14:paraId="0C70BC77" w14:textId="77777777" w:rsidR="00A516E6" w:rsidRDefault="00A516E6" w:rsidP="00A516E6">
      <w:r>
        <w:t xml:space="preserve">            {%p if data.subparagrafen %}</w:t>
      </w:r>
    </w:p>
    <w:p w14:paraId="5BFAE9AF" w14:textId="77777777" w:rsidR="00A516E6" w:rsidRDefault="00A516E6" w:rsidP="00A516E6">
      <w:r>
        <w:t xml:space="preserve">                {%p for subparagraaf, inhoud in data.subparagrafen.items() %}</w:t>
      </w:r>
    </w:p>
    <w:p w14:paraId="43E3D137" w14:textId="77777777" w:rsidR="00A516E6" w:rsidRDefault="00A516E6" w:rsidP="003A51EB">
      <w:pPr>
        <w:pStyle w:val="Kop3"/>
      </w:pPr>
      <w:r>
        <w:t>{{ subparagraaf }}</w:t>
      </w:r>
    </w:p>
    <w:p w14:paraId="15DE0160" w14:textId="77777777" w:rsidR="00A516E6" w:rsidRDefault="00A516E6" w:rsidP="00A516E6">
      <w:r>
        <w:t>{{ inhoud }}</w:t>
      </w:r>
    </w:p>
    <w:p w14:paraId="00E783EA" w14:textId="77777777" w:rsidR="00A516E6" w:rsidRDefault="00A516E6" w:rsidP="00A516E6">
      <w:r>
        <w:t xml:space="preserve">                {%p endfor %}</w:t>
      </w:r>
    </w:p>
    <w:p w14:paraId="4CBC58C9" w14:textId="77777777" w:rsidR="00A516E6" w:rsidRDefault="00A516E6" w:rsidP="00A516E6">
      <w:r>
        <w:t xml:space="preserve">            {%p endif %}</w:t>
      </w:r>
    </w:p>
    <w:p w14:paraId="70A6FA5F" w14:textId="77777777" w:rsidR="00A516E6" w:rsidRDefault="00A516E6" w:rsidP="00A516E6">
      <w:r>
        <w:t xml:space="preserve">        {%p endfor %}</w:t>
      </w:r>
    </w:p>
    <w:p w14:paraId="50E014A2" w14:textId="77777777" w:rsidR="00A516E6" w:rsidRDefault="00A516E6" w:rsidP="00A516E6">
      <w:r>
        <w:t xml:space="preserve">    {%p endfor %}</w:t>
      </w:r>
    </w:p>
    <w:p w14:paraId="6506F8C0" w14:textId="3F846A16" w:rsidR="003A0ACA" w:rsidRPr="004573E2" w:rsidRDefault="00A516E6" w:rsidP="00A516E6">
      <w:r>
        <w:t>{%p endif %}</w:t>
      </w:r>
    </w:p>
    <w:sectPr w:rsidR="003A0ACA" w:rsidRPr="004573E2" w:rsidSect="00643BC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B63E3" w14:textId="77777777" w:rsidR="00770325" w:rsidRPr="000C3C18" w:rsidRDefault="00770325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7DC76165" w14:textId="77777777" w:rsidR="00770325" w:rsidRPr="000C3C18" w:rsidRDefault="00770325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75F1B69F" w14:textId="77777777" w:rsidR="00770325" w:rsidRDefault="007703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00F48" w14:textId="77777777" w:rsidR="00770325" w:rsidRPr="000C3C18" w:rsidRDefault="00770325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5F17CA5F" w14:textId="77777777" w:rsidR="00770325" w:rsidRPr="000C3C18" w:rsidRDefault="00770325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6C7A3E88" w14:textId="77777777" w:rsidR="00770325" w:rsidRDefault="007703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877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8"/>
      <w:gridCol w:w="1135"/>
      <w:gridCol w:w="4111"/>
      <w:gridCol w:w="283"/>
      <w:gridCol w:w="4820"/>
      <w:gridCol w:w="4820"/>
    </w:tblGrid>
    <w:tr w:rsidR="00191AFB" w:rsidRPr="000C3C18" w14:paraId="7FA4F2B7" w14:textId="77777777" w:rsidTr="00FD40A2">
      <w:trPr>
        <w:trHeight w:val="20"/>
      </w:trPr>
      <w:tc>
        <w:tcPr>
          <w:tcW w:w="708" w:type="dxa"/>
        </w:tcPr>
        <w:p w14:paraId="19634C63" w14:textId="6195A049" w:rsidR="00191AFB" w:rsidRDefault="00191AFB" w:rsidP="00191AFB">
          <w:pPr>
            <w:pStyle w:val="HeaderFooterTekst"/>
          </w:pPr>
        </w:p>
      </w:tc>
      <w:tc>
        <w:tcPr>
          <w:tcW w:w="1135" w:type="dxa"/>
          <w:vMerge w:val="restart"/>
        </w:tcPr>
        <w:p w14:paraId="11762EE2" w14:textId="77777777" w:rsidR="00191AFB" w:rsidRPr="008C2BC1" w:rsidRDefault="00191AFB" w:rsidP="00191AFB">
          <w:pPr>
            <w:pStyle w:val="HeaderFooterTekst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7DF1616D" w14:textId="77777777" w:rsidR="00191AFB" w:rsidRPr="00F450AA" w:rsidRDefault="00191AFB" w:rsidP="00191AFB">
          <w:pPr>
            <w:pStyle w:val="HeaderFooterTekst"/>
            <w:rPr>
              <w:sz w:val="18"/>
              <w:szCs w:val="18"/>
            </w:rPr>
          </w:pPr>
          <w:r w:rsidRPr="00954A9B">
            <w:rPr>
              <w:szCs w:val="20"/>
            </w:rPr>
            <w:t>{{ titel }}</w:t>
          </w:r>
        </w:p>
      </w:tc>
      <w:tc>
        <w:tcPr>
          <w:tcW w:w="283" w:type="dxa"/>
        </w:tcPr>
        <w:p w14:paraId="30337DD2" w14:textId="77777777" w:rsidR="00191AFB" w:rsidRPr="006F701F" w:rsidRDefault="00191AFB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Betrokkene_Naam"/>
          <w:tag w:val="Betrokkene_Naam"/>
          <w:id w:val="158200901"/>
          <w:placeholder>
            <w:docPart w:val="14A2256D6AC248D08DF1178F3FBFBAB7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28D3CDA1" w:rsidR="00191AFB" w:rsidRPr="00191AFB" w:rsidRDefault="00191AFB" w:rsidP="00191AFB">
              <w:pPr>
                <w:pStyle w:val="TabelStandaard"/>
                <w:rPr>
                  <w:sz w:val="18"/>
                  <w:szCs w:val="18"/>
                </w:rPr>
              </w:pPr>
              <w:r w:rsidRPr="00191AFB">
                <w:rPr>
                  <w:rStyle w:val="Tekstvantijdelijkeaanduiding"/>
                  <w:color w:val="auto"/>
                  <w:sz w:val="18"/>
                  <w:szCs w:val="18"/>
                </w:rPr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91AFB" w:rsidRPr="006F701F" w:rsidRDefault="00191AFB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91AFB" w:rsidRPr="000C3C18" w14:paraId="152E620C" w14:textId="77777777" w:rsidTr="00FD40A2">
      <w:trPr>
        <w:trHeight w:val="20"/>
      </w:trPr>
      <w:tc>
        <w:tcPr>
          <w:tcW w:w="708" w:type="dxa"/>
        </w:tcPr>
        <w:p w14:paraId="760063F1" w14:textId="77777777" w:rsidR="00191AFB" w:rsidRDefault="00191AFB" w:rsidP="00191AFB">
          <w:pPr>
            <w:pStyle w:val="HeaderFooterTekst"/>
          </w:pPr>
        </w:p>
      </w:tc>
      <w:tc>
        <w:tcPr>
          <w:tcW w:w="1135" w:type="dxa"/>
          <w:vMerge/>
        </w:tcPr>
        <w:p w14:paraId="0807125C" w14:textId="77777777" w:rsidR="00191AFB" w:rsidRPr="008C2BC1" w:rsidRDefault="00191AFB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4111" w:type="dxa"/>
        </w:tcPr>
        <w:p w14:paraId="12580600" w14:textId="77777777" w:rsidR="00191AFB" w:rsidRPr="00F450AA" w:rsidRDefault="00191AFB" w:rsidP="00191AFB">
          <w:pPr>
            <w:pStyle w:val="HeaderFooterTekst"/>
            <w:rPr>
              <w:sz w:val="18"/>
              <w:szCs w:val="18"/>
            </w:rPr>
          </w:pPr>
          <w:r w:rsidRPr="00954A9B">
            <w:rPr>
              <w:szCs w:val="20"/>
            </w:rPr>
            <w:t>{{ subtitel }}</w:t>
          </w:r>
        </w:p>
      </w:tc>
      <w:tc>
        <w:tcPr>
          <w:tcW w:w="283" w:type="dxa"/>
        </w:tcPr>
        <w:p w14:paraId="55EAF8C7" w14:textId="77777777" w:rsidR="00191AFB" w:rsidRPr="006F701F" w:rsidRDefault="00191AFB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Betrokkene_Geboortedatum"/>
          <w:tag w:val="Betrokkene_Geboortedatum"/>
          <w:id w:val="1892695975"/>
          <w:placeholder>
            <w:docPart w:val="4EC374DCC3834892BF705B07C32A16F5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<w:text/>
        </w:sdtPr>
        <w:sdtContent>
          <w:tc>
            <w:tcPr>
              <w:tcW w:w="4820" w:type="dxa"/>
            </w:tcPr>
            <w:p w14:paraId="3256CEC6" w14:textId="5D692922" w:rsidR="00191AFB" w:rsidRPr="00191AFB" w:rsidRDefault="00191AFB" w:rsidP="00191AFB">
              <w:pPr>
                <w:pStyle w:val="TabelStandaard"/>
                <w:rPr>
                  <w:sz w:val="18"/>
                  <w:szCs w:val="18"/>
                </w:rPr>
              </w:pPr>
              <w:r w:rsidRPr="00191AFB">
                <w:rPr>
                  <w:rStyle w:val="Tekstvantijdelijkeaanduiding"/>
                  <w:color w:val="auto"/>
                  <w:sz w:val="18"/>
                  <w:szCs w:val="18"/>
                </w:rPr>
                <w:t>[Betrokkene_Geboortedatum]</w:t>
              </w:r>
            </w:p>
          </w:tc>
        </w:sdtContent>
      </w:sdt>
      <w:tc>
        <w:tcPr>
          <w:tcW w:w="4820" w:type="dxa"/>
        </w:tcPr>
        <w:p w14:paraId="47474BA9" w14:textId="77777777" w:rsidR="00191AFB" w:rsidRPr="006F701F" w:rsidRDefault="00191AFB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91AFB" w:rsidRPr="000C3C18" w14:paraId="43D1B4C9" w14:textId="77777777" w:rsidTr="00FD40A2">
      <w:trPr>
        <w:trHeight w:val="20"/>
      </w:trPr>
      <w:tc>
        <w:tcPr>
          <w:tcW w:w="708" w:type="dxa"/>
        </w:tcPr>
        <w:p w14:paraId="2F741D0F" w14:textId="77777777" w:rsidR="00191AFB" w:rsidRPr="000C3C18" w:rsidRDefault="00191AFB" w:rsidP="00191AFB">
          <w:pPr>
            <w:pStyle w:val="HeaderFooterTekst"/>
          </w:pPr>
        </w:p>
      </w:tc>
      <w:tc>
        <w:tcPr>
          <w:tcW w:w="1135" w:type="dxa"/>
          <w:vMerge/>
        </w:tcPr>
        <w:p w14:paraId="148B92DB" w14:textId="77777777" w:rsidR="00191AFB" w:rsidRPr="008C2BC1" w:rsidRDefault="00191AFB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4111" w:type="dxa"/>
        </w:tcPr>
        <w:p w14:paraId="498D9D32" w14:textId="77777777" w:rsidR="00191AFB" w:rsidRPr="00F450AA" w:rsidRDefault="00191AFB" w:rsidP="00191AFB">
          <w:pPr>
            <w:pStyle w:val="HeaderFooterTekst"/>
            <w:jc w:val="right"/>
            <w:rPr>
              <w:sz w:val="18"/>
              <w:szCs w:val="18"/>
            </w:rPr>
          </w:pPr>
        </w:p>
      </w:tc>
      <w:tc>
        <w:tcPr>
          <w:tcW w:w="283" w:type="dxa"/>
        </w:tcPr>
        <w:p w14:paraId="58D4657F" w14:textId="77777777" w:rsidR="00191AFB" w:rsidRPr="006F701F" w:rsidRDefault="00191AFB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Betrokkene_Woonplaats"/>
          <w:tag w:val="Betrokkene_Woonplaats"/>
          <w:id w:val="864796509"/>
          <w:placeholder>
            <w:docPart w:val="7899375A609C45AB9E1E9AA2EA1A5E84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<w:text/>
        </w:sdtPr>
        <w:sdtContent>
          <w:tc>
            <w:tcPr>
              <w:tcW w:w="4820" w:type="dxa"/>
            </w:tcPr>
            <w:p w14:paraId="6746AD46" w14:textId="5B3CCD47" w:rsidR="00191AFB" w:rsidRPr="00191AFB" w:rsidRDefault="00191AFB" w:rsidP="00191AFB">
              <w:pPr>
                <w:pStyle w:val="TabelStandaard"/>
                <w:rPr>
                  <w:sz w:val="18"/>
                  <w:szCs w:val="18"/>
                </w:rPr>
              </w:pPr>
              <w:r w:rsidRPr="00191AFB">
                <w:rPr>
                  <w:rStyle w:val="Tekstvantijdelijkeaanduiding"/>
                  <w:color w:val="auto"/>
                  <w:sz w:val="18"/>
                  <w:szCs w:val="18"/>
                </w:rPr>
                <w:t>[Betrokkene_Woonplaats]</w:t>
              </w:r>
            </w:p>
          </w:tc>
        </w:sdtContent>
      </w:sdt>
      <w:tc>
        <w:tcPr>
          <w:tcW w:w="4820" w:type="dxa"/>
        </w:tcPr>
        <w:p w14:paraId="1D72451A" w14:textId="77777777" w:rsidR="00191AFB" w:rsidRPr="006F701F" w:rsidRDefault="00191AFB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30BD0" w:rsidRPr="000C3C18" w14:paraId="6376C37C" w14:textId="77777777" w:rsidTr="00FD40A2">
      <w:trPr>
        <w:trHeight w:val="265"/>
      </w:trPr>
      <w:tc>
        <w:tcPr>
          <w:tcW w:w="708" w:type="dxa"/>
          <w:tcBorders>
            <w:bottom w:val="single" w:sz="6" w:space="0" w:color="1A738D" w:themeColor="accent1" w:themeShade="BF"/>
          </w:tcBorders>
        </w:tcPr>
        <w:p w14:paraId="5F1161A7" w14:textId="77777777" w:rsidR="00830BD0" w:rsidRPr="000C3C18" w:rsidRDefault="00830BD0" w:rsidP="00830BD0">
          <w:pPr>
            <w:pStyle w:val="HeaderFooterTekst"/>
          </w:pPr>
        </w:p>
      </w:tc>
      <w:tc>
        <w:tcPr>
          <w:tcW w:w="1135" w:type="dxa"/>
          <w:vMerge/>
          <w:tcBorders>
            <w:bottom w:val="single" w:sz="6" w:space="0" w:color="1A738D" w:themeColor="accent1" w:themeShade="BF"/>
          </w:tcBorders>
        </w:tcPr>
        <w:p w14:paraId="38DC2D51" w14:textId="77777777" w:rsidR="00830BD0" w:rsidRPr="000C3C18" w:rsidRDefault="00830BD0" w:rsidP="00830BD0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71C35A9C" w14:textId="77777777" w:rsidR="00830BD0" w:rsidRPr="000C3C18" w:rsidRDefault="00830BD0" w:rsidP="00830BD0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6E77F8DF" w14:textId="77777777" w:rsidR="00830BD0" w:rsidRPr="00954A9B" w:rsidRDefault="00830BD0" w:rsidP="00830BD0">
          <w:pPr>
            <w:pStyle w:val="Koptekst"/>
            <w:jc w:val="right"/>
            <w:rPr>
              <w:sz w:val="20"/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0B9379ED" w14:textId="77777777" w:rsidR="00830BD0" w:rsidRPr="00954A9B" w:rsidRDefault="00830BD0" w:rsidP="00830BD0">
          <w:pPr>
            <w:pStyle w:val="Koptekst"/>
            <w:jc w:val="right"/>
            <w:rPr>
              <w:sz w:val="20"/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33B936C4" w14:textId="77777777" w:rsidR="00830BD0" w:rsidRPr="00954A9B" w:rsidRDefault="00830BD0" w:rsidP="00830BD0">
          <w:pPr>
            <w:pStyle w:val="Koptekst"/>
            <w:jc w:val="right"/>
            <w:rPr>
              <w:sz w:val="20"/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pStyle w:val="AlgemeenVraagstell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4333"/>
    <w:rsid w:val="00015591"/>
    <w:rsid w:val="000174BC"/>
    <w:rsid w:val="0002464E"/>
    <w:rsid w:val="00031A2B"/>
    <w:rsid w:val="000342A3"/>
    <w:rsid w:val="000348E5"/>
    <w:rsid w:val="000408FB"/>
    <w:rsid w:val="0005377E"/>
    <w:rsid w:val="000547B9"/>
    <w:rsid w:val="000548DC"/>
    <w:rsid w:val="00060656"/>
    <w:rsid w:val="00060ECD"/>
    <w:rsid w:val="000648C6"/>
    <w:rsid w:val="00064F94"/>
    <w:rsid w:val="0006501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77738"/>
    <w:rsid w:val="0008184A"/>
    <w:rsid w:val="0009010B"/>
    <w:rsid w:val="00094747"/>
    <w:rsid w:val="00095C47"/>
    <w:rsid w:val="000976D6"/>
    <w:rsid w:val="000B1C2A"/>
    <w:rsid w:val="000B6C84"/>
    <w:rsid w:val="000C0FF4"/>
    <w:rsid w:val="000C3C18"/>
    <w:rsid w:val="000C53C5"/>
    <w:rsid w:val="000C5D6C"/>
    <w:rsid w:val="000D1D4A"/>
    <w:rsid w:val="000D4B7E"/>
    <w:rsid w:val="000E315D"/>
    <w:rsid w:val="000F2099"/>
    <w:rsid w:val="000F3421"/>
    <w:rsid w:val="000F7238"/>
    <w:rsid w:val="001015AB"/>
    <w:rsid w:val="00103028"/>
    <w:rsid w:val="00103AFF"/>
    <w:rsid w:val="0011023E"/>
    <w:rsid w:val="00114CBC"/>
    <w:rsid w:val="001309FC"/>
    <w:rsid w:val="00133538"/>
    <w:rsid w:val="001341C8"/>
    <w:rsid w:val="00144176"/>
    <w:rsid w:val="00152FAD"/>
    <w:rsid w:val="0015616F"/>
    <w:rsid w:val="00164B6F"/>
    <w:rsid w:val="00164C60"/>
    <w:rsid w:val="00172569"/>
    <w:rsid w:val="001801BB"/>
    <w:rsid w:val="00185F97"/>
    <w:rsid w:val="00191AFB"/>
    <w:rsid w:val="00192FB0"/>
    <w:rsid w:val="00193957"/>
    <w:rsid w:val="00195917"/>
    <w:rsid w:val="00196111"/>
    <w:rsid w:val="001A3003"/>
    <w:rsid w:val="001A5E9C"/>
    <w:rsid w:val="001A63E4"/>
    <w:rsid w:val="001B33D5"/>
    <w:rsid w:val="001C3A60"/>
    <w:rsid w:val="001C46B4"/>
    <w:rsid w:val="001D4BED"/>
    <w:rsid w:val="001D4DC5"/>
    <w:rsid w:val="001E6224"/>
    <w:rsid w:val="001E7F5C"/>
    <w:rsid w:val="001F3654"/>
    <w:rsid w:val="001F3F2D"/>
    <w:rsid w:val="001F3F8C"/>
    <w:rsid w:val="001F445B"/>
    <w:rsid w:val="001F7393"/>
    <w:rsid w:val="001F7B3A"/>
    <w:rsid w:val="002107AC"/>
    <w:rsid w:val="00222C5A"/>
    <w:rsid w:val="00222C9B"/>
    <w:rsid w:val="0022409B"/>
    <w:rsid w:val="002410D2"/>
    <w:rsid w:val="002432D4"/>
    <w:rsid w:val="00253279"/>
    <w:rsid w:val="002600E6"/>
    <w:rsid w:val="0027226D"/>
    <w:rsid w:val="002819B4"/>
    <w:rsid w:val="002824C5"/>
    <w:rsid w:val="00285B37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C5173"/>
    <w:rsid w:val="002D3AFA"/>
    <w:rsid w:val="002E57F4"/>
    <w:rsid w:val="002E61F5"/>
    <w:rsid w:val="002E6369"/>
    <w:rsid w:val="002E7829"/>
    <w:rsid w:val="002F2804"/>
    <w:rsid w:val="002F7349"/>
    <w:rsid w:val="00301AF5"/>
    <w:rsid w:val="0031028D"/>
    <w:rsid w:val="00310D0B"/>
    <w:rsid w:val="003123C7"/>
    <w:rsid w:val="00317E93"/>
    <w:rsid w:val="00317F10"/>
    <w:rsid w:val="00324147"/>
    <w:rsid w:val="00331F05"/>
    <w:rsid w:val="00334A6E"/>
    <w:rsid w:val="00337110"/>
    <w:rsid w:val="00345F44"/>
    <w:rsid w:val="00352815"/>
    <w:rsid w:val="003569B4"/>
    <w:rsid w:val="0036074B"/>
    <w:rsid w:val="00362317"/>
    <w:rsid w:val="003651FC"/>
    <w:rsid w:val="00366172"/>
    <w:rsid w:val="00370561"/>
    <w:rsid w:val="003749F1"/>
    <w:rsid w:val="0037668B"/>
    <w:rsid w:val="003A0ACA"/>
    <w:rsid w:val="003A4EF0"/>
    <w:rsid w:val="003A51EB"/>
    <w:rsid w:val="003A7836"/>
    <w:rsid w:val="003B330F"/>
    <w:rsid w:val="003B6D4B"/>
    <w:rsid w:val="003B79C0"/>
    <w:rsid w:val="003C33A6"/>
    <w:rsid w:val="003C68C4"/>
    <w:rsid w:val="003D19D0"/>
    <w:rsid w:val="003D3BEC"/>
    <w:rsid w:val="003E058D"/>
    <w:rsid w:val="003E1852"/>
    <w:rsid w:val="003E504E"/>
    <w:rsid w:val="003F1B17"/>
    <w:rsid w:val="003F1C32"/>
    <w:rsid w:val="003F6C35"/>
    <w:rsid w:val="003F6FD9"/>
    <w:rsid w:val="00404693"/>
    <w:rsid w:val="0041285E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26C1"/>
    <w:rsid w:val="0045483E"/>
    <w:rsid w:val="004573E2"/>
    <w:rsid w:val="004715AC"/>
    <w:rsid w:val="00471D7E"/>
    <w:rsid w:val="0047536B"/>
    <w:rsid w:val="00477E1F"/>
    <w:rsid w:val="0048489F"/>
    <w:rsid w:val="00495606"/>
    <w:rsid w:val="004B1425"/>
    <w:rsid w:val="004D27DE"/>
    <w:rsid w:val="004D566B"/>
    <w:rsid w:val="004F1E3E"/>
    <w:rsid w:val="004F34BC"/>
    <w:rsid w:val="00502C42"/>
    <w:rsid w:val="005068C6"/>
    <w:rsid w:val="00507D8E"/>
    <w:rsid w:val="005122F9"/>
    <w:rsid w:val="005169B9"/>
    <w:rsid w:val="00517637"/>
    <w:rsid w:val="00521853"/>
    <w:rsid w:val="005257F7"/>
    <w:rsid w:val="00533670"/>
    <w:rsid w:val="00543B02"/>
    <w:rsid w:val="00551787"/>
    <w:rsid w:val="005556D2"/>
    <w:rsid w:val="005751B9"/>
    <w:rsid w:val="0057772A"/>
    <w:rsid w:val="005801F3"/>
    <w:rsid w:val="00586F29"/>
    <w:rsid w:val="005870E4"/>
    <w:rsid w:val="0059326B"/>
    <w:rsid w:val="0059387E"/>
    <w:rsid w:val="005961A7"/>
    <w:rsid w:val="005A5099"/>
    <w:rsid w:val="005B7E77"/>
    <w:rsid w:val="005C31AA"/>
    <w:rsid w:val="005C7139"/>
    <w:rsid w:val="005D258E"/>
    <w:rsid w:val="005D71DD"/>
    <w:rsid w:val="005D789A"/>
    <w:rsid w:val="005E06F1"/>
    <w:rsid w:val="005E11AA"/>
    <w:rsid w:val="005E120B"/>
    <w:rsid w:val="005E1B4B"/>
    <w:rsid w:val="005E55E7"/>
    <w:rsid w:val="005E6DDC"/>
    <w:rsid w:val="005F04C0"/>
    <w:rsid w:val="005F7DB6"/>
    <w:rsid w:val="0060113D"/>
    <w:rsid w:val="006052DE"/>
    <w:rsid w:val="00614485"/>
    <w:rsid w:val="00624199"/>
    <w:rsid w:val="00643BC3"/>
    <w:rsid w:val="00655BE1"/>
    <w:rsid w:val="00667A04"/>
    <w:rsid w:val="00673764"/>
    <w:rsid w:val="00677212"/>
    <w:rsid w:val="00692605"/>
    <w:rsid w:val="00693642"/>
    <w:rsid w:val="006A062E"/>
    <w:rsid w:val="006A4E0C"/>
    <w:rsid w:val="006B64A5"/>
    <w:rsid w:val="006B6EC7"/>
    <w:rsid w:val="006B74E4"/>
    <w:rsid w:val="006C5EC4"/>
    <w:rsid w:val="006D5926"/>
    <w:rsid w:val="006D5DB1"/>
    <w:rsid w:val="006D7D78"/>
    <w:rsid w:val="006E1D23"/>
    <w:rsid w:val="006E1E73"/>
    <w:rsid w:val="006F2C12"/>
    <w:rsid w:val="006F701F"/>
    <w:rsid w:val="00701F3B"/>
    <w:rsid w:val="0070275A"/>
    <w:rsid w:val="007039C9"/>
    <w:rsid w:val="00716BBA"/>
    <w:rsid w:val="007249A1"/>
    <w:rsid w:val="00732203"/>
    <w:rsid w:val="0073615A"/>
    <w:rsid w:val="00737F21"/>
    <w:rsid w:val="007410F0"/>
    <w:rsid w:val="00752298"/>
    <w:rsid w:val="00754285"/>
    <w:rsid w:val="007678D4"/>
    <w:rsid w:val="00770325"/>
    <w:rsid w:val="0077096D"/>
    <w:rsid w:val="007715BF"/>
    <w:rsid w:val="00771FC3"/>
    <w:rsid w:val="0077564A"/>
    <w:rsid w:val="00780820"/>
    <w:rsid w:val="00784312"/>
    <w:rsid w:val="007979DC"/>
    <w:rsid w:val="007A4B1F"/>
    <w:rsid w:val="007A64E9"/>
    <w:rsid w:val="007B11BE"/>
    <w:rsid w:val="007B1E07"/>
    <w:rsid w:val="007B3B69"/>
    <w:rsid w:val="007C2ACE"/>
    <w:rsid w:val="007D04BD"/>
    <w:rsid w:val="007D50F0"/>
    <w:rsid w:val="007E2A06"/>
    <w:rsid w:val="007E43EF"/>
    <w:rsid w:val="007E5341"/>
    <w:rsid w:val="007F3370"/>
    <w:rsid w:val="007F5866"/>
    <w:rsid w:val="007F7822"/>
    <w:rsid w:val="00801FD6"/>
    <w:rsid w:val="00804C5B"/>
    <w:rsid w:val="008061BD"/>
    <w:rsid w:val="00812206"/>
    <w:rsid w:val="00812A54"/>
    <w:rsid w:val="00816DFB"/>
    <w:rsid w:val="00816E9C"/>
    <w:rsid w:val="008171F5"/>
    <w:rsid w:val="008204E6"/>
    <w:rsid w:val="008207A9"/>
    <w:rsid w:val="00822420"/>
    <w:rsid w:val="00822734"/>
    <w:rsid w:val="00824E99"/>
    <w:rsid w:val="00830415"/>
    <w:rsid w:val="00830BD0"/>
    <w:rsid w:val="00832A10"/>
    <w:rsid w:val="00835C61"/>
    <w:rsid w:val="00843445"/>
    <w:rsid w:val="008548F5"/>
    <w:rsid w:val="00867981"/>
    <w:rsid w:val="00871CAE"/>
    <w:rsid w:val="0088376E"/>
    <w:rsid w:val="00883A8C"/>
    <w:rsid w:val="00886B6F"/>
    <w:rsid w:val="008965B0"/>
    <w:rsid w:val="008973FC"/>
    <w:rsid w:val="00897EDC"/>
    <w:rsid w:val="008A08C2"/>
    <w:rsid w:val="008A691C"/>
    <w:rsid w:val="008B2378"/>
    <w:rsid w:val="008B354C"/>
    <w:rsid w:val="008C03A7"/>
    <w:rsid w:val="008C2BC1"/>
    <w:rsid w:val="008C4979"/>
    <w:rsid w:val="008D3901"/>
    <w:rsid w:val="008D3D0B"/>
    <w:rsid w:val="008E2DD5"/>
    <w:rsid w:val="008E4BA2"/>
    <w:rsid w:val="008E73D7"/>
    <w:rsid w:val="008F3E8B"/>
    <w:rsid w:val="00900906"/>
    <w:rsid w:val="00901C4C"/>
    <w:rsid w:val="009066D2"/>
    <w:rsid w:val="009152BA"/>
    <w:rsid w:val="00923430"/>
    <w:rsid w:val="0092505A"/>
    <w:rsid w:val="00932EFB"/>
    <w:rsid w:val="00937102"/>
    <w:rsid w:val="009466B9"/>
    <w:rsid w:val="00954A9B"/>
    <w:rsid w:val="009573B0"/>
    <w:rsid w:val="00962218"/>
    <w:rsid w:val="00965ED4"/>
    <w:rsid w:val="00986463"/>
    <w:rsid w:val="00991C1B"/>
    <w:rsid w:val="00993A04"/>
    <w:rsid w:val="00993CAD"/>
    <w:rsid w:val="009A1CAA"/>
    <w:rsid w:val="009A3CAC"/>
    <w:rsid w:val="009B0323"/>
    <w:rsid w:val="009B56E5"/>
    <w:rsid w:val="009B7ECF"/>
    <w:rsid w:val="009E6217"/>
    <w:rsid w:val="009E6B7B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2013"/>
    <w:rsid w:val="00A33AAE"/>
    <w:rsid w:val="00A37D29"/>
    <w:rsid w:val="00A451B6"/>
    <w:rsid w:val="00A516E6"/>
    <w:rsid w:val="00A53140"/>
    <w:rsid w:val="00A62299"/>
    <w:rsid w:val="00A659F8"/>
    <w:rsid w:val="00A65FEA"/>
    <w:rsid w:val="00A667BE"/>
    <w:rsid w:val="00A747A2"/>
    <w:rsid w:val="00A74F62"/>
    <w:rsid w:val="00A75A36"/>
    <w:rsid w:val="00A77525"/>
    <w:rsid w:val="00A77735"/>
    <w:rsid w:val="00A83268"/>
    <w:rsid w:val="00A86AB6"/>
    <w:rsid w:val="00AA0D92"/>
    <w:rsid w:val="00AA544F"/>
    <w:rsid w:val="00AB5C75"/>
    <w:rsid w:val="00AC15C8"/>
    <w:rsid w:val="00AC1B58"/>
    <w:rsid w:val="00AC37CC"/>
    <w:rsid w:val="00AC7AB2"/>
    <w:rsid w:val="00AE6319"/>
    <w:rsid w:val="00AF3C48"/>
    <w:rsid w:val="00B04A6C"/>
    <w:rsid w:val="00B104C2"/>
    <w:rsid w:val="00B12DFB"/>
    <w:rsid w:val="00B17C1A"/>
    <w:rsid w:val="00B32877"/>
    <w:rsid w:val="00B34782"/>
    <w:rsid w:val="00B37D60"/>
    <w:rsid w:val="00B409B7"/>
    <w:rsid w:val="00B45A24"/>
    <w:rsid w:val="00B47253"/>
    <w:rsid w:val="00B67A3D"/>
    <w:rsid w:val="00B76E0E"/>
    <w:rsid w:val="00B81192"/>
    <w:rsid w:val="00B901B0"/>
    <w:rsid w:val="00BA5F58"/>
    <w:rsid w:val="00BB11E5"/>
    <w:rsid w:val="00BB120D"/>
    <w:rsid w:val="00BB3BE3"/>
    <w:rsid w:val="00BC050C"/>
    <w:rsid w:val="00BD34EF"/>
    <w:rsid w:val="00BD40A0"/>
    <w:rsid w:val="00BE3E6B"/>
    <w:rsid w:val="00C0153E"/>
    <w:rsid w:val="00C027B0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3420"/>
    <w:rsid w:val="00C65357"/>
    <w:rsid w:val="00C67FA8"/>
    <w:rsid w:val="00C72346"/>
    <w:rsid w:val="00C8431E"/>
    <w:rsid w:val="00C84752"/>
    <w:rsid w:val="00C85AE2"/>
    <w:rsid w:val="00C933F7"/>
    <w:rsid w:val="00C9536C"/>
    <w:rsid w:val="00C9740C"/>
    <w:rsid w:val="00CB1753"/>
    <w:rsid w:val="00CB2C2C"/>
    <w:rsid w:val="00CB37A1"/>
    <w:rsid w:val="00CB4EEA"/>
    <w:rsid w:val="00CC024B"/>
    <w:rsid w:val="00CC185D"/>
    <w:rsid w:val="00CC3D57"/>
    <w:rsid w:val="00CD159C"/>
    <w:rsid w:val="00CD572C"/>
    <w:rsid w:val="00CD652E"/>
    <w:rsid w:val="00CD68AF"/>
    <w:rsid w:val="00CF2F73"/>
    <w:rsid w:val="00CF57E7"/>
    <w:rsid w:val="00D00832"/>
    <w:rsid w:val="00D00DCE"/>
    <w:rsid w:val="00D06BEF"/>
    <w:rsid w:val="00D17C53"/>
    <w:rsid w:val="00D2032B"/>
    <w:rsid w:val="00D45418"/>
    <w:rsid w:val="00D5312B"/>
    <w:rsid w:val="00D548C3"/>
    <w:rsid w:val="00D56D7A"/>
    <w:rsid w:val="00D6539B"/>
    <w:rsid w:val="00D669B1"/>
    <w:rsid w:val="00D66DA9"/>
    <w:rsid w:val="00D70A8A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419B"/>
    <w:rsid w:val="00DA2009"/>
    <w:rsid w:val="00DA5233"/>
    <w:rsid w:val="00DA7757"/>
    <w:rsid w:val="00DB2521"/>
    <w:rsid w:val="00DB75BD"/>
    <w:rsid w:val="00DC5CAF"/>
    <w:rsid w:val="00DC697E"/>
    <w:rsid w:val="00DD01A7"/>
    <w:rsid w:val="00DE2339"/>
    <w:rsid w:val="00DE4BCF"/>
    <w:rsid w:val="00E013D5"/>
    <w:rsid w:val="00E01555"/>
    <w:rsid w:val="00E026B5"/>
    <w:rsid w:val="00E04767"/>
    <w:rsid w:val="00E05BFD"/>
    <w:rsid w:val="00E13360"/>
    <w:rsid w:val="00E14FEE"/>
    <w:rsid w:val="00E17886"/>
    <w:rsid w:val="00E211D2"/>
    <w:rsid w:val="00E25139"/>
    <w:rsid w:val="00E27069"/>
    <w:rsid w:val="00E41C57"/>
    <w:rsid w:val="00E45BD5"/>
    <w:rsid w:val="00E56605"/>
    <w:rsid w:val="00E631D4"/>
    <w:rsid w:val="00E64DAC"/>
    <w:rsid w:val="00E67AD9"/>
    <w:rsid w:val="00E70A81"/>
    <w:rsid w:val="00E70C36"/>
    <w:rsid w:val="00E85C13"/>
    <w:rsid w:val="00E87F1C"/>
    <w:rsid w:val="00E907A1"/>
    <w:rsid w:val="00EA065F"/>
    <w:rsid w:val="00EA1655"/>
    <w:rsid w:val="00EB362C"/>
    <w:rsid w:val="00EB3828"/>
    <w:rsid w:val="00EC4699"/>
    <w:rsid w:val="00EC4EA5"/>
    <w:rsid w:val="00EC59A5"/>
    <w:rsid w:val="00ED2A5C"/>
    <w:rsid w:val="00ED36AD"/>
    <w:rsid w:val="00ED644C"/>
    <w:rsid w:val="00ED6A5E"/>
    <w:rsid w:val="00EE5A4C"/>
    <w:rsid w:val="00EF096D"/>
    <w:rsid w:val="00F00B60"/>
    <w:rsid w:val="00F02622"/>
    <w:rsid w:val="00F12961"/>
    <w:rsid w:val="00F13BFC"/>
    <w:rsid w:val="00F16E92"/>
    <w:rsid w:val="00F24203"/>
    <w:rsid w:val="00F30C9C"/>
    <w:rsid w:val="00F31BDD"/>
    <w:rsid w:val="00F346E8"/>
    <w:rsid w:val="00F40308"/>
    <w:rsid w:val="00F41D6E"/>
    <w:rsid w:val="00F450AA"/>
    <w:rsid w:val="00F4637A"/>
    <w:rsid w:val="00F4753A"/>
    <w:rsid w:val="00F47862"/>
    <w:rsid w:val="00F507CE"/>
    <w:rsid w:val="00F53048"/>
    <w:rsid w:val="00F56EFC"/>
    <w:rsid w:val="00F62680"/>
    <w:rsid w:val="00F63353"/>
    <w:rsid w:val="00F637C4"/>
    <w:rsid w:val="00F63A96"/>
    <w:rsid w:val="00F753B4"/>
    <w:rsid w:val="00F8095B"/>
    <w:rsid w:val="00F829B0"/>
    <w:rsid w:val="00F91003"/>
    <w:rsid w:val="00F92D52"/>
    <w:rsid w:val="00F9754A"/>
    <w:rsid w:val="00FA5A7B"/>
    <w:rsid w:val="00FA6E3E"/>
    <w:rsid w:val="00FA7DB7"/>
    <w:rsid w:val="00FB0879"/>
    <w:rsid w:val="00FB572B"/>
    <w:rsid w:val="00FC275C"/>
    <w:rsid w:val="00FD0E34"/>
    <w:rsid w:val="00FD2223"/>
    <w:rsid w:val="00FD40A2"/>
    <w:rsid w:val="00FE0177"/>
    <w:rsid w:val="00FE2692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A0ACA"/>
    <w:rPr>
      <w:noProof/>
      <w:sz w:val="22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09010B"/>
    <w:pPr>
      <w:keepNext/>
      <w:keepLines/>
      <w:pageBreakBefore/>
      <w:spacing w:after="80"/>
      <w:outlineLvl w:val="0"/>
    </w:pPr>
    <w:rPr>
      <w:rFonts w:ascii="NexaRegular" w:eastAsiaTheme="majorEastAsia" w:hAnsi="NexaRegular" w:cstheme="majorBidi"/>
      <w:b/>
      <w:color w:val="1A738D" w:themeColor="accent1" w:themeShade="BF"/>
      <w:sz w:val="36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573E2"/>
    <w:pPr>
      <w:keepNext/>
      <w:keepLines/>
      <w:spacing w:before="160" w:after="80"/>
      <w:outlineLvl w:val="1"/>
    </w:pPr>
    <w:rPr>
      <w:rFonts w:ascii="NexaRegular" w:eastAsiaTheme="majorEastAsia" w:hAnsi="NexaRegular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0606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010B"/>
    <w:rPr>
      <w:rFonts w:ascii="NexaRegular" w:eastAsiaTheme="majorEastAsia" w:hAnsi="NexaRegular" w:cstheme="majorBidi"/>
      <w:b/>
      <w:noProof/>
      <w:color w:val="1A738D" w:themeColor="accent1" w:themeShade="BF"/>
      <w:sz w:val="36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73E2"/>
    <w:rPr>
      <w:rFonts w:ascii="NexaRegular" w:eastAsiaTheme="majorEastAsia" w:hAnsi="NexaRegular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60656"/>
    <w:rPr>
      <w:rFonts w:asciiTheme="majorHAnsi" w:eastAsiaTheme="majorEastAsia" w:hAnsiTheme="majorHAnsi" w:cstheme="majorBidi"/>
      <w:noProof/>
      <w:color w:val="1A738D" w:themeColor="accent1" w:themeShade="BF"/>
      <w:sz w:val="22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53C3A"/>
    <w:pPr>
      <w:spacing w:after="80" w:line="240" w:lineRule="auto"/>
      <w:ind w:left="2832"/>
      <w:contextualSpacing/>
    </w:pPr>
    <w:rPr>
      <w:rFonts w:ascii="NexaRegular" w:eastAsiaTheme="majorEastAsia" w:hAnsi="NexaRegular" w:cstheme="majorBidi"/>
      <w:b/>
      <w:color w:val="1A738D" w:themeColor="accent1" w:themeShade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3C3A"/>
    <w:rPr>
      <w:rFonts w:ascii="NexaRegular" w:eastAsiaTheme="majorEastAsia" w:hAnsi="NexaRegular" w:cstheme="majorBidi"/>
      <w:b/>
      <w:noProof/>
      <w:color w:val="1A738D" w:themeColor="accent1" w:themeShade="BF"/>
      <w:spacing w:val="-10"/>
      <w:kern w:val="28"/>
      <w:sz w:val="56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44176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44176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 w:val="32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  <w:sz w:val="20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E67AD9"/>
    <w:rPr>
      <w:i/>
      <w:sz w:val="20"/>
    </w:rPr>
  </w:style>
  <w:style w:type="character" w:customStyle="1" w:styleId="ToelichtingChar">
    <w:name w:val="Toelichting Char"/>
    <w:basedOn w:val="Standaardalinea-lettertype"/>
    <w:link w:val="Toelichting"/>
    <w:rsid w:val="00E67AD9"/>
    <w:rPr>
      <w:i/>
      <w:noProof/>
      <w:sz w:val="20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A62299"/>
    <w:pPr>
      <w:numPr>
        <w:numId w:val="1"/>
      </w:numPr>
      <w:spacing w:after="80"/>
    </w:pPr>
  </w:style>
  <w:style w:type="character" w:customStyle="1" w:styleId="AlgemeenVraagstellingChar">
    <w:name w:val="AlgemeenVraagstelling Char"/>
    <w:basedOn w:val="Standaardalinea-lettertype"/>
    <w:link w:val="AlgemeenVraagstelling"/>
    <w:rsid w:val="00716BBA"/>
    <w:rPr>
      <w:noProof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numPr>
        <w:numId w:val="0"/>
      </w:num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  <w:pPr>
      <w:numPr>
        <w:numId w:val="0"/>
      </w:numPr>
    </w:pPr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Tekstballon">
    <w:name w:val="Tekst ballon"/>
    <w:basedOn w:val="AlgemeenVraagstelling"/>
    <w:link w:val="TekstballonChar"/>
    <w:qFormat/>
    <w:rsid w:val="00FE2692"/>
    <w:pPr>
      <w:numPr>
        <w:numId w:val="0"/>
      </w:numPr>
      <w:spacing w:after="0"/>
    </w:pPr>
    <w:rPr>
      <w:color w:val="FFFFFF" w:themeColor="background1"/>
    </w:rPr>
  </w:style>
  <w:style w:type="character" w:customStyle="1" w:styleId="TekstballonChar">
    <w:name w:val="Tekst ballon Char"/>
    <w:basedOn w:val="AlgemeenVraagstellingChar"/>
    <w:link w:val="Tekstballon"/>
    <w:rsid w:val="00FE2692"/>
    <w:rPr>
      <w:noProof/>
      <w:color w:val="FFFFFF" w:themeColor="background1"/>
      <w:sz w:val="22"/>
    </w:rPr>
  </w:style>
  <w:style w:type="paragraph" w:customStyle="1" w:styleId="stijlballon">
    <w:name w:val="stijl_ballon"/>
    <w:basedOn w:val="Standaard"/>
    <w:qFormat/>
    <w:rsid w:val="00FE2692"/>
    <w:pPr>
      <w:spacing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4A2256D6AC248D08DF1178F3FBFBAB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BD35CF-2FFF-4317-A6E1-FB31951A03A9}"/>
      </w:docPartPr>
      <w:docPartBody>
        <w:p w:rsidR="00B16DC7" w:rsidRDefault="00B16DC7" w:rsidP="00B16DC7">
          <w:pPr>
            <w:pStyle w:val="14A2256D6AC248D08DF1178F3FBFBAB7"/>
          </w:pPr>
          <w:r w:rsidRPr="00BF5B2F">
            <w:rPr>
              <w:rStyle w:val="Tekstvantijdelijkeaanduiding"/>
            </w:rPr>
            <w:t>[Betrokkene_Naam]</w:t>
          </w:r>
        </w:p>
      </w:docPartBody>
    </w:docPart>
    <w:docPart>
      <w:docPartPr>
        <w:name w:val="4EC374DCC3834892BF705B07C32A16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D7C3C4-5D76-4021-A2C0-7004180391DE}"/>
      </w:docPartPr>
      <w:docPartBody>
        <w:p w:rsidR="00B16DC7" w:rsidRDefault="00B16DC7" w:rsidP="00B16DC7">
          <w:pPr>
            <w:pStyle w:val="4EC374DCC3834892BF705B07C32A16F5"/>
          </w:pPr>
          <w:r w:rsidRPr="00702F31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7899375A609C45AB9E1E9AA2EA1A5E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DD476A-3E23-495F-AD3F-40DC81DD7289}"/>
      </w:docPartPr>
      <w:docPartBody>
        <w:p w:rsidR="00B16DC7" w:rsidRDefault="00B16DC7" w:rsidP="00B16DC7">
          <w:pPr>
            <w:pStyle w:val="7899375A609C45AB9E1E9AA2EA1A5E84"/>
          </w:pPr>
          <w:r w:rsidRPr="00702F31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71C41C850E8D4C0A8BFD00909C7188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D27240-3DC4-4258-A9F4-F19E161D330E}"/>
      </w:docPartPr>
      <w:docPartBody>
        <w:p w:rsidR="00CF0660" w:rsidRDefault="00B81773" w:rsidP="00B81773">
          <w:pPr>
            <w:pStyle w:val="71C41C850E8D4C0A8BFD00909C7188D3"/>
          </w:pPr>
          <w:r w:rsidRPr="00702F31">
            <w:rPr>
              <w:rStyle w:val="Tekstvantijdelijkeaanduiding"/>
            </w:rPr>
            <w:t>[Rapport_Versie]</w:t>
          </w:r>
        </w:p>
      </w:docPartBody>
    </w:docPart>
    <w:docPart>
      <w:docPartPr>
        <w:name w:val="C11A00EF110D4FCD87409C86B038EE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EAD7A1-9C98-495E-9F4C-9C13E17CF6CF}"/>
      </w:docPartPr>
      <w:docPartBody>
        <w:p w:rsidR="00CF0660" w:rsidRDefault="00B81773" w:rsidP="00B81773">
          <w:pPr>
            <w:pStyle w:val="C11A00EF110D4FCD87409C86B038EE0B"/>
          </w:pPr>
          <w:r w:rsidRPr="00702F31">
            <w:rPr>
              <w:rStyle w:val="Tekstvantijdelijkeaanduiding"/>
            </w:rPr>
            <w:t>[Rapport_Datum]</w:t>
          </w:r>
        </w:p>
      </w:docPartBody>
    </w:docPart>
    <w:docPart>
      <w:docPartPr>
        <w:name w:val="C0CC9F32111D4CB9A9CE0885B9EB60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72A232-6077-4E53-8CEF-008E942DCA71}"/>
      </w:docPartPr>
      <w:docPartBody>
        <w:p w:rsidR="00CF0660" w:rsidRDefault="00B81773" w:rsidP="00B81773">
          <w:pPr>
            <w:pStyle w:val="C0CC9F32111D4CB9A9CE0885B9EB6000"/>
          </w:pPr>
          <w:r w:rsidRPr="00702F31">
            <w:rPr>
              <w:rStyle w:val="Tekstvantijdelijkeaanduiding"/>
            </w:rPr>
            <w:t>[Rapport_Kenmerk]</w:t>
          </w:r>
        </w:p>
      </w:docPartBody>
    </w:docPart>
    <w:docPart>
      <w:docPartPr>
        <w:name w:val="EC7E178D74554E3991599168D27F3E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5A5606-60B5-4D98-B506-FA5943C5093B}"/>
      </w:docPartPr>
      <w:docPartBody>
        <w:p w:rsidR="00CF0660" w:rsidRDefault="00B81773" w:rsidP="00B81773">
          <w:pPr>
            <w:pStyle w:val="EC7E178D74554E3991599168D27F3E00"/>
          </w:pPr>
          <w:r w:rsidRPr="00BF5B2F">
            <w:rPr>
              <w:rStyle w:val="Tekstvantijdelijkeaanduiding"/>
            </w:rPr>
            <w:t>[Deskundige_Naam]</w:t>
          </w:r>
        </w:p>
      </w:docPartBody>
    </w:docPart>
    <w:docPart>
      <w:docPartPr>
        <w:name w:val="7DB21BB013054D71991458B050008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C93770-269D-4FA3-80B7-679FFB9D7E16}"/>
      </w:docPartPr>
      <w:docPartBody>
        <w:p w:rsidR="00CF0660" w:rsidRDefault="00B81773" w:rsidP="00B81773">
          <w:pPr>
            <w:pStyle w:val="7DB21BB013054D71991458B050008AEC"/>
          </w:pPr>
          <w:r w:rsidRPr="00702F31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EE27A4EF5FB84C10AD4B6089E9D730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1A50BC-8F1B-47C9-9F6D-602A51541B99}"/>
      </w:docPartPr>
      <w:docPartBody>
        <w:p w:rsidR="00CF0660" w:rsidRDefault="00B81773" w:rsidP="00B81773">
          <w:pPr>
            <w:pStyle w:val="EE27A4EF5FB84C10AD4B6089E9D73024"/>
          </w:pPr>
          <w:r w:rsidRPr="00702F31">
            <w:rPr>
              <w:rStyle w:val="Tekstvantijdelijkeaanduiding"/>
            </w:rPr>
            <w:t>[Deskundige_BIG]</w:t>
          </w:r>
        </w:p>
      </w:docPartBody>
    </w:docPart>
    <w:docPart>
      <w:docPartPr>
        <w:name w:val="1223587E5A27421EA83DFB6E1DE7CE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3E0332-B822-426E-9EE6-0FE46134351E}"/>
      </w:docPartPr>
      <w:docPartBody>
        <w:p w:rsidR="00CF0660" w:rsidRDefault="00B81773" w:rsidP="00B81773">
          <w:pPr>
            <w:pStyle w:val="1223587E5A27421EA83DFB6E1DE7CEB1"/>
          </w:pPr>
          <w:r w:rsidRPr="00702F31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DA3FFA7908DB451DBF1B0B4DF9B24F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C197F9-8C46-42BB-A8BA-D60D7439101D}"/>
      </w:docPartPr>
      <w:docPartBody>
        <w:p w:rsidR="00CF0660" w:rsidRDefault="00B81773" w:rsidP="00B81773">
          <w:pPr>
            <w:pStyle w:val="DA3FFA7908DB451DBF1B0B4DF9B24FCC"/>
          </w:pPr>
          <w:r w:rsidRPr="00702F31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21D3FDD3EAB2453E8CFCF47920EE9C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02EF2B-05C1-4923-96BC-828FC49C916D}"/>
      </w:docPartPr>
      <w:docPartBody>
        <w:p w:rsidR="00CF0660" w:rsidRDefault="00B81773" w:rsidP="00B81773">
          <w:pPr>
            <w:pStyle w:val="21D3FDD3EAB2453E8CFCF47920EE9CD9"/>
          </w:pPr>
          <w:r w:rsidRPr="00702F31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38318C4199A4403998B85B199905A4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AB7A4D-2197-4F59-A8E7-E5C5EAA8FBA8}"/>
      </w:docPartPr>
      <w:docPartBody>
        <w:p w:rsidR="00CF0660" w:rsidRDefault="00B81773" w:rsidP="00B81773">
          <w:pPr>
            <w:pStyle w:val="38318C4199A4403998B85B199905A4FB"/>
          </w:pPr>
          <w:r w:rsidRPr="00BF5B2F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7139F9A5A6B4149B7F9BD1841D8E1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C157EF-8017-49D6-9A06-85ACA0A43037}"/>
      </w:docPartPr>
      <w:docPartBody>
        <w:p w:rsidR="00CF0660" w:rsidRDefault="00B81773" w:rsidP="00B81773">
          <w:pPr>
            <w:pStyle w:val="77139F9A5A6B4149B7F9BD1841D8E10C"/>
          </w:pPr>
          <w:r w:rsidRPr="00702F31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41D375A4F46F4084BAA915B651B0ED9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50062A-DC5C-4B6B-A4BF-BAA3C3128FD6}"/>
      </w:docPartPr>
      <w:docPartBody>
        <w:p w:rsidR="00CF0660" w:rsidRDefault="00B81773" w:rsidP="00B81773">
          <w:pPr>
            <w:pStyle w:val="41D375A4F46F4084BAA915B651B0ED9C"/>
          </w:pPr>
          <w:r w:rsidRPr="00702F31">
            <w:rPr>
              <w:rStyle w:val="Tekstvantijdelijkeaanduiding"/>
            </w:rPr>
            <w:t>[Betrokkene_Woonplaats]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15616F"/>
    <w:rsid w:val="0017071A"/>
    <w:rsid w:val="001A3003"/>
    <w:rsid w:val="00267698"/>
    <w:rsid w:val="002E4A3A"/>
    <w:rsid w:val="002E4A81"/>
    <w:rsid w:val="002E7829"/>
    <w:rsid w:val="00317E93"/>
    <w:rsid w:val="00447E4D"/>
    <w:rsid w:val="00482539"/>
    <w:rsid w:val="004915BF"/>
    <w:rsid w:val="005240FB"/>
    <w:rsid w:val="005563ED"/>
    <w:rsid w:val="005961A7"/>
    <w:rsid w:val="005E6C1A"/>
    <w:rsid w:val="006250D9"/>
    <w:rsid w:val="00640779"/>
    <w:rsid w:val="006A4E0C"/>
    <w:rsid w:val="006B64A5"/>
    <w:rsid w:val="006D720C"/>
    <w:rsid w:val="0070275A"/>
    <w:rsid w:val="0077564A"/>
    <w:rsid w:val="007A4B1F"/>
    <w:rsid w:val="007D64DF"/>
    <w:rsid w:val="007E2A06"/>
    <w:rsid w:val="0088376E"/>
    <w:rsid w:val="00946BE0"/>
    <w:rsid w:val="00952EE0"/>
    <w:rsid w:val="00A50DC9"/>
    <w:rsid w:val="00A93A4E"/>
    <w:rsid w:val="00B104C2"/>
    <w:rsid w:val="00B16DC7"/>
    <w:rsid w:val="00B81773"/>
    <w:rsid w:val="00C315A9"/>
    <w:rsid w:val="00CD652E"/>
    <w:rsid w:val="00CF0660"/>
    <w:rsid w:val="00CF6A10"/>
    <w:rsid w:val="00D16128"/>
    <w:rsid w:val="00D45418"/>
    <w:rsid w:val="00D760B7"/>
    <w:rsid w:val="00D9001A"/>
    <w:rsid w:val="00DA17FF"/>
    <w:rsid w:val="00EC4EA5"/>
    <w:rsid w:val="00EF025B"/>
    <w:rsid w:val="00F63A96"/>
    <w:rsid w:val="00F92D52"/>
    <w:rsid w:val="00F94678"/>
    <w:rsid w:val="00FB48CE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81773"/>
    <w:rPr>
      <w:color w:val="808080"/>
    </w:rPr>
  </w:style>
  <w:style w:type="paragraph" w:customStyle="1" w:styleId="14A2256D6AC248D08DF1178F3FBFBAB7">
    <w:name w:val="14A2256D6AC248D08DF1178F3FBFBAB7"/>
    <w:rsid w:val="00B16DC7"/>
  </w:style>
  <w:style w:type="paragraph" w:customStyle="1" w:styleId="4EC374DCC3834892BF705B07C32A16F5">
    <w:name w:val="4EC374DCC3834892BF705B07C32A16F5"/>
    <w:rsid w:val="00B16DC7"/>
  </w:style>
  <w:style w:type="paragraph" w:customStyle="1" w:styleId="7899375A609C45AB9E1E9AA2EA1A5E84">
    <w:name w:val="7899375A609C45AB9E1E9AA2EA1A5E84"/>
    <w:rsid w:val="00B16DC7"/>
  </w:style>
  <w:style w:type="paragraph" w:customStyle="1" w:styleId="71C41C850E8D4C0A8BFD00909C7188D3">
    <w:name w:val="71C41C850E8D4C0A8BFD00909C7188D3"/>
    <w:rsid w:val="00B81773"/>
  </w:style>
  <w:style w:type="paragraph" w:customStyle="1" w:styleId="C11A00EF110D4FCD87409C86B038EE0B">
    <w:name w:val="C11A00EF110D4FCD87409C86B038EE0B"/>
    <w:rsid w:val="00B81773"/>
  </w:style>
  <w:style w:type="paragraph" w:customStyle="1" w:styleId="C0CC9F32111D4CB9A9CE0885B9EB6000">
    <w:name w:val="C0CC9F32111D4CB9A9CE0885B9EB6000"/>
    <w:rsid w:val="00B81773"/>
  </w:style>
  <w:style w:type="paragraph" w:customStyle="1" w:styleId="EC7E178D74554E3991599168D27F3E00">
    <w:name w:val="EC7E178D74554E3991599168D27F3E00"/>
    <w:rsid w:val="00B81773"/>
  </w:style>
  <w:style w:type="paragraph" w:customStyle="1" w:styleId="7DB21BB013054D71991458B050008AEC">
    <w:name w:val="7DB21BB013054D71991458B050008AEC"/>
    <w:rsid w:val="00B81773"/>
  </w:style>
  <w:style w:type="paragraph" w:customStyle="1" w:styleId="EE27A4EF5FB84C10AD4B6089E9D73024">
    <w:name w:val="EE27A4EF5FB84C10AD4B6089E9D73024"/>
    <w:rsid w:val="00B81773"/>
  </w:style>
  <w:style w:type="paragraph" w:customStyle="1" w:styleId="1223587E5A27421EA83DFB6E1DE7CEB1">
    <w:name w:val="1223587E5A27421EA83DFB6E1DE7CEB1"/>
    <w:rsid w:val="00B81773"/>
  </w:style>
  <w:style w:type="paragraph" w:customStyle="1" w:styleId="DA3FFA7908DB451DBF1B0B4DF9B24FCC">
    <w:name w:val="DA3FFA7908DB451DBF1B0B4DF9B24FCC"/>
    <w:rsid w:val="00B81773"/>
  </w:style>
  <w:style w:type="paragraph" w:customStyle="1" w:styleId="21D3FDD3EAB2453E8CFCF47920EE9CD9">
    <w:name w:val="21D3FDD3EAB2453E8CFCF47920EE9CD9"/>
    <w:rsid w:val="00B81773"/>
  </w:style>
  <w:style w:type="paragraph" w:customStyle="1" w:styleId="38318C4199A4403998B85B199905A4FB">
    <w:name w:val="38318C4199A4403998B85B199905A4FB"/>
    <w:rsid w:val="00B81773"/>
  </w:style>
  <w:style w:type="paragraph" w:customStyle="1" w:styleId="77139F9A5A6B4149B7F9BD1841D8E10C">
    <w:name w:val="77139F9A5A6B4149B7F9BD1841D8E10C"/>
    <w:rsid w:val="00B81773"/>
  </w:style>
  <w:style w:type="paragraph" w:customStyle="1" w:styleId="41D375A4F46F4084BAA915B651B0ED9C">
    <w:name w:val="41D375A4F46F4084BAA915B651B0ED9C"/>
    <w:rsid w:val="00B817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anzende rand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 xsi:nil="true"/>
    <Deskundige_Naam xmlns="178c1688-9eb7-42ea-926c-b681325ee1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3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4</Pages>
  <Words>272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37</cp:revision>
  <dcterms:created xsi:type="dcterms:W3CDTF">2025-05-18T11:37:00Z</dcterms:created>
  <dcterms:modified xsi:type="dcterms:W3CDTF">2025-05-18T14:02:00Z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