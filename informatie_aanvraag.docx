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B20CD" w14:textId="55A99967" w:rsidR="003A0ACA" w:rsidRDefault="00AD697F" w:rsidP="007C1BA8">
      <w:pPr>
        <w:spacing w:after="0"/>
      </w:pPr>
      <w:r>
        <w:t>PrioCura Bedrijfspsychiaters B.V.</w:t>
      </w:r>
    </w:p>
    <w:p w14:paraId="483725CB" w14:textId="66FC944D" w:rsidR="00AD697F" w:rsidRDefault="00AD697F" w:rsidP="007C1BA8">
      <w:pPr>
        <w:spacing w:after="0"/>
      </w:pPr>
      <w:r>
        <w:t>Heemraadssingel 137</w:t>
      </w:r>
    </w:p>
    <w:p w14:paraId="45CBE272" w14:textId="1CD7E480" w:rsidR="00AD697F" w:rsidRDefault="00AD697F" w:rsidP="007C1BA8">
      <w:pPr>
        <w:spacing w:after="0"/>
      </w:pPr>
      <w:r>
        <w:t>3022 CD</w:t>
      </w:r>
      <w:r w:rsidR="007C1BA8">
        <w:t xml:space="preserve"> </w:t>
      </w:r>
      <w:r>
        <w:t>Rotterdam</w:t>
      </w:r>
    </w:p>
    <w:p w14:paraId="6C0ECC99" w14:textId="5E652871" w:rsidR="007C1BA8" w:rsidRDefault="007C1BA8" w:rsidP="007C1BA8">
      <w:pPr>
        <w:spacing w:after="0"/>
      </w:pPr>
      <w:r>
        <w:t>www.priocura.nl</w:t>
      </w:r>
    </w:p>
    <w:p w14:paraId="7AA37FA7" w14:textId="59BA7EAF" w:rsidR="00AD697F" w:rsidRDefault="007C1BA8" w:rsidP="007C1BA8">
      <w:pPr>
        <w:spacing w:after="0"/>
      </w:pPr>
      <w:r>
        <w:t>A</w:t>
      </w:r>
      <w:r w:rsidR="00AD697F" w:rsidRPr="00AD697F">
        <w:t>anmelding@priocura.nl</w:t>
      </w:r>
    </w:p>
    <w:p w14:paraId="65C1E6F0" w14:textId="2249A373" w:rsidR="00AD697F" w:rsidRDefault="007C1BA8" w:rsidP="007C1BA8">
      <w:pPr>
        <w:spacing w:after="0"/>
      </w:pPr>
      <w:r>
        <w:t>010-307850</w:t>
      </w:r>
    </w:p>
    <w:p w14:paraId="3DECC051" w14:textId="77777777" w:rsidR="007C1BA8" w:rsidRDefault="007C1BA8" w:rsidP="004861F5"/>
    <w:p w14:paraId="08BB5D6E" w14:textId="15963144" w:rsidR="007C1BA8" w:rsidRDefault="007C1BA8" w:rsidP="004861F5">
      <w:r>
        <w:t>Rotterdam, 16 oktober 2025</w:t>
      </w:r>
    </w:p>
    <w:p w14:paraId="125544C8" w14:textId="525DB457" w:rsidR="007C1BA8" w:rsidRDefault="007C1BA8" w:rsidP="004861F5">
      <w:r>
        <w:t>[gegevens ontvanger]</w:t>
      </w:r>
    </w:p>
    <w:p w14:paraId="318467CA" w14:textId="03AA58B9" w:rsidR="007C1BA8" w:rsidRDefault="00F70B21" w:rsidP="004861F5">
      <w:r>
        <w:t>Onderwerp:</w:t>
      </w:r>
    </w:p>
    <w:p w14:paraId="26E78BC4" w14:textId="46590F20" w:rsidR="00F70B21" w:rsidRDefault="00F70B21" w:rsidP="00035AFD">
      <w:pPr>
        <w:spacing w:after="0"/>
      </w:pPr>
      <w:r>
        <w:t>Opvragen medische informatie betreffende:</w:t>
      </w:r>
    </w:p>
    <w:p w14:paraId="3EC2BF59" w14:textId="569FC1DD" w:rsidR="00F70B21" w:rsidRDefault="00F70B21" w:rsidP="00035AFD">
      <w:pPr>
        <w:spacing w:after="0"/>
      </w:pPr>
      <w:r w:rsidRPr="00F70B21">
        <w:t>Mevr. J.T.E. Linsen</w:t>
      </w:r>
      <w:r>
        <w:t xml:space="preserve"> – de Penning</w:t>
      </w:r>
    </w:p>
    <w:p w14:paraId="41A87C7D" w14:textId="29CAE0C7" w:rsidR="00F70B21" w:rsidRDefault="00F70B21" w:rsidP="00035AFD">
      <w:pPr>
        <w:spacing w:after="0"/>
      </w:pPr>
      <w:r>
        <w:t>Geboortedatum</w:t>
      </w:r>
      <w:r w:rsidR="005F01CB">
        <w:t>:</w:t>
      </w:r>
      <w:r>
        <w:t xml:space="preserve"> 13-10-1980</w:t>
      </w:r>
    </w:p>
    <w:p w14:paraId="597FBC12" w14:textId="671E0277" w:rsidR="00F70B21" w:rsidRDefault="00035AFD" w:rsidP="00035AFD">
      <w:pPr>
        <w:spacing w:after="0"/>
      </w:pPr>
      <w:r>
        <w:t>BSN</w:t>
      </w:r>
      <w:r w:rsidR="005F01CB">
        <w:t>:</w:t>
      </w:r>
      <w:r>
        <w:t xml:space="preserve"> 180368631</w:t>
      </w:r>
    </w:p>
    <w:p w14:paraId="053C0884" w14:textId="7325AA08" w:rsidR="00035AFD" w:rsidRDefault="00035AFD" w:rsidP="00035AFD">
      <w:pPr>
        <w:spacing w:after="0"/>
      </w:pPr>
      <w:r>
        <w:t>Adres: Dorpsstraat 119</w:t>
      </w:r>
    </w:p>
    <w:p w14:paraId="183920FD" w14:textId="2B4783CD" w:rsidR="00035AFD" w:rsidRPr="00F70B21" w:rsidRDefault="00035AFD" w:rsidP="00035AFD">
      <w:pPr>
        <w:spacing w:after="0"/>
      </w:pPr>
      <w:r>
        <w:t>Woonplaats: Heerjansdam</w:t>
      </w:r>
    </w:p>
    <w:p w14:paraId="2630C10E" w14:textId="77777777" w:rsidR="00425EB9" w:rsidRDefault="00425EB9" w:rsidP="004861F5"/>
    <w:p w14:paraId="28024E1D" w14:textId="61442FE8" w:rsidR="00C5337F" w:rsidRDefault="00DE7599" w:rsidP="004861F5">
      <w:r>
        <w:t>Geachte collega,</w:t>
      </w:r>
    </w:p>
    <w:p w14:paraId="53A33D35" w14:textId="0B6A165E" w:rsidR="00DE7599" w:rsidRDefault="00DE7599" w:rsidP="004861F5">
      <w:r>
        <w:t>Hierbij vraag ik medische informatie op van uw patiënte.</w:t>
      </w:r>
    </w:p>
    <w:p w14:paraId="208F932E" w14:textId="210167B7" w:rsidR="00DE7599" w:rsidRDefault="00DE7599" w:rsidP="00294E26">
      <w:pPr>
        <w:pStyle w:val="Kop3"/>
      </w:pPr>
      <w:r>
        <w:t>Doel van de aanvraag</w:t>
      </w:r>
    </w:p>
    <w:p w14:paraId="3AF6857F" w14:textId="7B18B122" w:rsidR="00DE7599" w:rsidRDefault="00DE7599" w:rsidP="004861F5">
      <w:r>
        <w:t>Ik onderzoek uw patiënte in opdracht van de inspectie gezondheidszorg en jeugd (IGJ)</w:t>
      </w:r>
      <w:r w:rsidR="00597CA8">
        <w:t xml:space="preserve">. De IGJ heeft mij gevraagd om uw patiënte psychiatrisch te onderzoeken en al onafhankelijk onderzoeker weer te geven </w:t>
      </w:r>
      <w:r w:rsidR="006512AA">
        <w:t xml:space="preserve">of en in welke mate er sprake is van psychiatrische problemen inclusief verlslavingsproblematiek en of en in welke mate, voor zover er sprake is van deze problemen, deze problemen gevolgen hebben voor het professioneel functioneren van uw patiënte. </w:t>
      </w:r>
    </w:p>
    <w:p w14:paraId="3D0DDF4F" w14:textId="715F8D85" w:rsidR="00BB454D" w:rsidRDefault="00BB454D" w:rsidP="004861F5">
      <w:r>
        <w:t xml:space="preserve">Het opvragen van medische informatie is voor mij noodzakelijk om een zo volledig mogelijk beeld van </w:t>
      </w:r>
      <w:r w:rsidR="00623F96">
        <w:t>eventuele psychiatrische problemen te verkrijgen.</w:t>
      </w:r>
    </w:p>
    <w:p w14:paraId="460D7941" w14:textId="1F50306D" w:rsidR="00175CD4" w:rsidRDefault="00175CD4" w:rsidP="004861F5">
      <w:r>
        <w:t xml:space="preserve">Specifiek is het voor mij van belang om mij een oordeel te kunnen vormen over de eventuele aanwezigheid </w:t>
      </w:r>
      <w:r w:rsidR="00755E84">
        <w:t>van alcoholmisbruik bij uw patiënte.</w:t>
      </w:r>
    </w:p>
    <w:p w14:paraId="1A08BC65" w14:textId="6A057928" w:rsidR="00623F96" w:rsidRDefault="00C50047" w:rsidP="00294E26">
      <w:pPr>
        <w:pStyle w:val="Kop3"/>
      </w:pPr>
      <w:r>
        <w:t>Tijdspanne</w:t>
      </w:r>
    </w:p>
    <w:p w14:paraId="4283CB0A" w14:textId="60E1A69C" w:rsidR="00C5337F" w:rsidRPr="00F70B21" w:rsidRDefault="00D828F4" w:rsidP="004861F5">
      <w:r>
        <w:t>Ik vraag u om mij informatie te verstre</w:t>
      </w:r>
      <w:r w:rsidR="003E312E">
        <w:t>k</w:t>
      </w:r>
      <w:r>
        <w:t xml:space="preserve">ken over de periode van de </w:t>
      </w:r>
      <w:r w:rsidRPr="00D828F4">
        <w:rPr>
          <w:b/>
          <w:bCs/>
        </w:rPr>
        <w:t>afgelopen 3 jaren</w:t>
      </w:r>
      <w:r>
        <w:t xml:space="preserve">, dus vanaf oktober 2022 tot en met heden. </w:t>
      </w:r>
    </w:p>
    <w:p w14:paraId="1E01AECB" w14:textId="0B260550" w:rsidR="00425EB9" w:rsidRDefault="00E9764F" w:rsidP="00294E26">
      <w:pPr>
        <w:pStyle w:val="Kop3"/>
      </w:pPr>
      <w:r>
        <w:t>Gegevens</w:t>
      </w:r>
    </w:p>
    <w:p w14:paraId="2CE6843C" w14:textId="76F4E9E4" w:rsidR="00E9764F" w:rsidRDefault="00E9764F" w:rsidP="004861F5">
      <w:r>
        <w:t>Ik vraag u om mij te informeren over de volgende zaken:</w:t>
      </w:r>
    </w:p>
    <w:p w14:paraId="05BDB8DE" w14:textId="007BDA3E" w:rsidR="00E9764F" w:rsidRDefault="003E312E" w:rsidP="004861F5">
      <w:r>
        <w:t>Huisarts:</w:t>
      </w:r>
    </w:p>
    <w:p w14:paraId="2DBA587E" w14:textId="312C57A1" w:rsidR="003E312E" w:rsidRDefault="00892447" w:rsidP="00892447">
      <w:pPr>
        <w:pStyle w:val="Lijstalinea"/>
        <w:numPr>
          <w:ilvl w:val="0"/>
          <w:numId w:val="5"/>
        </w:numPr>
      </w:pPr>
      <w:r>
        <w:t>Hetgeen u bekend is over psychische klachten en problemen in ruime zin, inclusief verslavingsproblematiek</w:t>
      </w:r>
      <w:r w:rsidR="00C80872">
        <w:t>.</w:t>
      </w:r>
    </w:p>
    <w:p w14:paraId="3664A10A" w14:textId="4D6ED35F" w:rsidR="00C80872" w:rsidRDefault="00C80872" w:rsidP="00892447">
      <w:pPr>
        <w:pStyle w:val="Lijstalinea"/>
        <w:numPr>
          <w:ilvl w:val="0"/>
          <w:numId w:val="5"/>
        </w:numPr>
      </w:pPr>
      <w:r>
        <w:t>Specifiek hetgeen u bekend is over alcohol / middelen gerelateerde problematiek.</w:t>
      </w:r>
    </w:p>
    <w:p w14:paraId="047B91CF" w14:textId="5075F224" w:rsidR="00C80872" w:rsidRDefault="00C80872" w:rsidP="00892447">
      <w:pPr>
        <w:pStyle w:val="Lijstalinea"/>
        <w:numPr>
          <w:ilvl w:val="0"/>
          <w:numId w:val="5"/>
        </w:numPr>
      </w:pPr>
      <w:r>
        <w:lastRenderedPageBreak/>
        <w:t>Hetgeen u bekend is over gebruik</w:t>
      </w:r>
      <w:r w:rsidR="00864B97">
        <w:t xml:space="preserve"> en/of eventueel misbruik</w:t>
      </w:r>
      <w:r>
        <w:t xml:space="preserve"> van med</w:t>
      </w:r>
      <w:r w:rsidR="00864B97">
        <w:t xml:space="preserve">icijnen onder lijst 1 </w:t>
      </w:r>
      <w:r w:rsidR="00323C19">
        <w:t xml:space="preserve">(zware pijnstillers en methylfenidaat) </w:t>
      </w:r>
      <w:r w:rsidR="00864B97">
        <w:t>en lijst 2</w:t>
      </w:r>
      <w:r w:rsidR="00323C19">
        <w:t xml:space="preserve"> (onder andere slaap- en kalmeringsmiddelen)</w:t>
      </w:r>
      <w:r w:rsidR="00864B97">
        <w:t xml:space="preserve"> van de opium wet, al dan niet door u </w:t>
      </w:r>
      <w:r w:rsidR="00323C19">
        <w:t xml:space="preserve">of door een andere arts </w:t>
      </w:r>
      <w:r w:rsidR="00864B97">
        <w:t xml:space="preserve">voorgeschreven. </w:t>
      </w:r>
    </w:p>
    <w:p w14:paraId="72A5E3EC" w14:textId="5DAF83DD" w:rsidR="00323C19" w:rsidRDefault="00AE164D" w:rsidP="00892447">
      <w:pPr>
        <w:pStyle w:val="Lijstalinea"/>
        <w:numPr>
          <w:ilvl w:val="0"/>
          <w:numId w:val="5"/>
        </w:numPr>
      </w:pPr>
      <w:r>
        <w:t>Verwijzingen naar GGZ-instanties of andere psychiatrisch/psychologisch hulpverleners, inclusief de reden en/of directe aanleiding voor verwijzing.</w:t>
      </w:r>
    </w:p>
    <w:p w14:paraId="2CE5D2A0" w14:textId="04AE5EBD" w:rsidR="00AE164D" w:rsidRDefault="00AE164D" w:rsidP="00892447">
      <w:pPr>
        <w:pStyle w:val="Lijstalinea"/>
        <w:numPr>
          <w:ilvl w:val="0"/>
          <w:numId w:val="5"/>
        </w:numPr>
      </w:pPr>
      <w:r>
        <w:t xml:space="preserve">Hetgeen u bekend </w:t>
      </w:r>
      <w:r w:rsidR="005B5A4E">
        <w:t xml:space="preserve">is </w:t>
      </w:r>
      <w:r w:rsidR="00F7268B">
        <w:t>over de opname van uw patiënte op de intensive care na een zelfm</w:t>
      </w:r>
      <w:r w:rsidR="000C4484">
        <w:t>oordpoging</w:t>
      </w:r>
      <w:r w:rsidR="00096B09">
        <w:t xml:space="preserve"> in juli 2024, met name of u bekend is of er een andere psychiatrische evaluatie heeft plaatsgevonden en zo ja, wat de uitkomst daarvan was en welk vervolg beleid is ingezet.</w:t>
      </w:r>
    </w:p>
    <w:p w14:paraId="198733C3" w14:textId="615F7BE5" w:rsidR="00096B09" w:rsidRDefault="00096B09" w:rsidP="00892447">
      <w:pPr>
        <w:pStyle w:val="Lijstalinea"/>
        <w:numPr>
          <w:ilvl w:val="0"/>
          <w:numId w:val="5"/>
        </w:numPr>
      </w:pPr>
      <w:r>
        <w:t xml:space="preserve">Hetgeen u bekend is </w:t>
      </w:r>
      <w:r w:rsidR="00311651">
        <w:t>over eventuele somatische aandoeningen die op enige manier verband houden met overmatig gebruik van alcohol / middelen.</w:t>
      </w:r>
    </w:p>
    <w:p w14:paraId="322E1885" w14:textId="2957A636" w:rsidR="00311651" w:rsidRDefault="00B27796" w:rsidP="00B27796">
      <w:r>
        <w:t>Psychiater:</w:t>
      </w:r>
    </w:p>
    <w:p w14:paraId="4D497EB5" w14:textId="77777777" w:rsidR="00B27796" w:rsidRDefault="00B27796" w:rsidP="00B27796">
      <w:pPr>
        <w:pStyle w:val="Lijstalinea"/>
        <w:numPr>
          <w:ilvl w:val="0"/>
          <w:numId w:val="5"/>
        </w:numPr>
      </w:pPr>
      <w:r>
        <w:t>Hetgeen u bekend is over psychische klachten en problemen in ruime zin, inclusief verslavingsproblematiek.</w:t>
      </w:r>
    </w:p>
    <w:p w14:paraId="178EB362" w14:textId="77777777" w:rsidR="00B27796" w:rsidRDefault="00B27796" w:rsidP="00B27796">
      <w:pPr>
        <w:pStyle w:val="Lijstalinea"/>
        <w:numPr>
          <w:ilvl w:val="0"/>
          <w:numId w:val="5"/>
        </w:numPr>
      </w:pPr>
      <w:r>
        <w:t>Specifiek hetgeen u bekend is over alcohol / middelen gerelateerde problematiek.</w:t>
      </w:r>
    </w:p>
    <w:p w14:paraId="588470F8" w14:textId="77777777" w:rsidR="00B27796" w:rsidRDefault="00B27796" w:rsidP="00B27796">
      <w:pPr>
        <w:pStyle w:val="Lijstalinea"/>
        <w:numPr>
          <w:ilvl w:val="0"/>
          <w:numId w:val="5"/>
        </w:numPr>
      </w:pPr>
      <w:r>
        <w:t xml:space="preserve">Hetgeen u bekend is over gebruik en/of eventueel misbruik van medicijnen onder lijst 1 (zware pijnstillers en methylfenidaat) en lijst 2 (onder andere slaap- en kalmeringsmiddelen) van de opium wet, al dan niet door u of door een andere arts voorgeschreven. </w:t>
      </w:r>
    </w:p>
    <w:p w14:paraId="6D236E60" w14:textId="77777777" w:rsidR="008F75AB" w:rsidRDefault="00B27796" w:rsidP="00B27796">
      <w:pPr>
        <w:pStyle w:val="Lijstalinea"/>
        <w:numPr>
          <w:ilvl w:val="0"/>
          <w:numId w:val="5"/>
        </w:numPr>
      </w:pPr>
      <w:r>
        <w:t>Uw patiënte heeft aangegeven</w:t>
      </w:r>
      <w:r w:rsidR="008F75AB">
        <w:t xml:space="preserve"> geen probleem te hebben of te hebben gehad met het gebruik van alcohol en middelen. Is dat juist?</w:t>
      </w:r>
    </w:p>
    <w:p w14:paraId="14A3D1E9" w14:textId="77777777" w:rsidR="001B6568" w:rsidRDefault="008F75AB" w:rsidP="00B27796">
      <w:pPr>
        <w:pStyle w:val="Lijstalinea"/>
        <w:numPr>
          <w:ilvl w:val="0"/>
          <w:numId w:val="5"/>
        </w:numPr>
      </w:pPr>
      <w:r>
        <w:t xml:space="preserve">Heeft u of uw instelling uw patiënte behandeld </w:t>
      </w:r>
      <w:r w:rsidR="001B6568">
        <w:t>voor het gebruik van alcohol / middelen?</w:t>
      </w:r>
    </w:p>
    <w:p w14:paraId="609EC2D2" w14:textId="77777777" w:rsidR="001F1720" w:rsidRDefault="001B6568" w:rsidP="00B27796">
      <w:pPr>
        <w:pStyle w:val="Lijstalinea"/>
        <w:numPr>
          <w:ilvl w:val="0"/>
          <w:numId w:val="5"/>
        </w:numPr>
      </w:pPr>
      <w:r>
        <w:t>Uw patiën</w:t>
      </w:r>
      <w:r w:rsidR="00D608A5">
        <w:t xml:space="preserve">te heeft aangegeven dat in haar behandelplan vermelding werd gemaakt van abstinentie van alcohol </w:t>
      </w:r>
      <w:r w:rsidR="001F1720">
        <w:t>en benzodiazepinen. Klopt dit, en zo ja, waarom is dit doel opgenomen?</w:t>
      </w:r>
    </w:p>
    <w:p w14:paraId="609934D4" w14:textId="77777777" w:rsidR="003A6DAA" w:rsidRDefault="00FA3BF2" w:rsidP="00B27796">
      <w:pPr>
        <w:pStyle w:val="Lijstalinea"/>
        <w:numPr>
          <w:ilvl w:val="0"/>
          <w:numId w:val="5"/>
        </w:numPr>
      </w:pPr>
      <w:r>
        <w:t xml:space="preserve">Uw patiënte is in juli 2024 opgenomen geweest op de intensive-care na een zelfmoordpoging. Wat was uw evaluatie </w:t>
      </w:r>
      <w:r w:rsidR="003A6DAA">
        <w:t>daarvan met betrekking tot de psychiatrische achtergrond daarvan?</w:t>
      </w:r>
    </w:p>
    <w:p w14:paraId="5953FF6E" w14:textId="77777777" w:rsidR="003A6DAA" w:rsidRDefault="00B27796" w:rsidP="003A6DAA">
      <w:pPr>
        <w:pStyle w:val="Lijstalinea"/>
        <w:numPr>
          <w:ilvl w:val="0"/>
          <w:numId w:val="5"/>
        </w:numPr>
      </w:pPr>
      <w:r>
        <w:t xml:space="preserve"> </w:t>
      </w:r>
      <w:r w:rsidR="003A6DAA">
        <w:t>Hetgeen u bekend is over eventuele somatische aandoeningen die op enige manier verband houden met overmatig gebruik van alcohol / middelen.</w:t>
      </w:r>
    </w:p>
    <w:p w14:paraId="0E199425" w14:textId="7812DBDF" w:rsidR="00B27796" w:rsidRDefault="00666379" w:rsidP="00666379">
      <w:r>
        <w:t>Cardioloog:</w:t>
      </w:r>
    </w:p>
    <w:p w14:paraId="2BBD7771" w14:textId="0BA77DAD" w:rsidR="00666379" w:rsidRDefault="00666379" w:rsidP="00666379">
      <w:pPr>
        <w:pStyle w:val="Lijstalinea"/>
        <w:numPr>
          <w:ilvl w:val="0"/>
          <w:numId w:val="5"/>
        </w:numPr>
      </w:pPr>
      <w:r>
        <w:t>Hetgeen u bekend is over psychische klachten en problemen in ruime zin, inclusief verslavingsproblematiek.</w:t>
      </w:r>
    </w:p>
    <w:p w14:paraId="1E9BFA87" w14:textId="77777777" w:rsidR="00666379" w:rsidRDefault="00666379" w:rsidP="00666379">
      <w:pPr>
        <w:pStyle w:val="Lijstalinea"/>
        <w:numPr>
          <w:ilvl w:val="0"/>
          <w:numId w:val="5"/>
        </w:numPr>
      </w:pPr>
      <w:r>
        <w:t>Specifiek hetgeen u bekend is over alcohol / middelen gerelateerde problematiek.</w:t>
      </w:r>
    </w:p>
    <w:p w14:paraId="60E6C3AA" w14:textId="77777777" w:rsidR="00666379" w:rsidRDefault="00666379" w:rsidP="00666379">
      <w:pPr>
        <w:pStyle w:val="Lijstalinea"/>
        <w:numPr>
          <w:ilvl w:val="0"/>
          <w:numId w:val="5"/>
        </w:numPr>
      </w:pPr>
      <w:r>
        <w:t xml:space="preserve">Hetgeen u bekend is over gebruik en/of eventueel misbruik van medicijnen onder lijst 1 (zware pijnstillers en methylfenidaat) en lijst 2 (onder andere slaap- en kalmeringsmiddelen) van de opium wet, al dan niet door u of door een andere arts voorgeschreven. </w:t>
      </w:r>
    </w:p>
    <w:p w14:paraId="0F650FF6" w14:textId="2623DF4F" w:rsidR="00666379" w:rsidRDefault="00666379" w:rsidP="00666379">
      <w:pPr>
        <w:pStyle w:val="Lijstalinea"/>
        <w:numPr>
          <w:ilvl w:val="0"/>
          <w:numId w:val="5"/>
        </w:numPr>
      </w:pPr>
      <w:r>
        <w:t>Hetgeen u bekend is over eventuele somatische aandoeningen die op enige manier verband houden met overmatig gebruik van alcohol / middelen.</w:t>
      </w:r>
      <w:r>
        <w:t xml:space="preserve"> – In het bijzonder of uw patiënte cardiologische aandoeningen heeft </w:t>
      </w:r>
      <w:r w:rsidR="008C79A8">
        <w:t>die naar uw inzicht het gevolg zijn of kunnen zijn van overmatig gebruik alcohol / middelen.</w:t>
      </w:r>
    </w:p>
    <w:p w14:paraId="674C5D40" w14:textId="4AC24E3E" w:rsidR="008C79A8" w:rsidRDefault="008C79A8" w:rsidP="008C79A8">
      <w:r>
        <w:t xml:space="preserve">MDL: </w:t>
      </w:r>
    </w:p>
    <w:p w14:paraId="79FEF6A1" w14:textId="77777777" w:rsidR="008C79A8" w:rsidRDefault="008C79A8" w:rsidP="008C79A8">
      <w:pPr>
        <w:pStyle w:val="Lijstalinea"/>
        <w:numPr>
          <w:ilvl w:val="0"/>
          <w:numId w:val="5"/>
        </w:numPr>
      </w:pPr>
      <w:r>
        <w:t>Hetgeen u bekend is over psychische klachten en problemen in ruime zin, inclusief verslavingsproblematiek.</w:t>
      </w:r>
    </w:p>
    <w:p w14:paraId="45486657" w14:textId="77777777" w:rsidR="008C79A8" w:rsidRDefault="008C79A8" w:rsidP="008C79A8">
      <w:pPr>
        <w:pStyle w:val="Lijstalinea"/>
        <w:numPr>
          <w:ilvl w:val="0"/>
          <w:numId w:val="5"/>
        </w:numPr>
      </w:pPr>
      <w:r>
        <w:t>Specifiek hetgeen u bekend is over alcohol / middelen gerelateerde problematiek.</w:t>
      </w:r>
    </w:p>
    <w:p w14:paraId="058AE828" w14:textId="77777777" w:rsidR="008C79A8" w:rsidRDefault="008C79A8" w:rsidP="008C79A8">
      <w:pPr>
        <w:pStyle w:val="Lijstalinea"/>
        <w:numPr>
          <w:ilvl w:val="0"/>
          <w:numId w:val="5"/>
        </w:numPr>
      </w:pPr>
      <w:r>
        <w:t xml:space="preserve">Hetgeen u bekend is over gebruik en/of eventueel misbruik van medicijnen onder lijst 1 (zware pijnstillers en methylfenidaat) en lijst 2 (onder andere slaap- en kalmeringsmiddelen) van de opium wet, al dan niet door u of door een andere arts voorgeschreven. </w:t>
      </w:r>
    </w:p>
    <w:p w14:paraId="3CF9041F" w14:textId="427E33BD" w:rsidR="008C79A8" w:rsidRDefault="008C79A8" w:rsidP="008C79A8">
      <w:pPr>
        <w:pStyle w:val="Lijstalinea"/>
        <w:numPr>
          <w:ilvl w:val="0"/>
          <w:numId w:val="5"/>
        </w:numPr>
      </w:pPr>
      <w:r>
        <w:lastRenderedPageBreak/>
        <w:t xml:space="preserve">Hetgeen u bekend is over eventuele somatische aandoeningen die op enige manier verband houden met overmatig gebruik van alcohol / middelen. – In het bijzonder of uw patiënte </w:t>
      </w:r>
      <w:r>
        <w:t>MDL</w:t>
      </w:r>
      <w:r>
        <w:t xml:space="preserve"> aandoeningen heeft die naar uw inzicht het gevolg zijn of kunnen zijn van overmatig gebruik alcohol / middelen.</w:t>
      </w:r>
    </w:p>
    <w:p w14:paraId="46B3974F" w14:textId="740E0321" w:rsidR="004F3D7A" w:rsidRDefault="004F3D7A" w:rsidP="008C79A8">
      <w:pPr>
        <w:pStyle w:val="Lijstalinea"/>
        <w:numPr>
          <w:ilvl w:val="0"/>
          <w:numId w:val="5"/>
        </w:numPr>
      </w:pPr>
      <w:r>
        <w:t>Bij labonderzoek uitgevoerd op 24-9-2024 had uw patiënte een gamma-GT van 78 u/L en een cdt-fcc van 1.0</w:t>
      </w:r>
      <w:r w:rsidR="00B943BF">
        <w:t xml:space="preserve">%. Zijn er naar uw inzicht op uw vakgebied </w:t>
      </w:r>
      <w:r w:rsidR="00D4428B">
        <w:t>aantoonbare oorzaken voor de verhoging van het gamma-GT en zo ja, welke?</w:t>
      </w:r>
    </w:p>
    <w:p w14:paraId="767EDFA8" w14:textId="16C070BB" w:rsidR="00666379" w:rsidRDefault="00105222" w:rsidP="00B20624">
      <w:pPr>
        <w:pStyle w:val="Lijstalinea"/>
        <w:numPr>
          <w:ilvl w:val="0"/>
          <w:numId w:val="5"/>
        </w:numPr>
      </w:pPr>
      <w:r>
        <w:t xml:space="preserve">Wat is de invloed van de status na gastric-bypass, zoals die bij uw patiënte is uitgevoerd, </w:t>
      </w:r>
      <w:r w:rsidR="003660D5">
        <w:t xml:space="preserve">op de absorptie, distributie en het metabolisme van </w:t>
      </w:r>
      <w:r w:rsidR="006A6879">
        <w:t xml:space="preserve">alcohol? Kan een zeer hoog promillage van 2 – 3 worden verwacht bij inname van van een </w:t>
      </w:r>
      <w:r w:rsidR="00223895">
        <w:t>geringe hoeveelheid alcohol?</w:t>
      </w:r>
    </w:p>
    <w:p w14:paraId="29CF3CE0" w14:textId="0460B846" w:rsidR="00E9764F" w:rsidRDefault="00E9764F" w:rsidP="00294E26">
      <w:pPr>
        <w:pStyle w:val="Kop3"/>
      </w:pPr>
      <w:r>
        <w:t>Vertrouwelijkheid</w:t>
      </w:r>
    </w:p>
    <w:p w14:paraId="032E41D6" w14:textId="3CFFFB1B" w:rsidR="00E9764F" w:rsidRDefault="00E067ED" w:rsidP="004861F5">
      <w:r>
        <w:t>Gegevens die u mij verstrekt zullen slechts worden gebruikt voor het onderhavige onderzoek waartoe de IGJ mij opdracht heeft gegeven. Uw gegevens zullen integraal als bijlage worden toegevoegd aan de rapportage en zullen dus zowel aan uw patiënte als, indien het rapport niet wordt geblokkeerd, aan de IGJ bekend worden gemaak</w:t>
      </w:r>
      <w:r w:rsidR="002B572C">
        <w:t xml:space="preserve">t. Het medisch beroepsgeheim blijft </w:t>
      </w:r>
      <w:r w:rsidR="00431C13">
        <w:t xml:space="preserve">daarnaast volledig van toepassing. </w:t>
      </w:r>
    </w:p>
    <w:p w14:paraId="15225D8E" w14:textId="51830104" w:rsidR="00431C13" w:rsidRDefault="00431C13" w:rsidP="004861F5">
      <w:r>
        <w:t>Ik verzoek u om de informatie op veilige wijze te versturen. Bijvoorbeeld via Zivver of een andere beveiligde applicatie.</w:t>
      </w:r>
      <w:r w:rsidR="0094230D">
        <w:t xml:space="preserve"> </w:t>
      </w:r>
      <w:r w:rsidR="00D60AC6">
        <w:t xml:space="preserve">U kunt uw mail richten aan </w:t>
      </w:r>
      <w:r w:rsidR="005F01CB" w:rsidRPr="005F01CB">
        <w:t>aanmelding@priocura.nl</w:t>
      </w:r>
      <w:r w:rsidR="005F01CB">
        <w:t xml:space="preserve"> – onze backoffice verwerkt deze mail dan op vertrouwelijke wijze.</w:t>
      </w:r>
      <w:r w:rsidR="00D60AC6">
        <w:t xml:space="preserve"> </w:t>
      </w:r>
      <w:r>
        <w:t xml:space="preserve"> Indien u de informatie per post verstuurt, wil ik u vragen dit aangetekend te </w:t>
      </w:r>
      <w:r w:rsidR="000D7341">
        <w:t>doen zodat wij kunnen instaan voor een juiste wijze van ontvangen.</w:t>
      </w:r>
    </w:p>
    <w:p w14:paraId="48DF2C0C" w14:textId="515F36E1" w:rsidR="000D7341" w:rsidRDefault="000D7341" w:rsidP="00294E26">
      <w:pPr>
        <w:pStyle w:val="Kop3"/>
      </w:pPr>
      <w:r>
        <w:t>Declaratie</w:t>
      </w:r>
    </w:p>
    <w:p w14:paraId="5F1E9C52" w14:textId="0AEED803" w:rsidR="000D7341" w:rsidRDefault="000D7341" w:rsidP="004861F5">
      <w:r>
        <w:t>U kunt een declaratie bij ons indienen conform het huidige NZA-tarief voor informatieopvra</w:t>
      </w:r>
      <w:r w:rsidR="00477795">
        <w:t xml:space="preserve">gen. Richt u deze declaratie gaarna aan </w:t>
      </w:r>
      <w:r w:rsidR="00477795" w:rsidRPr="00477795">
        <w:t>fci@priocura.nl</w:t>
      </w:r>
    </w:p>
    <w:p w14:paraId="6610328E" w14:textId="7264D88D" w:rsidR="00477795" w:rsidRDefault="008163CB" w:rsidP="00294E26">
      <w:pPr>
        <w:pStyle w:val="Kop3"/>
      </w:pPr>
      <w:r>
        <w:t>Termijn</w:t>
      </w:r>
    </w:p>
    <w:p w14:paraId="71E1156E" w14:textId="319E9061" w:rsidR="008163CB" w:rsidRDefault="008163CB" w:rsidP="004861F5">
      <w:r>
        <w:t xml:space="preserve">In het belang van het onderzoek en in het belang van uw patiënte wil ik u met klem vragen binnen 14 kalenderdagen gehoor te geven aan deze aanvraag. </w:t>
      </w:r>
    </w:p>
    <w:p w14:paraId="0C33F325" w14:textId="3AD3208D" w:rsidR="001258D3" w:rsidRDefault="001258D3" w:rsidP="004861F5">
      <w:r>
        <w:t>Ik hoop u hiermee voldoende te hebben geïnformeerd en zie uw tijdige reactie met vertrouwen tegemoet.</w:t>
      </w:r>
    </w:p>
    <w:p w14:paraId="71D3B20C" w14:textId="77777777" w:rsidR="001258D3" w:rsidRDefault="001258D3" w:rsidP="004861F5"/>
    <w:p w14:paraId="19824307" w14:textId="6606E724" w:rsidR="001258D3" w:rsidRDefault="001258D3" w:rsidP="004861F5">
      <w:r>
        <w:t>Met collegiale hoogachting,</w:t>
      </w:r>
    </w:p>
    <w:p w14:paraId="3847B100" w14:textId="77777777" w:rsidR="001258D3" w:rsidRDefault="001258D3" w:rsidP="004861F5"/>
    <w:p w14:paraId="05A884E6" w14:textId="77777777" w:rsidR="001258D3" w:rsidRDefault="001258D3" w:rsidP="004861F5"/>
    <w:p w14:paraId="5416B367" w14:textId="2E751960" w:rsidR="001258D3" w:rsidRDefault="00D97E70" w:rsidP="00E81A50">
      <w:pPr>
        <w:spacing w:after="0"/>
      </w:pPr>
      <w:r>
        <w:t>d</w:t>
      </w:r>
      <w:r w:rsidR="001258D3">
        <w:t>hr. dr. J.A. Bouwens, psychiater</w:t>
      </w:r>
    </w:p>
    <w:p w14:paraId="3A6D1106" w14:textId="42E7E549" w:rsidR="001258D3" w:rsidRDefault="001258D3" w:rsidP="00E81A50">
      <w:pPr>
        <w:spacing w:after="0"/>
      </w:pPr>
      <w:r>
        <w:t>Lid NVMS</w:t>
      </w:r>
      <w:r w:rsidR="00E81A50">
        <w:t>R</w:t>
      </w:r>
    </w:p>
    <w:p w14:paraId="46CEB94A" w14:textId="61D3F87B" w:rsidR="001258D3" w:rsidRDefault="001258D3" w:rsidP="00E81A50">
      <w:pPr>
        <w:spacing w:after="0"/>
      </w:pPr>
      <w:r>
        <w:t xml:space="preserve">BIG </w:t>
      </w:r>
      <w:r w:rsidR="00E81A50" w:rsidRPr="00E81A50">
        <w:t>69912294601</w:t>
      </w:r>
    </w:p>
    <w:p w14:paraId="77C618BD" w14:textId="77777777" w:rsidR="00477795" w:rsidRDefault="00477795" w:rsidP="004861F5"/>
    <w:p w14:paraId="1ADD9B1E" w14:textId="2594BEC0" w:rsidR="00294E26" w:rsidRDefault="00294E26" w:rsidP="004861F5">
      <w:r>
        <w:t>Voor gezien,</w:t>
      </w:r>
    </w:p>
    <w:p w14:paraId="369015B5" w14:textId="62BC7EA8" w:rsidR="00294E26" w:rsidRPr="00294E26" w:rsidRDefault="00294E26" w:rsidP="004861F5">
      <w:pPr>
        <w:rPr>
          <w:rFonts w:ascii="Times New Roman" w:hAnsi="Times New Roman" w:cs="Times New Roman"/>
        </w:rPr>
      </w:pPr>
      <w:r w:rsidRPr="00294E26">
        <w:rPr>
          <w:rFonts w:ascii="Times New Roman" w:hAnsi="Times New Roman" w:cs="Times New Roman"/>
        </w:rPr>
        <w:t>{{Signer1}}</w:t>
      </w:r>
    </w:p>
    <w:p w14:paraId="4CE112B7" w14:textId="77777777" w:rsidR="00294E26" w:rsidRDefault="00294E26" w:rsidP="00294E26">
      <w:pPr>
        <w:spacing w:after="0"/>
      </w:pPr>
    </w:p>
    <w:p w14:paraId="699B1A63" w14:textId="77777777" w:rsidR="00294E26" w:rsidRDefault="00294E26" w:rsidP="00294E26">
      <w:pPr>
        <w:spacing w:after="0"/>
      </w:pPr>
    </w:p>
    <w:p w14:paraId="67D977B5" w14:textId="77777777" w:rsidR="00294E26" w:rsidRDefault="00294E26" w:rsidP="00294E26">
      <w:pPr>
        <w:spacing w:after="0"/>
      </w:pPr>
    </w:p>
    <w:p w14:paraId="5263A810" w14:textId="7E5040F8" w:rsidR="00294E26" w:rsidRDefault="00294E26" w:rsidP="00294E26">
      <w:pPr>
        <w:spacing w:after="0"/>
      </w:pPr>
      <w:r w:rsidRPr="00F70B21">
        <w:t>Mevr. J.T.E. Linsen</w:t>
      </w:r>
      <w:r>
        <w:t xml:space="preserve"> – de Penning</w:t>
      </w:r>
    </w:p>
    <w:p w14:paraId="60370B20" w14:textId="77777777" w:rsidR="00294E26" w:rsidRDefault="00294E26" w:rsidP="004861F5"/>
    <w:p w14:paraId="0268979F" w14:textId="641DA45A" w:rsidR="00425EB9" w:rsidRDefault="00C5337F" w:rsidP="004861F5">
      <w:r>
        <w:lastRenderedPageBreak/>
        <w:t>Bijlage:</w:t>
      </w:r>
    </w:p>
    <w:p w14:paraId="366A6FDE" w14:textId="2AE75771" w:rsidR="00C5337F" w:rsidRPr="00F70B21" w:rsidRDefault="00C5337F" w:rsidP="004861F5">
      <w:r>
        <w:t>Ondertekende toestemmingsverklaring</w:t>
      </w:r>
    </w:p>
    <w:sectPr w:rsidR="00C5337F" w:rsidRPr="00F70B21" w:rsidSect="00DA5EB6">
      <w:headerReference w:type="default" r:id="rId11"/>
      <w:footerReference w:type="default" r:id="rId12"/>
      <w:headerReference w:type="first" r:id="rId13"/>
      <w:footerReference w:type="first" r:id="rId14"/>
      <w:pgSz w:w="11906" w:h="16838"/>
      <w:pgMar w:top="1440" w:right="1077" w:bottom="1440" w:left="1077"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2BF7C" w14:textId="77777777" w:rsidR="0058347A" w:rsidRPr="000C3C18" w:rsidRDefault="0058347A" w:rsidP="008965B0">
      <w:pPr>
        <w:spacing w:after="0" w:line="240" w:lineRule="auto"/>
      </w:pPr>
      <w:r w:rsidRPr="000C3C18">
        <w:separator/>
      </w:r>
    </w:p>
  </w:endnote>
  <w:endnote w:type="continuationSeparator" w:id="0">
    <w:p w14:paraId="1584A40B" w14:textId="77777777" w:rsidR="0058347A" w:rsidRPr="000C3C18" w:rsidRDefault="0058347A" w:rsidP="008965B0">
      <w:pPr>
        <w:spacing w:after="0" w:line="240" w:lineRule="auto"/>
      </w:pPr>
      <w:r w:rsidRPr="000C3C18">
        <w:continuationSeparator/>
      </w:r>
    </w:p>
  </w:endnote>
  <w:endnote w:type="continuationNotice" w:id="1">
    <w:p w14:paraId="43057B9D"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76D8B15A" w14:textId="77777777" w:rsidTr="00FD40A2">
      <w:trPr>
        <w:trHeight w:val="20"/>
        <w:jc w:val="center"/>
      </w:trPr>
      <w:tc>
        <w:tcPr>
          <w:tcW w:w="5248" w:type="dxa"/>
          <w:tcBorders>
            <w:top w:val="single" w:sz="12" w:space="0" w:color="1A738D" w:themeColor="accent1" w:themeShade="BF"/>
          </w:tcBorders>
          <w:vAlign w:val="center"/>
        </w:tcPr>
        <w:p w14:paraId="214CE2FA" w14:textId="7777777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1DAC5229" w14:textId="77777777"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7218CE51"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22CDD7DB" w14:textId="77777777" w:rsidTr="008A3EFE">
      <w:trPr>
        <w:trHeight w:val="1304"/>
      </w:trPr>
      <w:tc>
        <w:tcPr>
          <w:tcW w:w="1155" w:type="dxa"/>
          <w:tcBorders>
            <w:top w:val="single" w:sz="12" w:space="0" w:color="1A738D"/>
            <w:left w:val="nil"/>
            <w:bottom w:val="nil"/>
            <w:right w:val="nil"/>
          </w:tcBorders>
        </w:tcPr>
        <w:p w14:paraId="7B7D5A89" w14:textId="77777777" w:rsidR="0009010B" w:rsidRDefault="0009010B" w:rsidP="0009010B">
          <w:pPr>
            <w:pStyle w:val="Voettekst"/>
          </w:pPr>
        </w:p>
      </w:tc>
      <w:tc>
        <w:tcPr>
          <w:tcW w:w="3544" w:type="dxa"/>
          <w:tcBorders>
            <w:top w:val="single" w:sz="12" w:space="0" w:color="1A738D"/>
            <w:left w:val="nil"/>
            <w:bottom w:val="nil"/>
            <w:right w:val="nil"/>
          </w:tcBorders>
        </w:tcPr>
        <w:p w14:paraId="1307315C" w14:textId="77777777" w:rsidR="0009010B" w:rsidRDefault="0009010B" w:rsidP="0009010B">
          <w:pPr>
            <w:pStyle w:val="HeaderFooterTekst"/>
          </w:pPr>
          <w:r>
            <w:t xml:space="preserve">PrioCura Bedrijfspsychiaters B.V. </w:t>
          </w:r>
        </w:p>
        <w:p w14:paraId="15FD4601" w14:textId="77777777"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307354F4" w14:textId="77777777" w:rsidR="0009010B" w:rsidRDefault="0009010B" w:rsidP="0009010B">
          <w:pPr>
            <w:pStyle w:val="HeaderFooterTekst"/>
          </w:pPr>
          <w:r>
            <w:t>PrioCura Arbeid &amp; Gezondheid B.V.</w:t>
          </w:r>
        </w:p>
        <w:p w14:paraId="538EDE25" w14:textId="77777777"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2AED128D" w14:textId="77777777" w:rsidR="0009010B" w:rsidRDefault="0009010B" w:rsidP="0009010B">
          <w:pPr>
            <w:pStyle w:val="HeaderFooterTekst"/>
            <w:jc w:val="right"/>
          </w:pPr>
          <w:r>
            <w:t>Heemraadssingel 137</w:t>
          </w:r>
        </w:p>
        <w:p w14:paraId="63ED6E48" w14:textId="77777777" w:rsidR="0009010B" w:rsidRDefault="0009010B" w:rsidP="0009010B">
          <w:pPr>
            <w:pStyle w:val="HeaderFooterTekst"/>
            <w:jc w:val="right"/>
          </w:pPr>
          <w:r>
            <w:t>3022 CD Rotterdam</w:t>
          </w:r>
        </w:p>
        <w:p w14:paraId="26ACAFCD" w14:textId="77777777" w:rsidR="0009010B" w:rsidRDefault="0009010B" w:rsidP="0009010B">
          <w:pPr>
            <w:pStyle w:val="HeaderFooterTekst"/>
            <w:jc w:val="right"/>
          </w:pPr>
          <w:r>
            <w:t>010 307 08 53</w:t>
          </w:r>
        </w:p>
        <w:p w14:paraId="49E117AD" w14:textId="77777777" w:rsidR="0009010B" w:rsidRDefault="0009010B" w:rsidP="0009010B">
          <w:pPr>
            <w:pStyle w:val="HeaderFooterTekst"/>
            <w:jc w:val="right"/>
          </w:pPr>
          <w:r w:rsidRPr="0009010B">
            <w:t>aanmelding@priocura.nl</w:t>
          </w:r>
          <w:r>
            <w:t xml:space="preserve"> </w:t>
          </w:r>
        </w:p>
        <w:p w14:paraId="5B561745" w14:textId="77777777"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10C7A097" w14:textId="77777777"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v2.4</w:t>
          </w:r>
        </w:p>
      </w:tc>
      <w:tc>
        <w:tcPr>
          <w:tcW w:w="548" w:type="dxa"/>
          <w:tcBorders>
            <w:left w:val="nil"/>
          </w:tcBorders>
        </w:tcPr>
        <w:p w14:paraId="55687142" w14:textId="77777777" w:rsidR="0009010B" w:rsidRDefault="0009010B" w:rsidP="0009010B">
          <w:pPr>
            <w:pStyle w:val="Voettekst"/>
          </w:pPr>
        </w:p>
      </w:tc>
    </w:tr>
  </w:tbl>
  <w:p w14:paraId="4DDEAF18"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01BC9" w14:textId="77777777" w:rsidR="0058347A" w:rsidRPr="000C3C18" w:rsidRDefault="0058347A" w:rsidP="008965B0">
      <w:pPr>
        <w:spacing w:after="0" w:line="240" w:lineRule="auto"/>
      </w:pPr>
      <w:r w:rsidRPr="000C3C18">
        <w:separator/>
      </w:r>
    </w:p>
  </w:footnote>
  <w:footnote w:type="continuationSeparator" w:id="0">
    <w:p w14:paraId="485A35D0" w14:textId="77777777" w:rsidR="0058347A" w:rsidRPr="000C3C18" w:rsidRDefault="0058347A" w:rsidP="008965B0">
      <w:pPr>
        <w:spacing w:after="0" w:line="240" w:lineRule="auto"/>
      </w:pPr>
      <w:r w:rsidRPr="000C3C18">
        <w:continuationSeparator/>
      </w:r>
    </w:p>
  </w:footnote>
  <w:footnote w:type="continuationNotice" w:id="1">
    <w:p w14:paraId="78399327"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0C08369B" w14:textId="77777777" w:rsidTr="001B1AC6">
      <w:trPr>
        <w:trHeight w:val="20"/>
      </w:trPr>
      <w:tc>
        <w:tcPr>
          <w:tcW w:w="397" w:type="dxa"/>
        </w:tcPr>
        <w:p w14:paraId="692FDCEB" w14:textId="77777777" w:rsidR="001B1AC6" w:rsidRDefault="001B1AC6" w:rsidP="00191AFB">
          <w:pPr>
            <w:pStyle w:val="HeaderFooterTekst"/>
          </w:pPr>
        </w:p>
      </w:tc>
      <w:tc>
        <w:tcPr>
          <w:tcW w:w="794" w:type="dxa"/>
          <w:vMerge w:val="restart"/>
          <w:vAlign w:val="center"/>
        </w:tcPr>
        <w:p w14:paraId="6C3B1110" w14:textId="77777777" w:rsidR="001B1AC6" w:rsidRPr="008C2BC1" w:rsidRDefault="001B1AC6" w:rsidP="001B1AC6">
          <w:pPr>
            <w:pStyle w:val="HeaderFooterTekst"/>
            <w:jc w:val="center"/>
            <w:rPr>
              <w:sz w:val="18"/>
              <w:szCs w:val="18"/>
            </w:rPr>
          </w:pPr>
          <w:r>
            <w:drawing>
              <wp:inline distT="0" distB="0" distL="0" distR="0" wp14:anchorId="32E35CAF" wp14:editId="57676E07">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310A9005" w14:textId="77777777" w:rsidR="001B1AC6" w:rsidRPr="00954A9B" w:rsidRDefault="001B1AC6" w:rsidP="00191AFB">
          <w:pPr>
            <w:pStyle w:val="HeaderFooterTekst"/>
            <w:rPr>
              <w:szCs w:val="20"/>
            </w:rPr>
          </w:pPr>
        </w:p>
      </w:tc>
      <w:tc>
        <w:tcPr>
          <w:tcW w:w="4111" w:type="dxa"/>
        </w:tcPr>
        <w:p w14:paraId="7D43D75F" w14:textId="478E1D13" w:rsidR="001B1AC6" w:rsidRPr="00502C56" w:rsidRDefault="001B1AC6" w:rsidP="0061615D">
          <w:pPr>
            <w:pStyle w:val="HeaderFooterTekst"/>
            <w:rPr>
              <w:highlight w:val="yellow"/>
            </w:rPr>
          </w:pPr>
        </w:p>
      </w:tc>
      <w:tc>
        <w:tcPr>
          <w:tcW w:w="283" w:type="dxa"/>
        </w:tcPr>
        <w:p w14:paraId="2EAA4343" w14:textId="77777777" w:rsidR="001B1AC6" w:rsidRPr="00502C56" w:rsidRDefault="001B1AC6" w:rsidP="00191AFB">
          <w:pPr>
            <w:pStyle w:val="Koptekst"/>
            <w:jc w:val="right"/>
            <w:rPr>
              <w:sz w:val="18"/>
              <w:szCs w:val="18"/>
              <w:highlight w:val="yellow"/>
            </w:rPr>
          </w:pPr>
        </w:p>
      </w:tc>
      <w:tc>
        <w:tcPr>
          <w:tcW w:w="4820" w:type="dxa"/>
        </w:tcPr>
        <w:p w14:paraId="54E31C9B" w14:textId="55624EBF" w:rsidR="001B1AC6" w:rsidRPr="00502C56" w:rsidRDefault="001B1AC6" w:rsidP="00193FFD">
          <w:pPr>
            <w:pStyle w:val="HeaderFooterTekst"/>
            <w:rPr>
              <w:highlight w:val="yellow"/>
            </w:rPr>
          </w:pPr>
        </w:p>
      </w:tc>
      <w:tc>
        <w:tcPr>
          <w:tcW w:w="4820" w:type="dxa"/>
        </w:tcPr>
        <w:p w14:paraId="27CD5A26" w14:textId="77777777" w:rsidR="001B1AC6" w:rsidRPr="006F701F" w:rsidRDefault="001B1AC6" w:rsidP="00191AFB">
          <w:pPr>
            <w:pStyle w:val="Koptekst"/>
            <w:jc w:val="right"/>
            <w:rPr>
              <w:rFonts w:ascii="NexaRegular" w:hAnsi="NexaRegular"/>
              <w:sz w:val="18"/>
              <w:szCs w:val="18"/>
            </w:rPr>
          </w:pPr>
        </w:p>
      </w:tc>
    </w:tr>
    <w:tr w:rsidR="001B1AC6" w:rsidRPr="000C3C18" w14:paraId="6A7D6032" w14:textId="77777777" w:rsidTr="001B1AC6">
      <w:trPr>
        <w:trHeight w:val="20"/>
      </w:trPr>
      <w:tc>
        <w:tcPr>
          <w:tcW w:w="397" w:type="dxa"/>
        </w:tcPr>
        <w:p w14:paraId="322380C5" w14:textId="77777777" w:rsidR="001B1AC6" w:rsidRDefault="001B1AC6" w:rsidP="00191AFB">
          <w:pPr>
            <w:pStyle w:val="HeaderFooterTekst"/>
          </w:pPr>
        </w:p>
      </w:tc>
      <w:tc>
        <w:tcPr>
          <w:tcW w:w="794" w:type="dxa"/>
          <w:vMerge/>
        </w:tcPr>
        <w:p w14:paraId="170FE2B5" w14:textId="77777777" w:rsidR="001B1AC6" w:rsidRPr="008C2BC1" w:rsidRDefault="001B1AC6" w:rsidP="00191AFB">
          <w:pPr>
            <w:pStyle w:val="HeaderFooterTekst"/>
            <w:rPr>
              <w:sz w:val="18"/>
              <w:szCs w:val="18"/>
            </w:rPr>
          </w:pPr>
        </w:p>
      </w:tc>
      <w:tc>
        <w:tcPr>
          <w:tcW w:w="283" w:type="dxa"/>
        </w:tcPr>
        <w:p w14:paraId="5778E4C3" w14:textId="77777777" w:rsidR="001B1AC6" w:rsidRPr="00954A9B" w:rsidRDefault="001B1AC6" w:rsidP="00191AFB">
          <w:pPr>
            <w:pStyle w:val="HeaderFooterTekst"/>
            <w:rPr>
              <w:szCs w:val="20"/>
            </w:rPr>
          </w:pPr>
        </w:p>
      </w:tc>
      <w:tc>
        <w:tcPr>
          <w:tcW w:w="4111" w:type="dxa"/>
        </w:tcPr>
        <w:p w14:paraId="53ECF0B8" w14:textId="0781DA6F" w:rsidR="001B1AC6" w:rsidRPr="00502C56" w:rsidRDefault="001B1AC6" w:rsidP="0061615D">
          <w:pPr>
            <w:pStyle w:val="HeaderFooterTekst"/>
            <w:rPr>
              <w:highlight w:val="yellow"/>
            </w:rPr>
          </w:pPr>
        </w:p>
      </w:tc>
      <w:tc>
        <w:tcPr>
          <w:tcW w:w="283" w:type="dxa"/>
        </w:tcPr>
        <w:p w14:paraId="43DBA18E" w14:textId="77777777" w:rsidR="001B1AC6" w:rsidRPr="00502C56" w:rsidRDefault="001B1AC6" w:rsidP="00191AFB">
          <w:pPr>
            <w:pStyle w:val="Koptekst"/>
            <w:jc w:val="right"/>
            <w:rPr>
              <w:sz w:val="18"/>
              <w:szCs w:val="18"/>
              <w:highlight w:val="yellow"/>
            </w:rPr>
          </w:pPr>
        </w:p>
      </w:tc>
      <w:tc>
        <w:tcPr>
          <w:tcW w:w="4820" w:type="dxa"/>
        </w:tcPr>
        <w:p w14:paraId="5BD18ED7" w14:textId="080373E5" w:rsidR="001B1AC6" w:rsidRPr="00502C56" w:rsidRDefault="001B1AC6" w:rsidP="00193FFD">
          <w:pPr>
            <w:pStyle w:val="HeaderFooterTekst"/>
            <w:rPr>
              <w:highlight w:val="yellow"/>
            </w:rPr>
          </w:pPr>
        </w:p>
      </w:tc>
      <w:tc>
        <w:tcPr>
          <w:tcW w:w="4820" w:type="dxa"/>
        </w:tcPr>
        <w:p w14:paraId="1161A82C" w14:textId="77777777" w:rsidR="001B1AC6" w:rsidRPr="006F701F" w:rsidRDefault="001B1AC6" w:rsidP="00191AFB">
          <w:pPr>
            <w:pStyle w:val="Koptekst"/>
            <w:jc w:val="right"/>
            <w:rPr>
              <w:rFonts w:ascii="NexaRegular" w:hAnsi="NexaRegular"/>
              <w:sz w:val="18"/>
              <w:szCs w:val="18"/>
            </w:rPr>
          </w:pPr>
        </w:p>
      </w:tc>
    </w:tr>
    <w:tr w:rsidR="001B1AC6" w:rsidRPr="000C3C18" w14:paraId="20FE6B45" w14:textId="77777777" w:rsidTr="001B1AC6">
      <w:trPr>
        <w:trHeight w:val="20"/>
      </w:trPr>
      <w:tc>
        <w:tcPr>
          <w:tcW w:w="397" w:type="dxa"/>
        </w:tcPr>
        <w:p w14:paraId="66E0518D" w14:textId="77777777" w:rsidR="001B1AC6" w:rsidRPr="000C3C18" w:rsidRDefault="001B1AC6" w:rsidP="00191AFB">
          <w:pPr>
            <w:pStyle w:val="HeaderFooterTekst"/>
          </w:pPr>
        </w:p>
      </w:tc>
      <w:tc>
        <w:tcPr>
          <w:tcW w:w="794" w:type="dxa"/>
          <w:vMerge/>
        </w:tcPr>
        <w:p w14:paraId="46A583EF" w14:textId="77777777" w:rsidR="001B1AC6" w:rsidRPr="008C2BC1" w:rsidRDefault="001B1AC6" w:rsidP="00191AFB">
          <w:pPr>
            <w:pStyle w:val="HeaderFooterTekst"/>
            <w:rPr>
              <w:sz w:val="18"/>
              <w:szCs w:val="18"/>
            </w:rPr>
          </w:pPr>
        </w:p>
      </w:tc>
      <w:tc>
        <w:tcPr>
          <w:tcW w:w="283" w:type="dxa"/>
        </w:tcPr>
        <w:p w14:paraId="56C34F60" w14:textId="77777777" w:rsidR="001B1AC6" w:rsidRDefault="001B1AC6" w:rsidP="001B1AC6">
          <w:pPr>
            <w:pStyle w:val="HeaderFooterTekst"/>
          </w:pPr>
        </w:p>
      </w:tc>
      <w:tc>
        <w:tcPr>
          <w:tcW w:w="4111" w:type="dxa"/>
        </w:tcPr>
        <w:p w14:paraId="1DC8F0C4" w14:textId="0A6EA7CA" w:rsidR="001B1AC6" w:rsidRPr="00502C56" w:rsidRDefault="001B1AC6" w:rsidP="0061615D">
          <w:pPr>
            <w:pStyle w:val="HeaderFooterTekst"/>
            <w:rPr>
              <w:highlight w:val="yellow"/>
            </w:rPr>
          </w:pPr>
        </w:p>
      </w:tc>
      <w:tc>
        <w:tcPr>
          <w:tcW w:w="283" w:type="dxa"/>
        </w:tcPr>
        <w:p w14:paraId="40C94F58" w14:textId="77777777" w:rsidR="001B1AC6" w:rsidRPr="00502C56" w:rsidRDefault="001B1AC6" w:rsidP="00191AFB">
          <w:pPr>
            <w:pStyle w:val="Koptekst"/>
            <w:jc w:val="right"/>
            <w:rPr>
              <w:sz w:val="18"/>
              <w:szCs w:val="18"/>
              <w:highlight w:val="yellow"/>
            </w:rPr>
          </w:pPr>
        </w:p>
      </w:tc>
      <w:tc>
        <w:tcPr>
          <w:tcW w:w="4820" w:type="dxa"/>
        </w:tcPr>
        <w:p w14:paraId="05F5A908" w14:textId="0A1CB594" w:rsidR="001B1AC6" w:rsidRPr="00502C56" w:rsidRDefault="001B1AC6" w:rsidP="00193FFD">
          <w:pPr>
            <w:pStyle w:val="HeaderFooterTekst"/>
            <w:rPr>
              <w:highlight w:val="yellow"/>
            </w:rPr>
          </w:pPr>
        </w:p>
      </w:tc>
      <w:tc>
        <w:tcPr>
          <w:tcW w:w="4820" w:type="dxa"/>
        </w:tcPr>
        <w:p w14:paraId="3C624503" w14:textId="77777777" w:rsidR="001B1AC6" w:rsidRPr="006F701F" w:rsidRDefault="001B1AC6" w:rsidP="00191AFB">
          <w:pPr>
            <w:pStyle w:val="Koptekst"/>
            <w:jc w:val="right"/>
            <w:rPr>
              <w:rFonts w:ascii="NexaRegular" w:hAnsi="NexaRegular"/>
              <w:sz w:val="18"/>
              <w:szCs w:val="18"/>
            </w:rPr>
          </w:pPr>
        </w:p>
      </w:tc>
    </w:tr>
    <w:tr w:rsidR="008766B6" w:rsidRPr="000C3C18" w14:paraId="44DC1DDB" w14:textId="77777777" w:rsidTr="001B1AC6">
      <w:trPr>
        <w:trHeight w:val="265"/>
      </w:trPr>
      <w:tc>
        <w:tcPr>
          <w:tcW w:w="397" w:type="dxa"/>
        </w:tcPr>
        <w:p w14:paraId="5B65EE1D" w14:textId="77777777" w:rsidR="008766B6" w:rsidRPr="000C3C18" w:rsidRDefault="008766B6" w:rsidP="008766B6">
          <w:pPr>
            <w:pStyle w:val="HeaderFooterTekst"/>
          </w:pPr>
        </w:p>
      </w:tc>
      <w:tc>
        <w:tcPr>
          <w:tcW w:w="794" w:type="dxa"/>
          <w:vMerge/>
        </w:tcPr>
        <w:p w14:paraId="706CA347" w14:textId="77777777" w:rsidR="008766B6" w:rsidRPr="000C3C18" w:rsidRDefault="008766B6" w:rsidP="008766B6">
          <w:pPr>
            <w:pStyle w:val="HeaderFooterTekst"/>
          </w:pPr>
        </w:p>
      </w:tc>
      <w:tc>
        <w:tcPr>
          <w:tcW w:w="283" w:type="dxa"/>
        </w:tcPr>
        <w:p w14:paraId="12C0C558" w14:textId="77777777" w:rsidR="008766B6" w:rsidRDefault="008766B6" w:rsidP="008766B6">
          <w:pPr>
            <w:pStyle w:val="HeaderFooterTekst"/>
          </w:pPr>
        </w:p>
      </w:tc>
      <w:tc>
        <w:tcPr>
          <w:tcW w:w="4111" w:type="dxa"/>
        </w:tcPr>
        <w:p w14:paraId="085F7FD6" w14:textId="5184EEB9" w:rsidR="008766B6" w:rsidRPr="00502C56" w:rsidRDefault="008766B6" w:rsidP="0061615D">
          <w:pPr>
            <w:pStyle w:val="HeaderFooterTekst"/>
            <w:rPr>
              <w:highlight w:val="yellow"/>
            </w:rPr>
          </w:pPr>
        </w:p>
      </w:tc>
      <w:tc>
        <w:tcPr>
          <w:tcW w:w="283" w:type="dxa"/>
        </w:tcPr>
        <w:p w14:paraId="52B7F76D" w14:textId="77777777" w:rsidR="008766B6" w:rsidRPr="00502C56" w:rsidRDefault="008766B6" w:rsidP="008766B6">
          <w:pPr>
            <w:pStyle w:val="Koptekst"/>
            <w:jc w:val="right"/>
            <w:rPr>
              <w:szCs w:val="20"/>
              <w:highlight w:val="yellow"/>
            </w:rPr>
          </w:pPr>
        </w:p>
      </w:tc>
      <w:tc>
        <w:tcPr>
          <w:tcW w:w="4820" w:type="dxa"/>
        </w:tcPr>
        <w:p w14:paraId="769C03C2" w14:textId="77777777" w:rsidR="008766B6" w:rsidRPr="00502C56" w:rsidRDefault="008766B6" w:rsidP="008766B6">
          <w:pPr>
            <w:pStyle w:val="Koptekst"/>
            <w:jc w:val="right"/>
            <w:rPr>
              <w:szCs w:val="20"/>
              <w:highlight w:val="yellow"/>
            </w:rPr>
          </w:pPr>
        </w:p>
      </w:tc>
      <w:tc>
        <w:tcPr>
          <w:tcW w:w="4820" w:type="dxa"/>
        </w:tcPr>
        <w:p w14:paraId="5A4930A5" w14:textId="77777777" w:rsidR="008766B6" w:rsidRPr="00954A9B" w:rsidRDefault="008766B6" w:rsidP="008766B6">
          <w:pPr>
            <w:pStyle w:val="Koptekst"/>
            <w:jc w:val="right"/>
            <w:rPr>
              <w:szCs w:val="20"/>
            </w:rPr>
          </w:pPr>
        </w:p>
      </w:tc>
    </w:tr>
    <w:tr w:rsidR="008766B6" w:rsidRPr="000C3C18" w14:paraId="62F9FA80" w14:textId="77777777" w:rsidTr="001B1AC6">
      <w:trPr>
        <w:trHeight w:val="283"/>
      </w:trPr>
      <w:tc>
        <w:tcPr>
          <w:tcW w:w="397" w:type="dxa"/>
          <w:tcBorders>
            <w:bottom w:val="single" w:sz="6" w:space="0" w:color="1A738D" w:themeColor="accent1" w:themeShade="BF"/>
          </w:tcBorders>
        </w:tcPr>
        <w:p w14:paraId="4B723453"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774E1EDA"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0B029513" w14:textId="77777777" w:rsidR="008766B6" w:rsidRDefault="008766B6" w:rsidP="008766B6">
          <w:pPr>
            <w:pStyle w:val="HeaderFooterTekst"/>
          </w:pPr>
        </w:p>
      </w:tc>
      <w:tc>
        <w:tcPr>
          <w:tcW w:w="4111" w:type="dxa"/>
          <w:tcBorders>
            <w:bottom w:val="single" w:sz="6" w:space="0" w:color="1A738D" w:themeColor="accent1" w:themeShade="BF"/>
          </w:tcBorders>
        </w:tcPr>
        <w:p w14:paraId="7D1DA163" w14:textId="77777777" w:rsidR="008766B6" w:rsidRPr="0061615D" w:rsidRDefault="008766B6" w:rsidP="0061615D">
          <w:pPr>
            <w:pStyle w:val="HeaderFooterTekst"/>
          </w:pPr>
        </w:p>
      </w:tc>
      <w:tc>
        <w:tcPr>
          <w:tcW w:w="283" w:type="dxa"/>
          <w:tcBorders>
            <w:bottom w:val="single" w:sz="6" w:space="0" w:color="1A738D" w:themeColor="accent1" w:themeShade="BF"/>
          </w:tcBorders>
        </w:tcPr>
        <w:p w14:paraId="74C54899"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4F7F1CAD" w14:textId="77777777" w:rsidR="008766B6" w:rsidRPr="00954A9B" w:rsidRDefault="008766B6" w:rsidP="008766B6">
          <w:pPr>
            <w:pStyle w:val="Koptekst"/>
            <w:jc w:val="right"/>
            <w:rPr>
              <w:szCs w:val="20"/>
            </w:rPr>
          </w:pPr>
        </w:p>
      </w:tc>
      <w:tc>
        <w:tcPr>
          <w:tcW w:w="4820" w:type="dxa"/>
          <w:tcBorders>
            <w:bottom w:val="single" w:sz="6" w:space="0" w:color="1A738D"/>
          </w:tcBorders>
        </w:tcPr>
        <w:p w14:paraId="5A7C05DE" w14:textId="77777777" w:rsidR="008766B6" w:rsidRPr="00954A9B" w:rsidRDefault="008766B6" w:rsidP="008766B6">
          <w:pPr>
            <w:pStyle w:val="Koptekst"/>
            <w:jc w:val="right"/>
            <w:rPr>
              <w:szCs w:val="20"/>
            </w:rPr>
          </w:pPr>
        </w:p>
      </w:tc>
    </w:tr>
  </w:tbl>
  <w:p w14:paraId="2B0BED13"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407D3" w14:textId="77777777"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23413"/>
    <w:multiLevelType w:val="hybridMultilevel"/>
    <w:tmpl w:val="F8E4006E"/>
    <w:lvl w:ilvl="0" w:tplc="8AB0F6FE">
      <w:start w:val="1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1"/>
  </w:num>
  <w:num w:numId="2" w16cid:durableId="472908252">
    <w:abstractNumId w:val="4"/>
  </w:num>
  <w:num w:numId="3" w16cid:durableId="126356292">
    <w:abstractNumId w:val="3"/>
  </w:num>
  <w:num w:numId="4" w16cid:durableId="1845242838">
    <w:abstractNumId w:val="2"/>
  </w:num>
  <w:num w:numId="5" w16cid:durableId="143971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35AFD"/>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6B09"/>
    <w:rsid w:val="000976D6"/>
    <w:rsid w:val="000A14AF"/>
    <w:rsid w:val="000A4B24"/>
    <w:rsid w:val="000B14E3"/>
    <w:rsid w:val="000B1C2A"/>
    <w:rsid w:val="000B6C84"/>
    <w:rsid w:val="000C0FF4"/>
    <w:rsid w:val="000C3C18"/>
    <w:rsid w:val="000C4484"/>
    <w:rsid w:val="000C53C5"/>
    <w:rsid w:val="000C57D0"/>
    <w:rsid w:val="000C5BEB"/>
    <w:rsid w:val="000C5D6C"/>
    <w:rsid w:val="000D1D4A"/>
    <w:rsid w:val="000D4B7E"/>
    <w:rsid w:val="000D7341"/>
    <w:rsid w:val="000F2099"/>
    <w:rsid w:val="000F3421"/>
    <w:rsid w:val="000F7238"/>
    <w:rsid w:val="001015AB"/>
    <w:rsid w:val="00103028"/>
    <w:rsid w:val="00103AFF"/>
    <w:rsid w:val="00105222"/>
    <w:rsid w:val="0011023E"/>
    <w:rsid w:val="00111903"/>
    <w:rsid w:val="00112AE1"/>
    <w:rsid w:val="00114CBC"/>
    <w:rsid w:val="001217A5"/>
    <w:rsid w:val="001218CB"/>
    <w:rsid w:val="001258D3"/>
    <w:rsid w:val="001309FC"/>
    <w:rsid w:val="00131C8A"/>
    <w:rsid w:val="00133538"/>
    <w:rsid w:val="001341C8"/>
    <w:rsid w:val="00143E72"/>
    <w:rsid w:val="00144176"/>
    <w:rsid w:val="00152FAD"/>
    <w:rsid w:val="0015616F"/>
    <w:rsid w:val="00163B6B"/>
    <w:rsid w:val="00164B6F"/>
    <w:rsid w:val="00164C60"/>
    <w:rsid w:val="00172569"/>
    <w:rsid w:val="00175CD4"/>
    <w:rsid w:val="00175D87"/>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568"/>
    <w:rsid w:val="001B6A55"/>
    <w:rsid w:val="001C2379"/>
    <w:rsid w:val="001C3A60"/>
    <w:rsid w:val="001C46B4"/>
    <w:rsid w:val="001C7C17"/>
    <w:rsid w:val="001D27CF"/>
    <w:rsid w:val="001D4BED"/>
    <w:rsid w:val="001D4DC5"/>
    <w:rsid w:val="001D4E95"/>
    <w:rsid w:val="001E34AB"/>
    <w:rsid w:val="001E6224"/>
    <w:rsid w:val="001E7F5C"/>
    <w:rsid w:val="001F1720"/>
    <w:rsid w:val="001F1BC8"/>
    <w:rsid w:val="001F3654"/>
    <w:rsid w:val="001F3F2D"/>
    <w:rsid w:val="001F3F8C"/>
    <w:rsid w:val="001F445B"/>
    <w:rsid w:val="001F7B3A"/>
    <w:rsid w:val="002107AC"/>
    <w:rsid w:val="00213F5C"/>
    <w:rsid w:val="00213F9A"/>
    <w:rsid w:val="00216C57"/>
    <w:rsid w:val="00222C5A"/>
    <w:rsid w:val="00222C9B"/>
    <w:rsid w:val="00223895"/>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4E26"/>
    <w:rsid w:val="002961B3"/>
    <w:rsid w:val="00296CA4"/>
    <w:rsid w:val="002A4CC6"/>
    <w:rsid w:val="002A51F1"/>
    <w:rsid w:val="002A5EDD"/>
    <w:rsid w:val="002A7561"/>
    <w:rsid w:val="002B0030"/>
    <w:rsid w:val="002B09F3"/>
    <w:rsid w:val="002B0D41"/>
    <w:rsid w:val="002B2DF8"/>
    <w:rsid w:val="002B572C"/>
    <w:rsid w:val="002B7890"/>
    <w:rsid w:val="002C5173"/>
    <w:rsid w:val="002D09BA"/>
    <w:rsid w:val="002D3AFA"/>
    <w:rsid w:val="002E57F4"/>
    <w:rsid w:val="002E61F5"/>
    <w:rsid w:val="002E6369"/>
    <w:rsid w:val="002F0D32"/>
    <w:rsid w:val="002F7349"/>
    <w:rsid w:val="00301AF5"/>
    <w:rsid w:val="00304DED"/>
    <w:rsid w:val="0030601F"/>
    <w:rsid w:val="0031028D"/>
    <w:rsid w:val="00310D0B"/>
    <w:rsid w:val="00311651"/>
    <w:rsid w:val="003123C7"/>
    <w:rsid w:val="00317E93"/>
    <w:rsid w:val="00317F10"/>
    <w:rsid w:val="00321570"/>
    <w:rsid w:val="003235FC"/>
    <w:rsid w:val="00323C19"/>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0D5"/>
    <w:rsid w:val="00366172"/>
    <w:rsid w:val="0037011C"/>
    <w:rsid w:val="00370561"/>
    <w:rsid w:val="003749F1"/>
    <w:rsid w:val="0037668B"/>
    <w:rsid w:val="00385D74"/>
    <w:rsid w:val="003872D9"/>
    <w:rsid w:val="00387DB0"/>
    <w:rsid w:val="003902C1"/>
    <w:rsid w:val="00392F1B"/>
    <w:rsid w:val="00397DAF"/>
    <w:rsid w:val="003A0ACA"/>
    <w:rsid w:val="003A4EF0"/>
    <w:rsid w:val="003A6DAA"/>
    <w:rsid w:val="003A7836"/>
    <w:rsid w:val="003B11A9"/>
    <w:rsid w:val="003B6D4B"/>
    <w:rsid w:val="003B79C0"/>
    <w:rsid w:val="003C33A6"/>
    <w:rsid w:val="003C68C4"/>
    <w:rsid w:val="003D23F5"/>
    <w:rsid w:val="003D3BEC"/>
    <w:rsid w:val="003D75A2"/>
    <w:rsid w:val="003E058D"/>
    <w:rsid w:val="003E1852"/>
    <w:rsid w:val="003E312E"/>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5EB9"/>
    <w:rsid w:val="004278CD"/>
    <w:rsid w:val="00431C13"/>
    <w:rsid w:val="004403A2"/>
    <w:rsid w:val="00440766"/>
    <w:rsid w:val="0044248E"/>
    <w:rsid w:val="004426C1"/>
    <w:rsid w:val="0045483E"/>
    <w:rsid w:val="004573E2"/>
    <w:rsid w:val="00467D86"/>
    <w:rsid w:val="004715AC"/>
    <w:rsid w:val="00471D7E"/>
    <w:rsid w:val="00477795"/>
    <w:rsid w:val="00477E1F"/>
    <w:rsid w:val="0048489F"/>
    <w:rsid w:val="004861F5"/>
    <w:rsid w:val="00495F8E"/>
    <w:rsid w:val="004B1425"/>
    <w:rsid w:val="004B6E4B"/>
    <w:rsid w:val="004C78A7"/>
    <w:rsid w:val="004D09D3"/>
    <w:rsid w:val="004D27DE"/>
    <w:rsid w:val="004D566B"/>
    <w:rsid w:val="004D5FAD"/>
    <w:rsid w:val="004F34BC"/>
    <w:rsid w:val="004F3D7A"/>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20D6"/>
    <w:rsid w:val="00574191"/>
    <w:rsid w:val="005751B9"/>
    <w:rsid w:val="00575388"/>
    <w:rsid w:val="0057772A"/>
    <w:rsid w:val="005801F3"/>
    <w:rsid w:val="0058347A"/>
    <w:rsid w:val="00586F29"/>
    <w:rsid w:val="005870E4"/>
    <w:rsid w:val="0059326B"/>
    <w:rsid w:val="0059387E"/>
    <w:rsid w:val="005969C3"/>
    <w:rsid w:val="00597CA8"/>
    <w:rsid w:val="005A5E84"/>
    <w:rsid w:val="005B0086"/>
    <w:rsid w:val="005B5A4E"/>
    <w:rsid w:val="005B7E77"/>
    <w:rsid w:val="005C31AA"/>
    <w:rsid w:val="005C5693"/>
    <w:rsid w:val="005C7139"/>
    <w:rsid w:val="005D258E"/>
    <w:rsid w:val="005D5CC2"/>
    <w:rsid w:val="005D789A"/>
    <w:rsid w:val="005E11AA"/>
    <w:rsid w:val="005E120B"/>
    <w:rsid w:val="005E1B4B"/>
    <w:rsid w:val="005E55E7"/>
    <w:rsid w:val="005E6DDC"/>
    <w:rsid w:val="005F01CB"/>
    <w:rsid w:val="005F04C0"/>
    <w:rsid w:val="005F2E69"/>
    <w:rsid w:val="005F6BCA"/>
    <w:rsid w:val="005F7DB6"/>
    <w:rsid w:val="0060113D"/>
    <w:rsid w:val="00603576"/>
    <w:rsid w:val="00603734"/>
    <w:rsid w:val="006052DE"/>
    <w:rsid w:val="0060750A"/>
    <w:rsid w:val="00613AE6"/>
    <w:rsid w:val="00614283"/>
    <w:rsid w:val="00614485"/>
    <w:rsid w:val="0061615D"/>
    <w:rsid w:val="00623F96"/>
    <w:rsid w:val="00624199"/>
    <w:rsid w:val="0064388C"/>
    <w:rsid w:val="00645B55"/>
    <w:rsid w:val="006512AA"/>
    <w:rsid w:val="00655BE1"/>
    <w:rsid w:val="00666379"/>
    <w:rsid w:val="00667A04"/>
    <w:rsid w:val="00673764"/>
    <w:rsid w:val="006758CA"/>
    <w:rsid w:val="00677212"/>
    <w:rsid w:val="00692605"/>
    <w:rsid w:val="00693642"/>
    <w:rsid w:val="0069758D"/>
    <w:rsid w:val="006A4E0C"/>
    <w:rsid w:val="006A6879"/>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55E84"/>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1BA8"/>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63CB"/>
    <w:rsid w:val="008171F5"/>
    <w:rsid w:val="008204E6"/>
    <w:rsid w:val="008207A9"/>
    <w:rsid w:val="00822420"/>
    <w:rsid w:val="00822734"/>
    <w:rsid w:val="00822E27"/>
    <w:rsid w:val="00824E99"/>
    <w:rsid w:val="00830415"/>
    <w:rsid w:val="00830BD0"/>
    <w:rsid w:val="00832A10"/>
    <w:rsid w:val="00835C61"/>
    <w:rsid w:val="00843445"/>
    <w:rsid w:val="00853D35"/>
    <w:rsid w:val="00864B97"/>
    <w:rsid w:val="00867981"/>
    <w:rsid w:val="00871CAE"/>
    <w:rsid w:val="008766B6"/>
    <w:rsid w:val="00883A8C"/>
    <w:rsid w:val="00884101"/>
    <w:rsid w:val="00886540"/>
    <w:rsid w:val="00886B6F"/>
    <w:rsid w:val="00892447"/>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C79A8"/>
    <w:rsid w:val="008D1047"/>
    <w:rsid w:val="008D3901"/>
    <w:rsid w:val="008D3D0B"/>
    <w:rsid w:val="008E0C96"/>
    <w:rsid w:val="008E2DD5"/>
    <w:rsid w:val="008E4BA2"/>
    <w:rsid w:val="008E73D7"/>
    <w:rsid w:val="008F2199"/>
    <w:rsid w:val="008F3E8B"/>
    <w:rsid w:val="008F4451"/>
    <w:rsid w:val="008F75AB"/>
    <w:rsid w:val="00900906"/>
    <w:rsid w:val="00901C4C"/>
    <w:rsid w:val="00905928"/>
    <w:rsid w:val="009066D2"/>
    <w:rsid w:val="00912E9E"/>
    <w:rsid w:val="009152BA"/>
    <w:rsid w:val="009173EA"/>
    <w:rsid w:val="009247AF"/>
    <w:rsid w:val="0092505A"/>
    <w:rsid w:val="00932EFB"/>
    <w:rsid w:val="00933F1D"/>
    <w:rsid w:val="00933FEE"/>
    <w:rsid w:val="00935C8C"/>
    <w:rsid w:val="00937102"/>
    <w:rsid w:val="0094230D"/>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D697F"/>
    <w:rsid w:val="00AE04C6"/>
    <w:rsid w:val="00AE164D"/>
    <w:rsid w:val="00AE1C63"/>
    <w:rsid w:val="00AE5D2C"/>
    <w:rsid w:val="00AE6319"/>
    <w:rsid w:val="00AF3C48"/>
    <w:rsid w:val="00B00A95"/>
    <w:rsid w:val="00B04A6C"/>
    <w:rsid w:val="00B06573"/>
    <w:rsid w:val="00B12FC2"/>
    <w:rsid w:val="00B14D91"/>
    <w:rsid w:val="00B17C1A"/>
    <w:rsid w:val="00B21286"/>
    <w:rsid w:val="00B2779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3BF"/>
    <w:rsid w:val="00B94679"/>
    <w:rsid w:val="00BA3058"/>
    <w:rsid w:val="00BB120D"/>
    <w:rsid w:val="00BB3BE3"/>
    <w:rsid w:val="00BB430A"/>
    <w:rsid w:val="00BB454D"/>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047"/>
    <w:rsid w:val="00C508CD"/>
    <w:rsid w:val="00C51E30"/>
    <w:rsid w:val="00C5337F"/>
    <w:rsid w:val="00C53494"/>
    <w:rsid w:val="00C53C3A"/>
    <w:rsid w:val="00C600A2"/>
    <w:rsid w:val="00C63420"/>
    <w:rsid w:val="00C65357"/>
    <w:rsid w:val="00C67FA8"/>
    <w:rsid w:val="00C72346"/>
    <w:rsid w:val="00C74494"/>
    <w:rsid w:val="00C80872"/>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428B"/>
    <w:rsid w:val="00D45418"/>
    <w:rsid w:val="00D464A5"/>
    <w:rsid w:val="00D5312B"/>
    <w:rsid w:val="00D548C3"/>
    <w:rsid w:val="00D56D7A"/>
    <w:rsid w:val="00D608A5"/>
    <w:rsid w:val="00D60AC6"/>
    <w:rsid w:val="00D6539B"/>
    <w:rsid w:val="00D65AEB"/>
    <w:rsid w:val="00D669B1"/>
    <w:rsid w:val="00D66DA9"/>
    <w:rsid w:val="00D70A8A"/>
    <w:rsid w:val="00D717F2"/>
    <w:rsid w:val="00D72CA6"/>
    <w:rsid w:val="00D72DEB"/>
    <w:rsid w:val="00D73784"/>
    <w:rsid w:val="00D75803"/>
    <w:rsid w:val="00D80B90"/>
    <w:rsid w:val="00D828F4"/>
    <w:rsid w:val="00D84187"/>
    <w:rsid w:val="00D8531B"/>
    <w:rsid w:val="00D86FB7"/>
    <w:rsid w:val="00D9001A"/>
    <w:rsid w:val="00D9061D"/>
    <w:rsid w:val="00D913FA"/>
    <w:rsid w:val="00D9419B"/>
    <w:rsid w:val="00D97E70"/>
    <w:rsid w:val="00DA2009"/>
    <w:rsid w:val="00DA5233"/>
    <w:rsid w:val="00DA5EB6"/>
    <w:rsid w:val="00DA7564"/>
    <w:rsid w:val="00DA7757"/>
    <w:rsid w:val="00DB16CB"/>
    <w:rsid w:val="00DB2521"/>
    <w:rsid w:val="00DB3665"/>
    <w:rsid w:val="00DB75BD"/>
    <w:rsid w:val="00DC42B4"/>
    <w:rsid w:val="00DC59F1"/>
    <w:rsid w:val="00DC5CAF"/>
    <w:rsid w:val="00DC697E"/>
    <w:rsid w:val="00DE2339"/>
    <w:rsid w:val="00DE4BCF"/>
    <w:rsid w:val="00DE7599"/>
    <w:rsid w:val="00DE7AAD"/>
    <w:rsid w:val="00E000A7"/>
    <w:rsid w:val="00E01555"/>
    <w:rsid w:val="00E026B5"/>
    <w:rsid w:val="00E04767"/>
    <w:rsid w:val="00E05BFD"/>
    <w:rsid w:val="00E067ED"/>
    <w:rsid w:val="00E13360"/>
    <w:rsid w:val="00E14FEE"/>
    <w:rsid w:val="00E17557"/>
    <w:rsid w:val="00E17886"/>
    <w:rsid w:val="00E20917"/>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1A50"/>
    <w:rsid w:val="00E85C13"/>
    <w:rsid w:val="00E87F1C"/>
    <w:rsid w:val="00E907A1"/>
    <w:rsid w:val="00E93000"/>
    <w:rsid w:val="00E96072"/>
    <w:rsid w:val="00E9764F"/>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0B21"/>
    <w:rsid w:val="00F7187D"/>
    <w:rsid w:val="00F7268B"/>
    <w:rsid w:val="00F753B4"/>
    <w:rsid w:val="00F8095B"/>
    <w:rsid w:val="00F829B0"/>
    <w:rsid w:val="00F831E8"/>
    <w:rsid w:val="00F91003"/>
    <w:rsid w:val="00F9754A"/>
    <w:rsid w:val="00FA276B"/>
    <w:rsid w:val="00FA3BF2"/>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311E1FD8"/>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7baf267-2a67-4e72-88af-43d95a9c12e8" xsi:nil="true"/>
    <lcf76f155ced4ddcb4097134ff3c332f xmlns="842d6058-d2c6-4813-a2c0-468b4b375070">
      <Terms xmlns="http://schemas.microsoft.com/office/infopath/2007/PartnerControls"/>
    </lcf76f155ced4ddcb4097134ff3c332f>
    <DAT_Afspraak_2_Verzekeringsarts xmlns="47baf267-2a67-4e72-88af-43d95a9c12e8" xsi:nil="true"/>
    <DAT_Afspraak_2_KlinischPsycholoog xmlns="47baf267-2a67-4e72-88af-43d95a9c12e8" xsi:nil="true"/>
    <werklijstID xmlns="842d6058-d2c6-4813-a2c0-468b4b375070" xsi:nil="true"/>
    <TRA_ID_value xmlns="47baf267-2a67-4e72-88af-43d95a9c12e8" xsi:nil="true"/>
    <RAP_VA_Vraagstelling_Vraag_5 xmlns="47baf267-2a67-4e72-88af-43d95a9c12e8" xsi:nil="true"/>
    <DAT_Afspraak_3_Psychiater xmlns="47baf267-2a67-4e72-88af-43d95a9c12e8" xsi:nil="true"/>
    <MS_TrajM xmlns="47baf267-2a67-4e72-88af-43d95a9c12e8">
      <UserInfo>
        <DisplayName/>
        <AccountId xsi:nil="true"/>
        <AccountType/>
      </UserInfo>
    </MS_TrajM>
    <ODR_NaamInstantie xmlns="47baf267-2a67-4e72-88af-43d95a9c12e8" xsi:nil="true"/>
    <RAP_CorrectieGeen xmlns="47baf267-2a67-4e72-88af-43d95a9c12e8" xsi:nil="true"/>
    <Rapporteur xmlns="47baf267-2a67-4e72-88af-43d95a9c12e8" xsi:nil="true"/>
    <Path xmlns="842d6058-d2c6-4813-a2c0-468b4b375070" xsi:nil="true"/>
    <ClientL xmlns="842d6058-d2c6-4813-a2c0-468b4b375070" xsi:nil="true"/>
    <DAT_Afspraak_3_KlinischPsycholoog xmlns="47baf267-2a67-4e72-88af-43d95a9c12e8" xsi:nil="true"/>
    <RAP_VA_Vraagstelling_Vraag_1 xmlns="47baf267-2a67-4e72-88af-43d95a9c12e8" xsi:nil="true"/>
    <RAP_VA_Vraagstelling_Vraag_4 xmlns="47baf267-2a67-4e72-88af-43d95a9c12e8" xsi:nil="true"/>
    <RAP_Blokkeringsrecht xmlns="47baf267-2a67-4e72-88af-43d95a9c12e8" xsi:nil="true"/>
    <DAT_Afspraak_2_Psychiater xmlns="47baf267-2a67-4e72-88af-43d95a9c12e8" xsi:nil="true"/>
    <PRC_BIGDeskundigePsychiater xmlns="47baf267-2a67-4e72-88af-43d95a9c12e8" xsi:nil="true"/>
    <RAP_DatumCorrectie_In xmlns="47baf267-2a67-4e72-88af-43d95a9c12e8" xsi:nil="true"/>
    <RAP_Vraagstelling_Vraag_9 xmlns="47baf267-2a67-4e72-88af-43d95a9c12e8" xsi:nil="true"/>
    <RAP_Vraagstelling_Vraag_10 xmlns="47baf267-2a67-4e72-88af-43d95a9c12e8" xsi:nil="true"/>
    <PRC_NaamdeskundigePsychiater xmlns="47baf267-2a67-4e72-88af-43d95a9c12e8" xsi:nil="true"/>
    <CLT_Geboortedatum xmlns="47baf267-2a67-4e72-88af-43d95a9c12e8" xsi:nil="true"/>
    <RAP_Vraagstelling_Vraag_8 xmlns="47baf267-2a67-4e72-88af-43d95a9c12e8" xsi:nil="true"/>
    <Client xmlns="842d6058-d2c6-4813-a2c0-468b4b375070" xsi:nil="true"/>
    <Group xmlns="842d6058-d2c6-4813-a2c0-468b4b375070" xsi:nil="true"/>
    <DAT_Afspraak_1_Verzekeringsarts xmlns="47baf267-2a67-4e72-88af-43d95a9c12e8" xsi:nil="true"/>
    <RAP_Vraagstelling_Vraag_7 xmlns="47baf267-2a67-4e72-88af-43d95a9c12e8" xsi:nil="true"/>
    <RAP_VA_Vraagstelling_Vraag_7 xmlns="47baf267-2a67-4e72-88af-43d95a9c12e8" xsi:nil="true"/>
    <MS_DeskVG xmlns="47baf267-2a67-4e72-88af-43d95a9c12e8">
      <UserInfo>
        <DisplayName/>
        <AccountId xsi:nil="true"/>
        <AccountType/>
      </UserInfo>
    </MS_DeskVG>
    <MS_SupPs xmlns="47baf267-2a67-4e72-88af-43d95a9c12e8">
      <UserInfo>
        <DisplayName/>
        <AccountId xsi:nil="true"/>
        <AccountType/>
      </UserInfo>
    </MS_SupPs>
    <RAP_DatumCorrectie_Max xmlns="47baf267-2a67-4e72-88af-43d95a9c12e8" xsi:nil="true"/>
    <RAP_DatumBlokkering_Max xmlns="47baf267-2a67-4e72-88af-43d95a9c12e8" xsi:nil="true"/>
    <DAT_Afspraak_1_Psychiater xmlns="47baf267-2a67-4e72-88af-43d95a9c12e8" xsi:nil="true"/>
    <RAP_Vraagstelling_Vraag_6 xmlns="47baf267-2a67-4e72-88af-43d95a9c12e8" xsi:nil="true"/>
    <RAP_Vraagstelling_Vraag_5 xmlns="47baf267-2a67-4e72-88af-43d95a9c12e8" xsi:nil="true"/>
    <CLT_Naam xmlns="47baf267-2a67-4e72-88af-43d95a9c12e8" xsi:nil="true"/>
    <RAP_BlokkeringGeblokkeerd xmlns="47baf267-2a67-4e72-88af-43d95a9c12e8" xsi:nil="true"/>
    <Actueel xmlns="842d6058-d2c6-4813-a2c0-468b4b375070">false</Actueel>
    <RAP_Vraagstelling_Vraag_4 xmlns="47baf267-2a67-4e72-88af-43d95a9c12e8" xsi:nil="true"/>
    <RAP_Datum xmlns="47baf267-2a67-4e72-88af-43d95a9c12e8" xsi:nil="true"/>
    <RAP_Versie xmlns="47baf267-2a67-4e72-88af-43d95a9c12e8" xsi:nil="true"/>
    <RAP_Vraagstelling_Vraag_3 xmlns="47baf267-2a67-4e72-88af-43d95a9c12e8" xsi:nil="true"/>
    <RAP_VA_Vraagstelling_Vraag_3 xmlns="47baf267-2a67-4e72-88af-43d95a9c12e8" xsi:nil="true"/>
    <RAP_VA_Vraagstelling_Vraag_6 xmlns="47baf267-2a67-4e72-88af-43d95a9c12e8" xsi:nil="true"/>
    <ODR_Kenmerk xmlns="47baf267-2a67-4e72-88af-43d95a9c12e8" xsi:nil="true"/>
    <ODR_NaamAanmelder xmlns="47baf267-2a67-4e72-88af-43d95a9c12e8" xsi:nil="true"/>
    <RAP_DatumCorrectie_Uit xmlns="47baf267-2a67-4e72-88af-43d95a9c12e8" xsi:nil="true"/>
    <DAT_Afspraak_5_Psychiater xmlns="47baf267-2a67-4e72-88af-43d95a9c12e8" xsi:nil="true"/>
    <_Flow_SignoffStatus xmlns="842d6058-d2c6-4813-a2c0-468b4b375070" xsi:nil="true"/>
    <RAP_Vraagstelling_Vraag_2 xmlns="47baf267-2a67-4e72-88af-43d95a9c12e8" xsi:nil="true"/>
    <Deskundige xmlns="47baf267-2a67-4e72-88af-43d95a9c12e8">
      <UserInfo>
        <DisplayName/>
        <AccountId xsi:nil="true"/>
        <AccountType/>
      </UserInfo>
    </Deskundige>
    <RAP_Vraagstelling_Vraag_1 xmlns="47baf267-2a67-4e72-88af-43d95a9c12e8" xsi:nil="true"/>
    <FlowModifiedBijwBM xmlns="842d6058-d2c6-4813-a2c0-468b4b375070">1999-12-31T23:00:00Z</FlowModifiedBijwBM>
    <MS_SupVG xmlns="47baf267-2a67-4e72-88af-43d95a9c12e8">
      <UserInfo>
        <DisplayName/>
        <AccountId xsi:nil="true"/>
        <AccountType/>
      </UserInfo>
    </MS_SupVG>
    <MS_FCI xmlns="47baf267-2a67-4e72-88af-43d95a9c12e8">
      <UserInfo>
        <DisplayName/>
        <AccountId xsi:nil="true"/>
        <AccountType/>
      </UserInfo>
    </MS_FCI>
    <DAT_Afspraak_1_NeuroPsycholoog xmlns="47baf267-2a67-4e72-88af-43d95a9c12e8" xsi:nil="true"/>
    <DAT_Afspraak_2_Neuropsycholoog xmlns="47baf267-2a67-4e72-88af-43d95a9c12e8" xsi:nil="true"/>
    <TRA_ID xmlns="47baf267-2a67-4e72-88af-43d95a9c12e8" xsi:nil="true"/>
    <PRC_BIGDeskundigeNeuroPsycholoog xmlns="47baf267-2a67-4e72-88af-43d95a9c12e8" xsi:nil="true"/>
    <PRC_NaamDeskundigeKlinischPsycholoog xmlns="47baf267-2a67-4e72-88af-43d95a9c12e8" xsi:nil="true"/>
    <DAT_Afspraak_1_KlinischPsycholoog xmlns="47baf267-2a67-4e72-88af-43d95a9c12e8" xsi:nil="true"/>
    <Deskundige2 xmlns="842d6058-d2c6-4813-a2c0-468b4b375070">
      <UserInfo>
        <DisplayName/>
        <AccountId xsi:nil="true"/>
        <AccountType/>
      </UserInfo>
    </Deskundige2>
    <RAP_VA_Vraagstelling_Vraag_2 xmlns="47baf267-2a67-4e72-88af-43d95a9c12e8" xsi:nil="true"/>
    <RAP_VA_Vraagstelling_Vraag_8 xmlns="47baf267-2a67-4e72-88af-43d95a9c12e8" xsi:nil="true"/>
    <MS_DeskPS xmlns="47baf267-2a67-4e72-88af-43d95a9c12e8">
      <UserInfo>
        <DisplayName/>
        <AccountId xsi:nil="true"/>
        <AccountType/>
      </UserInfo>
    </MS_DeskPS>
    <RAP_Soort xmlns="47baf267-2a67-4e72-88af-43d95a9c12e8" xsi:nil="true"/>
    <PRC_NaamDeskundigeVerzekeringsarts xmlns="47baf267-2a67-4e72-88af-43d95a9c12e8" xsi:nil="true"/>
    <PRC_NaamDeskundigeNeuroPsycholoog xmlns="47baf267-2a67-4e72-88af-43d95a9c12e8" xsi:nil="true"/>
    <RAP_DatumBlokkering_Uit xmlns="47baf267-2a67-4e72-88af-43d95a9c12e8" xsi:nil="true"/>
    <RAP_DatumBlokkering_In xmlns="47baf267-2a67-4e72-88af-43d95a9c12e8" xsi:nil="true"/>
    <DAT_Afspraak_4_Psychiater xmlns="47baf267-2a67-4e72-88af-43d95a9c12e8" xsi:nil="true"/>
    <RAP_Context xmlns="47baf267-2a67-4e72-88af-43d95a9c12e8" xsi:nil="true"/>
    <MS_TrajMverv xmlns="47baf267-2a67-4e72-88af-43d95a9c12e8">
      <UserInfo>
        <DisplayName/>
        <AccountId xsi:nil="true"/>
        <AccountType/>
      </UserInfo>
    </MS_TrajMverv>
    <Time xmlns="842d6058-d2c6-4813-a2c0-468b4b375070" xsi:nil="true"/>
    <PRC_BIGDeskundigeVerzekeringsarts xmlns="47baf267-2a67-4e72-88af-43d95a9c12e8" xsi:nil="true"/>
    <PRC_BIGDeskundigeKlinischPsycholoog xmlns="47baf267-2a67-4e72-88af-43d95a9c12e8" xsi:nil="true"/>
    <Deskundige1 xmlns="842d6058-d2c6-4813-a2c0-468b4b375070">
      <UserInfo>
        <DisplayName/>
        <AccountId xsi:nil="true"/>
        <AccountType/>
      </UserInfo>
    </Deskundige1>
    <ClientT xmlns="842d6058-d2c6-4813-a2c0-468b4b375070" xsi:nil="true"/>
    <MS_DeskNP xmlns="47baf267-2a67-4e72-88af-43d95a9c12e8">
      <UserInfo>
        <DisplayName/>
        <AccountId xsi:nil="true"/>
        <AccountType/>
      </UserInfo>
    </MS_DeskNP>
  </documentManagement>
</p:properties>
</file>

<file path=customXml/item4.xml><?xml version="1.0" encoding="utf-8"?>
<ct:contentTypeSchema xmlns:ct="http://schemas.microsoft.com/office/2006/metadata/contentType" xmlns:ma="http://schemas.microsoft.com/office/2006/metadata/properties/metaAttributes" ct:_="" ma:_="" ma:contentTypeName="Rapportage" ma:contentTypeID="0x01010028998908A801024186F647134CCA91C100CEA32A468F9F764380743430FD068D1A" ma:contentTypeVersion="85" ma:contentTypeDescription="Een nieuw document maken." ma:contentTypeScope="" ma:versionID="9f48c658a4aa5f04958edf325cce3e9c">
  <xsd:schema xmlns:xsd="http://www.w3.org/2001/XMLSchema" xmlns:xs="http://www.w3.org/2001/XMLSchema" xmlns:p="http://schemas.microsoft.com/office/2006/metadata/properties" xmlns:ns2="47baf267-2a67-4e72-88af-43d95a9c12e8" xmlns:ns3="842d6058-d2c6-4813-a2c0-468b4b375070" targetNamespace="http://schemas.microsoft.com/office/2006/metadata/properties" ma:root="true" ma:fieldsID="05953419b4b92cde5e62a5e195cd02d0" ns2:_="" ns3:_="">
    <xsd:import namespace="47baf267-2a67-4e72-88af-43d95a9c12e8"/>
    <xsd:import namespace="842d6058-d2c6-4813-a2c0-468b4b375070"/>
    <xsd:element name="properties">
      <xsd:complexType>
        <xsd:sequence>
          <xsd:element name="documentManagement">
            <xsd:complexType>
              <xsd:all>
                <xsd:element ref="ns2:RAP_Datum" minOccurs="0"/>
                <xsd:element ref="ns2:RAP_Soort" minOccurs="0"/>
                <xsd:element ref="ns2:ODR_Kenmerk" minOccurs="0"/>
                <xsd:element ref="ns2:ODR_NaamInstantie" minOccurs="0"/>
                <xsd:element ref="ns2:ODR_NaamAanmelder" minOccurs="0"/>
                <xsd:element ref="ns2:PRC_NaamdeskundigePsychiater" minOccurs="0"/>
                <xsd:element ref="ns2:PRC_BIGDeskundigePsychiater" minOccurs="0"/>
                <xsd:element ref="ns2:PRC_NaamDeskundigeVerzekeringsarts" minOccurs="0"/>
                <xsd:element ref="ns2:PRC_BIGDeskundigeVerzekeringsarts" minOccurs="0"/>
                <xsd:element ref="ns2:PRC_NaamDeskundigeNeuroPsycholoog" minOccurs="0"/>
                <xsd:element ref="ns2:PRC_BIGDeskundigeNeuroPsycholoog" minOccurs="0"/>
                <xsd:element ref="ns2:PRC_NaamDeskundigeKlinischPsycholoog" minOccurs="0"/>
                <xsd:element ref="ns2:PRC_BIGDeskundigeKlinischPsycholoog" minOccurs="0"/>
                <xsd:element ref="ns2:CLT_Naam" minOccurs="0"/>
                <xsd:element ref="ns2:CLT_Geboortedatum" minOccurs="0"/>
                <xsd:element ref="ns2:RAP_DatumCorrectie_Uit" minOccurs="0"/>
                <xsd:element ref="ns2:RAP_DatumCorrectie_Max" minOccurs="0"/>
                <xsd:element ref="ns2:RAP_DatumCorrectie_In" minOccurs="0"/>
                <xsd:element ref="ns2:RAP_CorrectieGeen" minOccurs="0"/>
                <xsd:element ref="ns2:RAP_DatumBlokkering_Uit" minOccurs="0"/>
                <xsd:element ref="ns2:RAP_DatumBlokkering_Max" minOccurs="0"/>
                <xsd:element ref="ns2:RAP_DatumBlokkering_In" minOccurs="0"/>
                <xsd:element ref="ns2:RAP_BlokkeringGeblokkeerd" minOccurs="0"/>
                <xsd:element ref="ns2:RAP_Blokkeringsrecht" minOccurs="0"/>
                <xsd:element ref="ns2:DAT_Afspraak_1_Psychiater" minOccurs="0"/>
                <xsd:element ref="ns2:DAT_Afspraak_2_Psychiater" minOccurs="0"/>
                <xsd:element ref="ns2:DAT_Afspraak_3_Psychiater" minOccurs="0"/>
                <xsd:element ref="ns2:DAT_Afspraak_4_Psychiater" minOccurs="0"/>
                <xsd:element ref="ns2:DAT_Afspraak_5_Psychiater" minOccurs="0"/>
                <xsd:element ref="ns2:DAT_Afspraak_1_Verzekeringsarts" minOccurs="0"/>
                <xsd:element ref="ns2:DAT_Afspraak_2_Verzekeringsarts" minOccurs="0"/>
                <xsd:element ref="ns2:DAT_Afspraak_1_NeuroPsycholoog" minOccurs="0"/>
                <xsd:element ref="ns2:DAT_Afspraak_2_Neuropsycholoog" minOccurs="0"/>
                <xsd:element ref="ns2:DAT_Afspraak_1_KlinischPsycholoog" minOccurs="0"/>
                <xsd:element ref="ns2:DAT_Afspraak_2_KlinischPsycholoog" minOccurs="0"/>
                <xsd:element ref="ns2:DAT_Afspraak_3_KlinischPsycholoog" minOccurs="0"/>
                <xsd:element ref="ns3:Actueel" minOccurs="0"/>
                <xsd:element ref="ns3:Time" minOccurs="0"/>
                <xsd:element ref="ns3:Deskundige1" minOccurs="0"/>
                <xsd:element ref="ns3:_Flow_SignoffStatus" minOccurs="0"/>
                <xsd:element ref="ns3:Deskundige2" minOccurs="0"/>
                <xsd:element ref="ns2:Deskundige" minOccurs="0"/>
                <xsd:element ref="ns2:Rapporteur" minOccurs="0"/>
                <xsd:element ref="ns2:RAP_Versie" minOccurs="0"/>
                <xsd:element ref="ns2:RAP_Context" minOccurs="0"/>
                <xsd:element ref="ns2:RAP_Vraagstelling_Vraag_1" minOccurs="0"/>
                <xsd:element ref="ns2:RAP_Vraagstelling_Vraag_2" minOccurs="0"/>
                <xsd:element ref="ns2:RAP_Vraagstelling_Vraag_3" minOccurs="0"/>
                <xsd:element ref="ns2:RAP_Vraagstelling_Vraag_4" minOccurs="0"/>
                <xsd:element ref="ns2:RAP_Vraagstelling_Vraag_5" minOccurs="0"/>
                <xsd:element ref="ns2:RAP_Vraagstelling_Vraag_6" minOccurs="0"/>
                <xsd:element ref="ns2:RAP_Vraagstelling_Vraag_7" minOccurs="0"/>
                <xsd:element ref="ns2:RAP_Vraagstelling_Vraag_8" minOccurs="0"/>
                <xsd:element ref="ns2:RAP_Vraagstelling_Vraag_9" minOccurs="0"/>
                <xsd:element ref="ns2:RAP_Vraagstelling_Vraag_10"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Path" minOccurs="0"/>
                <xsd:element ref="ns3:FlowModifiedBijwBM" minOccurs="0"/>
                <xsd:element ref="ns3:Client" minOccurs="0"/>
                <xsd:element ref="ns3:ClientT" minOccurs="0"/>
                <xsd:element ref="ns3:ClientL" minOccurs="0"/>
                <xsd:element ref="ns3:werklijstID" minOccurs="0"/>
                <xsd:element ref="ns2:TRA_ID" minOccurs="0"/>
                <xsd:element ref="ns2:TRA_ID_value" minOccurs="0"/>
                <xsd:element ref="ns3:TRA_ID_x003a__x0020_Title" minOccurs="0"/>
                <xsd:element ref="ns3:MediaServiceDateTaken" minOccurs="0"/>
                <xsd:element ref="ns2:RAP_VA_Vraagstelling_Vraag_1" minOccurs="0"/>
                <xsd:element ref="ns2:RAP_VA_Vraagstelling_Vraag_2" minOccurs="0"/>
                <xsd:element ref="ns2:RAP_VA_Vraagstelling_Vraag_3" minOccurs="0"/>
                <xsd:element ref="ns2:RAP_VA_Vraagstelling_Vraag_4" minOccurs="0"/>
                <xsd:element ref="ns2:RAP_VA_Vraagstelling_Vraag_5" minOccurs="0"/>
                <xsd:element ref="ns2:RAP_VA_Vraagstelling_Vraag_6" minOccurs="0"/>
                <xsd:element ref="ns2:RAP_VA_Vraagstelling_Vraag_7" minOccurs="0"/>
                <xsd:element ref="ns2:RAP_VA_Vraagstelling_Vraag_8" minOccurs="0"/>
                <xsd:element ref="ns2:MS_DeskPS" minOccurs="0"/>
                <xsd:element ref="ns2:MS_DeskVG" minOccurs="0"/>
                <xsd:element ref="ns2:MS_DeskNP" minOccurs="0"/>
                <xsd:element ref="ns2:MS_SupPs" minOccurs="0"/>
                <xsd:element ref="ns2:MS_SupVG" minOccurs="0"/>
                <xsd:element ref="ns2:MS_TrajM" minOccurs="0"/>
                <xsd:element ref="ns2:MS_TrajMverv" minOccurs="0"/>
                <xsd:element ref="ns2:MS_FCI" minOccurs="0"/>
                <xsd:element ref="ns3:MediaServiceSearchProperties" minOccurs="0"/>
                <xsd:element ref="ns3:TRA_ID_x003a__x0020_ID" minOccurs="0"/>
                <xsd:element ref="ns3:Group"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af267-2a67-4e72-88af-43d95a9c12e8" elementFormDefault="qualified">
    <xsd:import namespace="http://schemas.microsoft.com/office/2006/documentManagement/types"/>
    <xsd:import namespace="http://schemas.microsoft.com/office/infopath/2007/PartnerControls"/>
    <xsd:element name="RAP_Datum" ma:index="2" nillable="true" ma:displayName="RAP_Datum" ma:default="" ma:internalName="RAP_Datum">
      <xsd:simpleType>
        <xsd:restriction base="dms:Text">
          <xsd:maxLength value="255"/>
        </xsd:restriction>
      </xsd:simpleType>
    </xsd:element>
    <xsd:element name="RAP_Soort" ma:index="9" nillable="true" ma:displayName="RAP_Soort" ma:default="" ma:internalName="RAP_Soort">
      <xsd:simpleType>
        <xsd:restriction base="dms:Text">
          <xsd:maxLength value="255"/>
        </xsd:restriction>
      </xsd:simpleType>
    </xsd:element>
    <xsd:element name="ODR_Kenmerk" ma:index="10" nillable="true" ma:displayName="ODR_Kenmerk" ma:default="" ma:internalName="ODR_Kenmerk">
      <xsd:simpleType>
        <xsd:restriction base="dms:Text">
          <xsd:maxLength value="255"/>
        </xsd:restriction>
      </xsd:simpleType>
    </xsd:element>
    <xsd:element name="ODR_NaamInstantie" ma:index="11" nillable="true" ma:displayName="ODR_NaamInstantie" ma:default="" ma:internalName="ODR_NaamInstantie">
      <xsd:simpleType>
        <xsd:restriction base="dms:Text">
          <xsd:maxLength value="255"/>
        </xsd:restriction>
      </xsd:simpleType>
    </xsd:element>
    <xsd:element name="ODR_NaamAanmelder" ma:index="12" nillable="true" ma:displayName="ODR_NaamAanmelder" ma:default="" ma:internalName="ODR_NaamAanmelder">
      <xsd:simpleType>
        <xsd:restriction base="dms:Text">
          <xsd:maxLength value="255"/>
        </xsd:restriction>
      </xsd:simpleType>
    </xsd:element>
    <xsd:element name="PRC_NaamdeskundigePsychiater" ma:index="13" nillable="true" ma:displayName="PRC_NaamdeskundigePsychiater" ma:default="" ma:internalName="PRC_NaamdeskundigePsychiater">
      <xsd:simpleType>
        <xsd:restriction base="dms:Text">
          <xsd:maxLength value="255"/>
        </xsd:restriction>
      </xsd:simpleType>
    </xsd:element>
    <xsd:element name="PRC_BIGDeskundigePsychiater" ma:index="14" nillable="true" ma:displayName="PRC_BIGDeskundigePsychiater" ma:default="" ma:internalName="PRC_BIGDeskundigePsychiater">
      <xsd:simpleType>
        <xsd:restriction base="dms:Text">
          <xsd:maxLength value="255"/>
        </xsd:restriction>
      </xsd:simpleType>
    </xsd:element>
    <xsd:element name="PRC_NaamDeskundigeVerzekeringsarts" ma:index="15" nillable="true" ma:displayName="PRC_NaamDeskundigeVerzekeringsarts" ma:default="" ma:internalName="PRC_NaamDeskundigeVerzekeringsarts">
      <xsd:simpleType>
        <xsd:restriction base="dms:Text">
          <xsd:maxLength value="255"/>
        </xsd:restriction>
      </xsd:simpleType>
    </xsd:element>
    <xsd:element name="PRC_BIGDeskundigeVerzekeringsarts" ma:index="16" nillable="true" ma:displayName="PRC_BIGDeskundigeVerzekeringsarts" ma:default="" ma:internalName="PRC_BIGDeskundigeVerzekeringsarts">
      <xsd:simpleType>
        <xsd:restriction base="dms:Text">
          <xsd:maxLength value="255"/>
        </xsd:restriction>
      </xsd:simpleType>
    </xsd:element>
    <xsd:element name="PRC_NaamDeskundigeNeuroPsycholoog" ma:index="17" nillable="true" ma:displayName="PRC_NaamDeskundigeNeuroPsycholoog" ma:default="" ma:internalName="PRC_NaamDeskundigeNeuroPsycholoog">
      <xsd:simpleType>
        <xsd:restriction base="dms:Text">
          <xsd:maxLength value="255"/>
        </xsd:restriction>
      </xsd:simpleType>
    </xsd:element>
    <xsd:element name="PRC_BIGDeskundigeNeuroPsycholoog" ma:index="18" nillable="true" ma:displayName="PRC_BIGDeskundigeNeuroPsycholoog" ma:default="" ma:internalName="PRC_BIGDeskundigeNeuroPsycholoog">
      <xsd:simpleType>
        <xsd:restriction base="dms:Text">
          <xsd:maxLength value="255"/>
        </xsd:restriction>
      </xsd:simpleType>
    </xsd:element>
    <xsd:element name="PRC_NaamDeskundigeKlinischPsycholoog" ma:index="19" nillable="true" ma:displayName="PRC_NaamDeskundigeKlinischPsycholoog" ma:default="" ma:internalName="PRC_NaamDeskundigeKlinischPsycholoog">
      <xsd:simpleType>
        <xsd:restriction base="dms:Text">
          <xsd:maxLength value="255"/>
        </xsd:restriction>
      </xsd:simpleType>
    </xsd:element>
    <xsd:element name="PRC_BIGDeskundigeKlinischPsycholoog" ma:index="20" nillable="true" ma:displayName="PRC_BIGDeskundigeKlinischPsycholoog" ma:default="" ma:internalName="PRC_BIGDeskundigeKlinischPsycholoog">
      <xsd:simpleType>
        <xsd:restriction base="dms:Text">
          <xsd:maxLength value="255"/>
        </xsd:restriction>
      </xsd:simpleType>
    </xsd:element>
    <xsd:element name="CLT_Naam" ma:index="21" nillable="true" ma:displayName="CLT_Naam" ma:default="" ma:indexed="true" ma:internalName="CLT_Naam">
      <xsd:simpleType>
        <xsd:restriction base="dms:Text">
          <xsd:maxLength value="255"/>
        </xsd:restriction>
      </xsd:simpleType>
    </xsd:element>
    <xsd:element name="CLT_Geboortedatum" ma:index="22" nillable="true" ma:displayName="CLT_Geboortedatum" ma:default="" ma:internalName="CLT_Geboortedatum">
      <xsd:simpleType>
        <xsd:restriction base="dms:Text">
          <xsd:maxLength value="255"/>
        </xsd:restriction>
      </xsd:simpleType>
    </xsd:element>
    <xsd:element name="RAP_DatumCorrectie_Uit" ma:index="23" nillable="true" ma:displayName="RAP_DatumCorrectie_Uit" ma:default="" ma:internalName="RAP_DatumCorrectie_Uit">
      <xsd:simpleType>
        <xsd:restriction base="dms:Text">
          <xsd:maxLength value="255"/>
        </xsd:restriction>
      </xsd:simpleType>
    </xsd:element>
    <xsd:element name="RAP_DatumCorrectie_Max" ma:index="24" nillable="true" ma:displayName="RAP_DatumCorrectie_Max" ma:default="" ma:internalName="RAP_DatumCorrectie_Max">
      <xsd:simpleType>
        <xsd:restriction base="dms:Text">
          <xsd:maxLength value="255"/>
        </xsd:restriction>
      </xsd:simpleType>
    </xsd:element>
    <xsd:element name="RAP_DatumCorrectie_In" ma:index="25" nillable="true" ma:displayName="RAP_DatumCorrectie_In" ma:default="" ma:internalName="RAP_DatumCorrectie_In">
      <xsd:simpleType>
        <xsd:restriction base="dms:Text">
          <xsd:maxLength value="255"/>
        </xsd:restriction>
      </xsd:simpleType>
    </xsd:element>
    <xsd:element name="RAP_CorrectieGeen" ma:index="26" nillable="true" ma:displayName="RAP_CorrectieGeen" ma:default="" ma:internalName="RAP_CorrectieGeen">
      <xsd:simpleType>
        <xsd:restriction base="dms:Text">
          <xsd:maxLength value="255"/>
        </xsd:restriction>
      </xsd:simpleType>
    </xsd:element>
    <xsd:element name="RAP_DatumBlokkering_Uit" ma:index="27" nillable="true" ma:displayName="RAP_DatumBlokkering_Uit" ma:default="" ma:internalName="RAP_DatumBlokkering_Uit">
      <xsd:simpleType>
        <xsd:restriction base="dms:Text">
          <xsd:maxLength value="255"/>
        </xsd:restriction>
      </xsd:simpleType>
    </xsd:element>
    <xsd:element name="RAP_DatumBlokkering_Max" ma:index="28" nillable="true" ma:displayName="RAP_DatumBlokkering_Max" ma:default="" ma:internalName="RAP_DatumBlokkering_Max">
      <xsd:simpleType>
        <xsd:restriction base="dms:Text">
          <xsd:maxLength value="255"/>
        </xsd:restriction>
      </xsd:simpleType>
    </xsd:element>
    <xsd:element name="RAP_DatumBlokkering_In" ma:index="29" nillable="true" ma:displayName="RAP_DatumBlokkering_In" ma:default="" ma:internalName="RAP_DatumBlokkering_In">
      <xsd:simpleType>
        <xsd:restriction base="dms:Text">
          <xsd:maxLength value="255"/>
        </xsd:restriction>
      </xsd:simpleType>
    </xsd:element>
    <xsd:element name="RAP_BlokkeringGeblokkeerd" ma:index="30" nillable="true" ma:displayName="RAP_BlokkeringGeblokkeerd" ma:default="" ma:internalName="RAP_BlokkeringGeblokkeerd">
      <xsd:simpleType>
        <xsd:restriction base="dms:Text">
          <xsd:maxLength value="255"/>
        </xsd:restriction>
      </xsd:simpleType>
    </xsd:element>
    <xsd:element name="RAP_Blokkeringsrecht" ma:index="31" nillable="true" ma:displayName="RAP_Blokkeringsrecht" ma:format="Dropdown" ma:internalName="RAP_Blokkeringsrecht">
      <xsd:simpleType>
        <xsd:restriction base="dms:Text">
          <xsd:maxLength value="255"/>
        </xsd:restriction>
      </xsd:simpleType>
    </xsd:element>
    <xsd:element name="DAT_Afspraak_1_Psychiater" ma:index="32" nillable="true" ma:displayName="DAT_Afspraak_1_Psychiater" ma:default="" ma:internalName="DAT_Afspraak_1_Psychiater">
      <xsd:simpleType>
        <xsd:restriction base="dms:Text">
          <xsd:maxLength value="255"/>
        </xsd:restriction>
      </xsd:simpleType>
    </xsd:element>
    <xsd:element name="DAT_Afspraak_2_Psychiater" ma:index="33" nillable="true" ma:displayName="DAT_Afspraak_2_Psychiater" ma:default="" ma:internalName="DAT_Afspraak_2_Psychiater">
      <xsd:simpleType>
        <xsd:restriction base="dms:Text">
          <xsd:maxLength value="255"/>
        </xsd:restriction>
      </xsd:simpleType>
    </xsd:element>
    <xsd:element name="DAT_Afspraak_3_Psychiater" ma:index="34" nillable="true" ma:displayName="DAT_Afspraak_3_Psychiater" ma:default="" ma:internalName="DAT_Afspraak_3_Psychiater">
      <xsd:simpleType>
        <xsd:restriction base="dms:Text">
          <xsd:maxLength value="255"/>
        </xsd:restriction>
      </xsd:simpleType>
    </xsd:element>
    <xsd:element name="DAT_Afspraak_4_Psychiater" ma:index="35" nillable="true" ma:displayName="DAT_Afspraak_4_Psychiater" ma:default="" ma:internalName="DAT_Afspraak_4_Psychiater">
      <xsd:simpleType>
        <xsd:restriction base="dms:Text">
          <xsd:maxLength value="255"/>
        </xsd:restriction>
      </xsd:simpleType>
    </xsd:element>
    <xsd:element name="DAT_Afspraak_5_Psychiater" ma:index="36" nillable="true" ma:displayName="DAT_Afspraak_5_Psychiater" ma:default="" ma:internalName="DAT_Afspraak_5_Psychiater">
      <xsd:simpleType>
        <xsd:restriction base="dms:Text">
          <xsd:maxLength value="255"/>
        </xsd:restriction>
      </xsd:simpleType>
    </xsd:element>
    <xsd:element name="DAT_Afspraak_1_Verzekeringsarts" ma:index="37" nillable="true" ma:displayName="DAT_Afspraak_1_Verzekeringsarts" ma:default="" ma:internalName="DAT_Afspraak_1_Verzekeringsarts">
      <xsd:simpleType>
        <xsd:restriction base="dms:Text">
          <xsd:maxLength value="255"/>
        </xsd:restriction>
      </xsd:simpleType>
    </xsd:element>
    <xsd:element name="DAT_Afspraak_2_Verzekeringsarts" ma:index="38" nillable="true" ma:displayName="DAT_Afspraak_2_Verzekeringsarts" ma:default="" ma:internalName="DAT_Afspraak_2_Verzekeringsarts">
      <xsd:simpleType>
        <xsd:restriction base="dms:Text">
          <xsd:maxLength value="255"/>
        </xsd:restriction>
      </xsd:simpleType>
    </xsd:element>
    <xsd:element name="DAT_Afspraak_1_NeuroPsycholoog" ma:index="39" nillable="true" ma:displayName="DAT_Afspraak_1_NeuroPsycholoog" ma:default="" ma:internalName="DAT_Afspraak_1_NeuroPsycholoog">
      <xsd:simpleType>
        <xsd:restriction base="dms:Text">
          <xsd:maxLength value="255"/>
        </xsd:restriction>
      </xsd:simpleType>
    </xsd:element>
    <xsd:element name="DAT_Afspraak_2_Neuropsycholoog" ma:index="40" nillable="true" ma:displayName="DAT_Afspraak_2_Neuropsycholoog" ma:default="" ma:internalName="DAT_Afspraak_2_Neuropsycholoog">
      <xsd:simpleType>
        <xsd:restriction base="dms:Text">
          <xsd:maxLength value="255"/>
        </xsd:restriction>
      </xsd:simpleType>
    </xsd:element>
    <xsd:element name="DAT_Afspraak_1_KlinischPsycholoog" ma:index="41" nillable="true" ma:displayName="DAT_Afspraak_1_KlinischPsycholoog" ma:default="" ma:internalName="DAT_Afspraak_1_KlinischPsycholoog">
      <xsd:simpleType>
        <xsd:restriction base="dms:Text">
          <xsd:maxLength value="255"/>
        </xsd:restriction>
      </xsd:simpleType>
    </xsd:element>
    <xsd:element name="DAT_Afspraak_2_KlinischPsycholoog" ma:index="42" nillable="true" ma:displayName="DAT_Afspraak_2_KlinischPsycholoog" ma:default="" ma:internalName="DAT_Afspraak_2_KlinischPsycholoog">
      <xsd:simpleType>
        <xsd:restriction base="dms:Text">
          <xsd:maxLength value="255"/>
        </xsd:restriction>
      </xsd:simpleType>
    </xsd:element>
    <xsd:element name="DAT_Afspraak_3_KlinischPsycholoog" ma:index="43" nillable="true" ma:displayName="DAT_Afspraak_3_KlinischPsycholoog" ma:default="" ma:internalName="DAT_Afspraak_3_KlinischPsycholoog">
      <xsd:simpleType>
        <xsd:restriction base="dms:Text">
          <xsd:maxLength value="255"/>
        </xsd:restriction>
      </xsd:simpleType>
    </xsd:element>
    <xsd:element name="Deskundige" ma:index="49" nillable="true" ma:displayName="Deskundige" ma:list="UserInfo" ma:internalName="Deskundig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pporteur" ma:index="50" nillable="true" ma:displayName="Rapporteur" ma:format="Dropdown" ma:list="138eb603-7540-4191-b29d-da533fc59d46" ma:internalName="Rapporteur" ma:showField="formele_x0020_naam">
      <xsd:simpleType>
        <xsd:restriction base="dms:Lookup"/>
      </xsd:simpleType>
    </xsd:element>
    <xsd:element name="RAP_Versie" ma:index="51" nillable="true" ma:displayName="RAP_Versie" ma:internalName="RAP_Versie">
      <xsd:simpleType>
        <xsd:restriction base="dms:Text">
          <xsd:maxLength value="255"/>
        </xsd:restriction>
      </xsd:simpleType>
    </xsd:element>
    <xsd:element name="RAP_Context" ma:index="52" nillable="true" ma:displayName="RAP_Context" ma:default="" ma:internalName="RAP_Context">
      <xsd:simpleType>
        <xsd:restriction base="dms:Note">
          <xsd:maxLength value="255"/>
        </xsd:restriction>
      </xsd:simpleType>
    </xsd:element>
    <xsd:element name="RAP_Vraagstelling_Vraag_1" ma:index="53" nillable="true" ma:displayName="RAP_Vraagstelling_Vraag_1" ma:default="" ma:internalName="RAP_Vraagstelling_Vraag_1">
      <xsd:simpleType>
        <xsd:restriction base="dms:Note">
          <xsd:maxLength value="255"/>
        </xsd:restriction>
      </xsd:simpleType>
    </xsd:element>
    <xsd:element name="RAP_Vraagstelling_Vraag_2" ma:index="54" nillable="true" ma:displayName="RAP_Vraagstelling_Vraag_2" ma:default="" ma:internalName="RAP_Vraagstelling_Vraag_2">
      <xsd:simpleType>
        <xsd:restriction base="dms:Note">
          <xsd:maxLength value="255"/>
        </xsd:restriction>
      </xsd:simpleType>
    </xsd:element>
    <xsd:element name="RAP_Vraagstelling_Vraag_3" ma:index="55" nillable="true" ma:displayName="RAP_Vraagstelling_Vraag_3" ma:default="" ma:internalName="RAP_Vraagstelling_Vraag_3">
      <xsd:simpleType>
        <xsd:restriction base="dms:Note">
          <xsd:maxLength value="255"/>
        </xsd:restriction>
      </xsd:simpleType>
    </xsd:element>
    <xsd:element name="RAP_Vraagstelling_Vraag_4" ma:index="56" nillable="true" ma:displayName="RAP_Vraagstelling_Vraag_4" ma:default="" ma:internalName="RAP_Vraagstelling_Vraag_4">
      <xsd:simpleType>
        <xsd:restriction base="dms:Note">
          <xsd:maxLength value="255"/>
        </xsd:restriction>
      </xsd:simpleType>
    </xsd:element>
    <xsd:element name="RAP_Vraagstelling_Vraag_5" ma:index="57" nillable="true" ma:displayName="RAP_Vraagstelling_Vraag_5" ma:default="" ma:internalName="RAP_Vraagstelling_Vraag_5">
      <xsd:simpleType>
        <xsd:restriction base="dms:Note">
          <xsd:maxLength value="255"/>
        </xsd:restriction>
      </xsd:simpleType>
    </xsd:element>
    <xsd:element name="RAP_Vraagstelling_Vraag_6" ma:index="58" nillable="true" ma:displayName="RAP_Vraagstelling_Vraag_6" ma:default="" ma:internalName="RAP_Vraagstelling_Vraag_6">
      <xsd:simpleType>
        <xsd:restriction base="dms:Note">
          <xsd:maxLength value="255"/>
        </xsd:restriction>
      </xsd:simpleType>
    </xsd:element>
    <xsd:element name="RAP_Vraagstelling_Vraag_7" ma:index="59" nillable="true" ma:displayName="RAP_Vraagstelling_Vraag_7" ma:default="" ma:internalName="RAP_Vraagstelling_Vraag_7">
      <xsd:simpleType>
        <xsd:restriction base="dms:Note">
          <xsd:maxLength value="255"/>
        </xsd:restriction>
      </xsd:simpleType>
    </xsd:element>
    <xsd:element name="RAP_Vraagstelling_Vraag_8" ma:index="60" nillable="true" ma:displayName="RAP_Vraagstelling_Vraag_8" ma:default="" ma:internalName="RAP_Vraagstelling_Vraag_8">
      <xsd:simpleType>
        <xsd:restriction base="dms:Note">
          <xsd:maxLength value="255"/>
        </xsd:restriction>
      </xsd:simpleType>
    </xsd:element>
    <xsd:element name="RAP_Vraagstelling_Vraag_9" ma:index="61" nillable="true" ma:displayName="RAP_Vraagstelling_Vraag_9" ma:default="" ma:internalName="RAP_Vraagstelling_Vraag_9">
      <xsd:simpleType>
        <xsd:restriction base="dms:Note">
          <xsd:maxLength value="255"/>
        </xsd:restriction>
      </xsd:simpleType>
    </xsd:element>
    <xsd:element name="RAP_Vraagstelling_Vraag_10" ma:index="62" nillable="true" ma:displayName="RAP_Vraagstelling_Vraag_10" ma:default="" ma:internalName="RAP_Vraagstelling_Vraag_10">
      <xsd:simpleType>
        <xsd:restriction base="dms:Note">
          <xsd:maxLength value="255"/>
        </xsd:restriction>
      </xsd:simpleType>
    </xsd:element>
    <xsd:element name="TaxCatchAll" ma:index="65" nillable="true" ma:displayName="Taxonomy Catch All Column" ma:hidden="true" ma:list="{671f1bde-0ce7-4fae-b8be-d7dd272ba5ab}" ma:internalName="TaxCatchAll" ma:showField="CatchAllData" ma:web="47baf267-2a67-4e72-88af-43d95a9c12e8">
      <xsd:complexType>
        <xsd:complexContent>
          <xsd:extension base="dms:MultiChoiceLookup">
            <xsd:sequence>
              <xsd:element name="Value" type="dms:Lookup" maxOccurs="unbounded" minOccurs="0" nillable="true"/>
            </xsd:sequence>
          </xsd:extension>
        </xsd:complexContent>
      </xsd:complexType>
    </xsd:element>
    <xsd:element name="TRA_ID" ma:index="76" nillable="true" ma:displayName="TRA_ID" ma:format="Dropdown" ma:indexed="true" ma:list="2f972d2f-80b1-4c82-94a2-a4b0b265024c" ma:internalName="TRA_ID" ma:showField="ID">
      <xsd:simpleType>
        <xsd:restriction base="dms:Lookup"/>
      </xsd:simpleType>
    </xsd:element>
    <xsd:element name="TRA_ID_value" ma:index="77" nillable="true" ma:displayName="TRA_ID_value" ma:default="" ma:internalName="TRA_ID_value">
      <xsd:simpleType>
        <xsd:restriction base="dms:Text">
          <xsd:maxLength value="255"/>
        </xsd:restriction>
      </xsd:simpleType>
    </xsd:element>
    <xsd:element name="RAP_VA_Vraagstelling_Vraag_1" ma:index="80" nillable="true" ma:displayName="RAP_VA_Vraagstelling_Vraag_1" ma:default="" ma:internalName="RAP_VA_Vraagstelling_Vraag_1">
      <xsd:simpleType>
        <xsd:restriction base="dms:Note">
          <xsd:maxLength value="255"/>
        </xsd:restriction>
      </xsd:simpleType>
    </xsd:element>
    <xsd:element name="RAP_VA_Vraagstelling_Vraag_2" ma:index="81" nillable="true" ma:displayName="RAP_VA_Vraagstelling_Vraag_2" ma:default="" ma:internalName="RAP_VA_Vraagstelling_Vraag_2">
      <xsd:simpleType>
        <xsd:restriction base="dms:Note">
          <xsd:maxLength value="255"/>
        </xsd:restriction>
      </xsd:simpleType>
    </xsd:element>
    <xsd:element name="RAP_VA_Vraagstelling_Vraag_3" ma:index="82" nillable="true" ma:displayName="RAP_VA_Vraagstelling_Vraag_3" ma:default="" ma:internalName="RAP_VA_Vraagstelling_Vraag_3">
      <xsd:simpleType>
        <xsd:restriction base="dms:Note">
          <xsd:maxLength value="255"/>
        </xsd:restriction>
      </xsd:simpleType>
    </xsd:element>
    <xsd:element name="RAP_VA_Vraagstelling_Vraag_4" ma:index="83" nillable="true" ma:displayName="RAP_VA_Vraagstelling_Vraag_4" ma:default="" ma:internalName="RAP_VA_Vraagstelling_Vraag_4">
      <xsd:simpleType>
        <xsd:restriction base="dms:Note">
          <xsd:maxLength value="255"/>
        </xsd:restriction>
      </xsd:simpleType>
    </xsd:element>
    <xsd:element name="RAP_VA_Vraagstelling_Vraag_5" ma:index="84" nillable="true" ma:displayName="RAP_VA_Vraagstelling_Vraag_5" ma:default="" ma:internalName="RAP_VA_Vraagstelling_Vraag_5">
      <xsd:simpleType>
        <xsd:restriction base="dms:Note">
          <xsd:maxLength value="255"/>
        </xsd:restriction>
      </xsd:simpleType>
    </xsd:element>
    <xsd:element name="RAP_VA_Vraagstelling_Vraag_6" ma:index="85" nillable="true" ma:displayName="RAP_VA_Vraagstelling_Vraag_6" ma:default="" ma:internalName="RAP_VA_Vraagstelling_Vraag_6">
      <xsd:simpleType>
        <xsd:restriction base="dms:Note">
          <xsd:maxLength value="255"/>
        </xsd:restriction>
      </xsd:simpleType>
    </xsd:element>
    <xsd:element name="RAP_VA_Vraagstelling_Vraag_7" ma:index="86" nillable="true" ma:displayName="RAP_VA_Vraagstelling_Vraag_7" ma:default="" ma:internalName="RAP_VA_Vraagstelling_Vraag_7">
      <xsd:simpleType>
        <xsd:restriction base="dms:Note">
          <xsd:maxLength value="255"/>
        </xsd:restriction>
      </xsd:simpleType>
    </xsd:element>
    <xsd:element name="RAP_VA_Vraagstelling_Vraag_8" ma:index="87" nillable="true" ma:displayName="RAP_VA_Vraagstelling_Vraag_8" ma:default="" ma:internalName="RAP_VA_Vraagstelling_Vraag_8">
      <xsd:simpleType>
        <xsd:restriction base="dms:Note">
          <xsd:maxLength value="255"/>
        </xsd:restriction>
      </xsd:simpleType>
    </xsd:element>
    <xsd:element name="MS_DeskPS" ma:index="88" nillable="true" ma:displayName="MS_DeskPS" ma:list="UserInfo" ma:internalName="MS_DeskP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S_DeskVG" ma:index="89" nillable="true" ma:displayName="MS_DeskVG" ma:indexed="true" ma:list="UserInfo" ma:internalName="MS_DeskV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S_DeskNP" ma:index="90" nillable="true" ma:displayName="MS_DeskNP" ma:list="UserInfo" ma:internalName="MS_DeskNP">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S_SupPs" ma:index="91" nillable="true" ma:displayName="MS_SupPs" ma:list="UserInfo" ma:internalName="MS_SupP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S_SupVG" ma:index="92" nillable="true" ma:displayName="MS_SupVG" ma:list="UserInfo" ma:internalName="MS_SupV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S_TrajM" ma:index="93" nillable="true" ma:displayName="MS_TrajM" ma:list="UserInfo" ma:internalName="MS_Traj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S_TrajMverv" ma:index="94" nillable="true" ma:displayName="MS_TrajMverv" ma:list="UserInfo" ma:internalName="MS_TrajMverv">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S_FCI" ma:index="95" nillable="true" ma:displayName="MS_FCI" ma:list="UserInfo" ma:SearchPeopleOnly="false" ma:internalName="MS_FCI">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2d6058-d2c6-4813-a2c0-468b4b375070" elementFormDefault="qualified">
    <xsd:import namespace="http://schemas.microsoft.com/office/2006/documentManagement/types"/>
    <xsd:import namespace="http://schemas.microsoft.com/office/infopath/2007/PartnerControls"/>
    <xsd:element name="Actueel" ma:index="44" nillable="true" ma:displayName="Actueel" ma:default="0" ma:format="Dropdown" ma:internalName="Actueel">
      <xsd:simpleType>
        <xsd:restriction base="dms:Boolean"/>
      </xsd:simpleType>
    </xsd:element>
    <xsd:element name="Time" ma:index="45" nillable="true" ma:displayName="Time" ma:format="DateOnly" ma:internalName="Time">
      <xsd:simpleType>
        <xsd:restriction base="dms:DateTime"/>
      </xsd:simpleType>
    </xsd:element>
    <xsd:element name="Deskundige1" ma:index="46" nillable="true" ma:displayName="Deskundige 1" ma:format="Dropdown" ma:list="UserInfo" ma:SharePointGroup="0" ma:internalName="Deskundige1">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Flow_SignoffStatus" ma:index="47" nillable="true" ma:displayName="Afmeldingsstatus" ma:internalName="Afmeldingsstatus">
      <xsd:simpleType>
        <xsd:restriction base="dms:Text"/>
      </xsd:simpleType>
    </xsd:element>
    <xsd:element name="Deskundige2" ma:index="48" nillable="true" ma:displayName="Deskundige 2" ma:format="Dropdown" ma:list="UserInfo" ma:SharePointGroup="0" ma:internalName="Deskundige2">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64"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OCR" ma:index="66" nillable="true" ma:displayName="Extracted Text" ma:internalName="MediaServiceOCR" ma:readOnly="true">
      <xsd:simpleType>
        <xsd:restriction base="dms:Note">
          <xsd:maxLength value="255"/>
        </xsd:restriction>
      </xsd:simpleType>
    </xsd:element>
    <xsd:element name="MediaServiceGenerationTime" ma:index="67" nillable="true" ma:displayName="MediaServiceGenerationTime" ma:hidden="true" ma:internalName="MediaServiceGenerationTime" ma:readOnly="true">
      <xsd:simpleType>
        <xsd:restriction base="dms:Text"/>
      </xsd:simpleType>
    </xsd:element>
    <xsd:element name="MediaServiceEventHashCode" ma:index="68" nillable="true" ma:displayName="MediaServiceEventHashCode" ma:hidden="true" ma:internalName="MediaServiceEventHashCode" ma:readOnly="true">
      <xsd:simpleType>
        <xsd:restriction base="dms:Text"/>
      </xsd:simpleType>
    </xsd:element>
    <xsd:element name="Path" ma:index="69" nillable="true" ma:displayName="Path" ma:format="Dropdown" ma:internalName="Path">
      <xsd:simpleType>
        <xsd:restriction base="dms:Text">
          <xsd:maxLength value="255"/>
        </xsd:restriction>
      </xsd:simpleType>
    </xsd:element>
    <xsd:element name="FlowModifiedBijwBM" ma:index="70" nillable="true" ma:displayName="FlowModifiedBijwBM" ma:default="1999-12-31T22:00:00Z" ma:format="DateTime" ma:internalName="FlowModifiedBijwBM">
      <xsd:simpleType>
        <xsd:restriction base="dms:DateTime"/>
      </xsd:simpleType>
    </xsd:element>
    <xsd:element name="Client" ma:index="71" nillable="true" ma:displayName="Client" ma:internalName="Client">
      <xsd:simpleType>
        <xsd:restriction base="dms:Text">
          <xsd:maxLength value="255"/>
        </xsd:restriction>
      </xsd:simpleType>
    </xsd:element>
    <xsd:element name="ClientT" ma:index="72" nillable="true" ma:displayName="ClientT" ma:indexed="true" ma:internalName="ClientT">
      <xsd:simpleType>
        <xsd:restriction base="dms:Text">
          <xsd:maxLength value="255"/>
        </xsd:restriction>
      </xsd:simpleType>
    </xsd:element>
    <xsd:element name="ClientL" ma:index="73" nillable="true" ma:displayName="ClientL" ma:internalName="ClientL">
      <xsd:simpleType>
        <xsd:restriction base="dms:Text">
          <xsd:maxLength value="255"/>
        </xsd:restriction>
      </xsd:simpleType>
    </xsd:element>
    <xsd:element name="werklijstID" ma:index="74" nillable="true" ma:displayName="werklijstID" ma:indexed="true" ma:list="{bbaa031e-a1e8-44b8-8e84-6b81ce4e324f}" ma:internalName="werklijstID" ma:showField="ID">
      <xsd:simpleType>
        <xsd:restriction base="dms:Lookup"/>
      </xsd:simpleType>
    </xsd:element>
    <xsd:element name="TRA_ID_x003a__x0020_Title" ma:index="78" nillable="true" ma:displayName="TRA_ID: Title" ma:format="Dropdown" ma:list="2f972d2f-80b1-4c82-94a2-a4b0b265024c" ma:internalName="TRA_ID_x003a__x0020_Title" ma:readOnly="true" ma:showField="Title">
      <xsd:simpleType>
        <xsd:restriction base="dms:Lookup"/>
      </xsd:simpleType>
    </xsd:element>
    <xsd:element name="MediaServiceDateTaken" ma:index="79" nillable="true" ma:displayName="MediaServiceDateTaken" ma:hidden="true" ma:indexed="true" ma:internalName="MediaServiceDateTaken" ma:readOnly="true">
      <xsd:simpleType>
        <xsd:restriction base="dms:Text"/>
      </xsd:simpleType>
    </xsd:element>
    <xsd:element name="MediaServiceSearchProperties" ma:index="96" nillable="true" ma:displayName="MediaServiceSearchProperties" ma:hidden="true" ma:internalName="MediaServiceSearchProperties" ma:readOnly="true">
      <xsd:simpleType>
        <xsd:restriction base="dms:Note"/>
      </xsd:simpleType>
    </xsd:element>
    <xsd:element name="TRA_ID_x003a__x0020_ID" ma:index="97" nillable="true" ma:displayName="TRA_ID: ID" ma:format="Dropdown" ma:list="2f972d2f-80b1-4c82-94a2-a4b0b265024c" ma:internalName="TRA_ID_x003a__x0020_ID" ma:readOnly="true" ma:showField="ID">
      <xsd:simpleType>
        <xsd:restriction base="dms:Lookup"/>
      </xsd:simpleType>
    </xsd:element>
    <xsd:element name="Group" ma:index="98" nillable="true" ma:displayName="Group" ma:indexed="true" ma:internalName="Group">
      <xsd:simpleType>
        <xsd:restriction base="dms:Text">
          <xsd:maxLength value="255"/>
        </xsd:restriction>
      </xsd:simpleType>
    </xsd:element>
    <xsd:element name="MediaServiceLocation" ma:index="99" nillable="true" ma:displayName="Location" ma:indexed="true" ma:internalName="MediaServiceLocation" ma:readOnly="true">
      <xsd:simpleType>
        <xsd:restriction base="dms:Text"/>
      </xsd:simpleType>
    </xsd:element>
    <xsd:element name="MediaLengthInSeconds" ma:index="10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47baf267-2a67-4e72-88af-43d95a9c12e8"/>
    <ds:schemaRef ds:uri="842d6058-d2c6-4813-a2c0-468b4b375070"/>
  </ds:schemaRefs>
</ds:datastoreItem>
</file>

<file path=customXml/itemProps4.xml><?xml version="1.0" encoding="utf-8"?>
<ds:datastoreItem xmlns:ds="http://schemas.openxmlformats.org/officeDocument/2006/customXml" ds:itemID="{90F89DED-9824-402B-8FC2-5D499F515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af267-2a67-4e72-88af-43d95a9c12e8"/>
    <ds:schemaRef ds:uri="842d6058-d2c6-4813-a2c0-468b4b3750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4</Pages>
  <Words>1072</Words>
  <Characters>5897</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63</cp:revision>
  <dcterms:created xsi:type="dcterms:W3CDTF">2025-10-16T09:57:00Z</dcterms:created>
  <dcterms:modified xsi:type="dcterms:W3CDTF">2025-10-16T11:10:00Z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0x01010028998908A801024186F647134CCA91C100CEA32A468F9F764380743430FD068D1A</vt:lpwstr>
  </property>
</Properties>
</file>