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A73E0BC" w14:textId="29A60800" w:rsidR="004861F5" w:rsidRDefault="004861F5" w:rsidP="004861F5">
      <w:r w:rsidRPr="006B6787">
        <w:t>{%p if data.toelichting %}</w:t>
      </w:r>
    </w:p>
    <w:p w14:paraId="4FAD7964" w14:textId="7392BD55" w:rsidR="000A4B24" w:rsidRPr="000A4B24" w:rsidRDefault="00DE30B0" w:rsidP="00DE30B0">
      <w:pPr>
        <w:pStyle w:val="Toelichting"/>
      </w:pPr>
      <w:r w:rsidRPr="00C80E75">
        <w:t>{{ data.toelichting }}</w:t>
      </w:r>
    </w:p>
    <w:p w14:paraId="78F2A8D8" w14:textId="035B94E4" w:rsidR="00DE29F8" w:rsidRPr="00E32033" w:rsidRDefault="00DE29F8" w:rsidP="00671AAE">
      <w:pPr>
        <w:pStyle w:val="Invoerveld"/>
        <w:ind w:firstLine="708"/>
        <w:rPr>
          <w:lang w:val="nl-NL"/>
        </w:rPr>
      </w:pPr>
      <w:r w:rsidRPr="00E32033">
        <w:rPr>
          <w:lang w:val="nl-NL"/>
        </w:rPr>
        <w:t xml:space="preserve">{%p if not </w:t>
      </w:r>
      <w:r w:rsidR="00671AAE" w:rsidRPr="00E32033">
        <w:rPr>
          <w:lang w:val="nl-NL"/>
        </w:rPr>
        <w:t>(</w:t>
      </w:r>
      <w:r w:rsidRPr="00E32033">
        <w:rPr>
          <w:lang w:val="nl-NL"/>
        </w:rPr>
        <w:t>data.tekst</w:t>
      </w:r>
      <w:r w:rsidR="00671AAE" w:rsidRPr="00E32033">
        <w:rPr>
          <w:lang w:val="nl-NL"/>
        </w:rPr>
        <w:t xml:space="preserve"> or data.gemarkeerde_tekst)</w:t>
      </w:r>
      <w:r w:rsidRPr="00E32033">
        <w:rPr>
          <w:lang w:val="nl-NL"/>
        </w:rPr>
        <w:t xml:space="preserve"> %}</w:t>
      </w:r>
    </w:p>
    <w:sdt>
      <w:sdtPr>
        <w:alias w:val="{{ hoofdstuk }} {{ paragraaf }}"/>
        <w:tag w:val="typ hier"/>
        <w:id w:val="1577019046"/>
        <w:placeholder>
          <w:docPart w:val="64F723AB8C58445AB0348DDE2EF66860"/>
        </w:placeholder>
        <w:showingPlcHdr/>
        <w15:color w:val="000000"/>
        <w:text w:multiLine="1"/>
      </w:sdtPr>
      <w:sdtContent>
        <w:p w14:paraId="7D5E8ACF" w14:textId="507022C4" w:rsidR="002B5388" w:rsidRPr="002B5388" w:rsidRDefault="002B5388" w:rsidP="002B5388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9A5A2B9" w14:textId="243A256E" w:rsidR="00DE29F8" w:rsidRPr="00635A7A" w:rsidRDefault="00DE29F8" w:rsidP="007C696F">
      <w:pPr>
        <w:ind w:firstLine="708"/>
      </w:pPr>
      <w:r w:rsidRPr="00635A7A">
        <w:t>{%p endif %}</w:t>
      </w:r>
    </w:p>
    <w:p w14:paraId="10C52390" w14:textId="439FEF21" w:rsidR="004861F5" w:rsidRPr="00635A7A" w:rsidRDefault="004861F5" w:rsidP="000A4B24">
      <w:r w:rsidRPr="00635A7A">
        <w:t>{%p endif %}</w:t>
      </w:r>
    </w:p>
    <w:p w14:paraId="75F209BA" w14:textId="0FBA9243" w:rsidR="004861F5" w:rsidRPr="00635A7A" w:rsidRDefault="004861F5" w:rsidP="004861F5">
      <w:r w:rsidRPr="00635A7A">
        <w:t>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0389D203" w:rsidR="004861F5" w:rsidRPr="00635A7A" w:rsidRDefault="004861F5" w:rsidP="004861F5">
      <w:r w:rsidRPr="00635A7A">
        <w:t>{%p endif %}</w:t>
      </w:r>
    </w:p>
    <w:p w14:paraId="387DA64D" w14:textId="797BD687" w:rsidR="007C696F" w:rsidRDefault="007C696F" w:rsidP="004861F5">
      <w:r w:rsidRPr="007C696F">
        <w:t xml:space="preserve">{%p if data.gemarkeerde_tekst </w:t>
      </w:r>
      <w:r>
        <w:t>%}</w:t>
      </w:r>
    </w:p>
    <w:p w14:paraId="5634ADA1" w14:textId="33400BCC" w:rsidR="007C696F" w:rsidRDefault="007C696F" w:rsidP="004861F5">
      <w:r w:rsidRPr="007C696F">
        <w:rPr>
          <w:highlight w:val="yellow"/>
        </w:rPr>
        <w:t>{{data.gemarkeerde_tekst}}</w:t>
      </w:r>
    </w:p>
    <w:sdt>
      <w:sdtPr>
        <w:alias w:val="{{ hoofdstuk }}.{{ paragraaf }}"/>
        <w:tag w:val="typ hier"/>
        <w:id w:val="2134521092"/>
        <w:placeholder>
          <w:docPart w:val="3DEF16591A8B4C0BA0E9F8FB6D47BA4D"/>
        </w:placeholder>
        <w:showingPlcHdr/>
        <w15:color w:val="000000"/>
        <w:text w:multiLine="1"/>
      </w:sdtPr>
      <w:sdtContent>
        <w:p w14:paraId="128B4AEE" w14:textId="77777777" w:rsidR="00E32033" w:rsidRDefault="00E32033" w:rsidP="00E32033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5E435649" w14:textId="3A294FC3" w:rsidR="007C696F" w:rsidRDefault="007C696F" w:rsidP="004861F5">
      <w:pPr>
        <w:rPr>
          <w:lang w:val="en-US"/>
        </w:rPr>
      </w:pPr>
      <w:r w:rsidRPr="00635A7A">
        <w:rPr>
          <w:lang w:val="en-US"/>
        </w:rPr>
        <w:t>{%p endif %}</w:t>
      </w:r>
    </w:p>
    <w:p w14:paraId="7AD4C8A5" w14:textId="4D73E965" w:rsidR="00635A7A" w:rsidRDefault="00635A7A" w:rsidP="004861F5">
      <w:pPr>
        <w:rPr>
          <w:lang w:val="en-US"/>
        </w:rPr>
      </w:pPr>
      <w:r>
        <w:rPr>
          <w:lang w:val="en-US"/>
        </w:rPr>
        <w:t>{%p if data.checklist_item</w:t>
      </w:r>
      <w:r w:rsidR="001E5D2A">
        <w:rPr>
          <w:lang w:val="en-US"/>
        </w:rPr>
        <w:t>s</w:t>
      </w:r>
      <w:r>
        <w:rPr>
          <w:lang w:val="en-US"/>
        </w:rPr>
        <w:t xml:space="preserve"> %}</w:t>
      </w:r>
    </w:p>
    <w:p w14:paraId="57869B63" w14:textId="729BF9AD" w:rsidR="001E5D2A" w:rsidRDefault="001E5D2A" w:rsidP="004861F5">
      <w:pPr>
        <w:rPr>
          <w:lang w:val="en-US"/>
        </w:rPr>
      </w:pPr>
      <w:r>
        <w:rPr>
          <w:lang w:val="en-US"/>
        </w:rPr>
        <w:tab/>
        <w:t>{%p for item in data.checklist_items %}</w:t>
      </w:r>
    </w:p>
    <w:p w14:paraId="3F8F5F4A" w14:textId="301C3756" w:rsidR="00635A7A" w:rsidRDefault="00635A7A" w:rsidP="004861F5">
      <w:pPr>
        <w:rPr>
          <w:lang w:val="en-US"/>
        </w:rPr>
      </w:pPr>
      <w:sdt>
        <w:sdtPr>
          <w:rPr>
            <w:b/>
            <w:bCs/>
            <w:lang w:val="en-US"/>
          </w:rPr>
          <w:id w:val="-1309480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>
        <w:rPr>
          <w:b/>
          <w:bCs/>
          <w:lang w:val="en-US"/>
        </w:rPr>
        <w:t xml:space="preserve"> </w:t>
      </w:r>
      <w:r>
        <w:rPr>
          <w:lang w:val="en-US"/>
        </w:rPr>
        <w:t>{{</w:t>
      </w:r>
      <w:r w:rsidR="00EE0320">
        <w:rPr>
          <w:lang w:val="en-US"/>
        </w:rPr>
        <w:t>item</w:t>
      </w:r>
      <w:r>
        <w:rPr>
          <w:lang w:val="en-US"/>
        </w:rPr>
        <w:t>}}</w:t>
      </w:r>
    </w:p>
    <w:p w14:paraId="26F4BDC5" w14:textId="40D397AD" w:rsidR="001E5D2A" w:rsidRDefault="001E5D2A" w:rsidP="004861F5">
      <w:pPr>
        <w:rPr>
          <w:lang w:val="en-US"/>
        </w:rPr>
      </w:pPr>
      <w:r>
        <w:rPr>
          <w:lang w:val="en-US"/>
        </w:rPr>
        <w:tab/>
        <w:t>{%p endfor %}</w:t>
      </w:r>
    </w:p>
    <w:sdt>
      <w:sdtPr>
        <w:rPr>
          <w:rStyle w:val="BeantwoordingVraagstellingChar"/>
        </w:rPr>
        <w:alias w:val="{{ hoofdstuk }}.{{ paragraaf }}"/>
        <w:tag w:val="typ hier"/>
        <w:id w:val="-1912455887"/>
        <w:placeholder>
          <w:docPart w:val="5890AD6D505D43A3964F2290FD715318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4AF57E77" w14:textId="507CD67C" w:rsidR="00FD43AC" w:rsidRPr="00FD43AC" w:rsidRDefault="00FD43AC" w:rsidP="00FD43AC">
          <w:pPr>
            <w:pStyle w:val="Invoerveld"/>
            <w:rPr>
              <w:i/>
              <w:sz w:val="22"/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7DB93426" w14:textId="2FE023E9" w:rsidR="00635A7A" w:rsidRPr="00635A7A" w:rsidRDefault="00635A7A" w:rsidP="004861F5">
      <w:pPr>
        <w:rPr>
          <w:lang w:val="en-US"/>
        </w:rPr>
      </w:pPr>
      <w:r>
        <w:rPr>
          <w:lang w:val="en-US"/>
        </w:rPr>
        <w:t xml:space="preserve">{%p endif %} </w:t>
      </w:r>
    </w:p>
    <w:p w14:paraId="0CF8C327" w14:textId="594A5D02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>{%p if data.vragen %}</w:t>
      </w:r>
    </w:p>
    <w:p w14:paraId="3E636B7C" w14:textId="14DEFE1B" w:rsidR="004861F5" w:rsidRDefault="004861F5" w:rsidP="004861F5">
      <w:pPr>
        <w:pStyle w:val="stijlballon"/>
      </w:pP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3AF53B66" w:rsidR="004861F5" w:rsidRDefault="004861F5" w:rsidP="004861F5">
      <w:pPr>
        <w:pStyle w:val="stijlballon"/>
      </w:pPr>
      <w:r>
        <w:t>{%p endfor %}</w:t>
      </w:r>
    </w:p>
    <w:p w14:paraId="425B08C0" w14:textId="6CF47A83" w:rsidR="004861F5" w:rsidRDefault="004861F5" w:rsidP="004861F5">
      <w:r>
        <w:t xml:space="preserve">{%p endif %}           </w:t>
      </w:r>
    </w:p>
    <w:p w14:paraId="396B7FF2" w14:textId="4361DA3D" w:rsidR="004861F5" w:rsidRPr="003D23F5" w:rsidRDefault="004861F5" w:rsidP="004861F5">
      <w:r w:rsidRPr="003D23F5">
        <w:t>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6F6012C3" w:rsidR="00266AB0" w:rsidRPr="00266AB0" w:rsidRDefault="00266AB0" w:rsidP="004861F5">
      <w:r w:rsidRPr="00266AB0">
        <w:lastRenderedPageBreak/>
        <w:t>{%p if not(subparagraaf == “tekst” or subparagraaf == “toelic</w:t>
      </w:r>
      <w:r>
        <w:t>hting” or subparagraaf ==”vragen”</w:t>
      </w:r>
      <w:r w:rsidR="00A17F72">
        <w:t xml:space="preserve"> or subparagraaf ==”gemarkeerde_tekst”</w:t>
      </w:r>
      <w:r w:rsidR="00104E4F">
        <w:t xml:space="preserve"> or subparagraaf ==”checklist_item</w:t>
      </w:r>
      <w:r w:rsidR="00D369C2">
        <w:t>s</w:t>
      </w:r>
      <w:r w:rsidR="00104E4F">
        <w:t>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11009604" w14:textId="18C5B649" w:rsidR="00623C57" w:rsidRDefault="00623C57" w:rsidP="00623C57">
      <w:pPr>
        <w:ind w:firstLine="708"/>
      </w:pPr>
      <w:r w:rsidRPr="00623C57">
        <w:t>{%p if not (inhoud.tekst or inhoud.toelichting) %}</w:t>
      </w:r>
    </w:p>
    <w:sdt>
      <w:sdtPr>
        <w:alias w:val="{{ hoofdstuk }}.{{ paragraaf }}.{{ subparagraaf }}"/>
        <w:tag w:val="typ hier"/>
        <w:id w:val="-755976962"/>
        <w:placeholder>
          <w:docPart w:val="D862B110BDBC415FA8C8B46BF3D0DB7F"/>
        </w:placeholder>
        <w:showingPlcHdr/>
        <w15:color w:val="000000"/>
        <w:text w:multiLine="1"/>
      </w:sdtPr>
      <w:sdtContent>
        <w:p w14:paraId="7419CFA3" w14:textId="77777777" w:rsidR="00623C57" w:rsidRPr="00623C57" w:rsidRDefault="00623C57" w:rsidP="00623C57">
          <w:pPr>
            <w:pStyle w:val="Invoerveld"/>
            <w:rPr>
              <w:lang w:val="nl-NL"/>
            </w:rPr>
          </w:pPr>
          <w:r w:rsidRPr="00835A89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342427CD" w14:textId="1AE812DE" w:rsidR="00623C57" w:rsidRPr="00623C57" w:rsidRDefault="00623C57" w:rsidP="00623C57">
      <w:pPr>
        <w:ind w:firstLine="708"/>
      </w:pPr>
      <w:r w:rsidRPr="00623C57">
        <w:t>{%p endif %}</w:t>
      </w:r>
    </w:p>
    <w:p w14:paraId="4391888E" w14:textId="04461E2F" w:rsidR="00D067AD" w:rsidRPr="00635A7A" w:rsidRDefault="00D067AD" w:rsidP="00D067AD">
      <w:r w:rsidRPr="00635A7A">
        <w:t>{%p endif %}</w:t>
      </w:r>
    </w:p>
    <w:p w14:paraId="2D419F96" w14:textId="7B221003" w:rsidR="000140A7" w:rsidRDefault="000140A7" w:rsidP="00623C57">
      <w:r>
        <w:t>{%p if inhoud.toelichting %}</w:t>
      </w:r>
    </w:p>
    <w:p w14:paraId="386BA562" w14:textId="18AF28EC" w:rsidR="00DE30B0" w:rsidRDefault="00DE30B0" w:rsidP="00DE30B0">
      <w:pPr>
        <w:pStyle w:val="Toelichting"/>
      </w:pPr>
      <w:r w:rsidRPr="00C80E75">
        <w:t xml:space="preserve">{{ </w:t>
      </w:r>
      <w:r w:rsidR="009E6047">
        <w:t>inhoud</w:t>
      </w:r>
      <w:r w:rsidRPr="00C80E75">
        <w:t>.toelichting }}</w:t>
      </w:r>
    </w:p>
    <w:sdt>
      <w:sdtPr>
        <w:alias w:val="{{ hoofdstuk }}.{{ paragraaf }}.{{ subparagraaf }}"/>
        <w:tag w:val="typ hier"/>
        <w:id w:val="1687404799"/>
        <w:placeholder>
          <w:docPart w:val="F742FED73DF048A69DA3B572B3011E15"/>
        </w:placeholder>
        <w:showingPlcHdr/>
        <w15:color w:val="000000"/>
        <w:text w:multiLine="1"/>
      </w:sdtPr>
      <w:sdtContent>
        <w:p w14:paraId="367ED78D" w14:textId="77777777" w:rsidR="00C74C7D" w:rsidRPr="00C74C7D" w:rsidRDefault="00C74C7D" w:rsidP="00C74C7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5033565A" w14:textId="7BA37800" w:rsidR="000140A7" w:rsidRPr="00635A7A" w:rsidRDefault="000140A7" w:rsidP="007D1A0B">
      <w:r w:rsidRPr="00635A7A">
        <w:t>{%p endif %}</w:t>
      </w:r>
    </w:p>
    <w:p w14:paraId="400A40EF" w14:textId="638C6A42" w:rsidR="000140A7" w:rsidRDefault="000140A7" w:rsidP="00623C57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623C57">
      <w:r>
        <w:t>{%p endif %}</w:t>
      </w:r>
    </w:p>
    <w:p w14:paraId="5082C72F" w14:textId="4087A98A" w:rsidR="00614283" w:rsidRDefault="00614283" w:rsidP="00623C57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623C57">
      <w:r>
        <w:t>{%p endif %}</w:t>
      </w:r>
    </w:p>
    <w:p w14:paraId="06F8D249" w14:textId="61301806" w:rsidR="004861F5" w:rsidRPr="00635A7A" w:rsidRDefault="004861F5" w:rsidP="004861F5">
      <w:r w:rsidRPr="00BB1093">
        <w:t xml:space="preserve">                </w:t>
      </w:r>
      <w:r w:rsidRPr="00635A7A">
        <w:t xml:space="preserve">{%p endfor %}      </w:t>
      </w:r>
    </w:p>
    <w:p w14:paraId="12A8012E" w14:textId="77777777" w:rsidR="004861F5" w:rsidRDefault="004861F5" w:rsidP="004861F5">
      <w:r w:rsidRPr="00635A7A">
        <w:t xml:space="preserve">        </w:t>
      </w:r>
      <w:r>
        <w:t>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DB41" w14:textId="77777777" w:rsidR="00533E9A" w:rsidRPr="000C3C18" w:rsidRDefault="00533E9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05155BB" w14:textId="77777777" w:rsidR="00533E9A" w:rsidRPr="000C3C18" w:rsidRDefault="00533E9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E085CA4" w14:textId="77777777" w:rsidR="00533E9A" w:rsidRDefault="00533E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11699" w14:textId="77777777" w:rsidR="00533E9A" w:rsidRPr="000C3C18" w:rsidRDefault="00533E9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BCD8899" w14:textId="77777777" w:rsidR="00533E9A" w:rsidRPr="000C3C18" w:rsidRDefault="00533E9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4C24054F" w14:textId="77777777" w:rsidR="00533E9A" w:rsidRDefault="00533E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07A02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D6807"/>
    <w:rsid w:val="000F2099"/>
    <w:rsid w:val="000F3421"/>
    <w:rsid w:val="000F7238"/>
    <w:rsid w:val="001015AB"/>
    <w:rsid w:val="00103028"/>
    <w:rsid w:val="00103AFF"/>
    <w:rsid w:val="00104E4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1B7D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980"/>
    <w:rsid w:val="001C7C17"/>
    <w:rsid w:val="001D27CF"/>
    <w:rsid w:val="001D4BED"/>
    <w:rsid w:val="001D4DC5"/>
    <w:rsid w:val="001D4E95"/>
    <w:rsid w:val="001E34AB"/>
    <w:rsid w:val="001E5D2A"/>
    <w:rsid w:val="001E6224"/>
    <w:rsid w:val="001E7F5C"/>
    <w:rsid w:val="001F1BC8"/>
    <w:rsid w:val="001F3654"/>
    <w:rsid w:val="001F3F2D"/>
    <w:rsid w:val="001F3F8C"/>
    <w:rsid w:val="001F445B"/>
    <w:rsid w:val="001F7B3A"/>
    <w:rsid w:val="00202132"/>
    <w:rsid w:val="002107AC"/>
    <w:rsid w:val="00213F5C"/>
    <w:rsid w:val="00213F9A"/>
    <w:rsid w:val="002147E6"/>
    <w:rsid w:val="00216C57"/>
    <w:rsid w:val="002226B9"/>
    <w:rsid w:val="00222C5A"/>
    <w:rsid w:val="00222C9B"/>
    <w:rsid w:val="0022409B"/>
    <w:rsid w:val="002401AF"/>
    <w:rsid w:val="002410D2"/>
    <w:rsid w:val="0024222E"/>
    <w:rsid w:val="002432D4"/>
    <w:rsid w:val="002527BB"/>
    <w:rsid w:val="00253279"/>
    <w:rsid w:val="00253E4E"/>
    <w:rsid w:val="002600E6"/>
    <w:rsid w:val="00266AB0"/>
    <w:rsid w:val="0027226D"/>
    <w:rsid w:val="00274DFC"/>
    <w:rsid w:val="002819B4"/>
    <w:rsid w:val="002824C5"/>
    <w:rsid w:val="00285FDE"/>
    <w:rsid w:val="002868B1"/>
    <w:rsid w:val="00292441"/>
    <w:rsid w:val="00292727"/>
    <w:rsid w:val="00295414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538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412C"/>
    <w:rsid w:val="00317E93"/>
    <w:rsid w:val="00317F10"/>
    <w:rsid w:val="00320DBE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07CC0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21CD"/>
    <w:rsid w:val="00477E1F"/>
    <w:rsid w:val="0048489F"/>
    <w:rsid w:val="004861F5"/>
    <w:rsid w:val="00495F8E"/>
    <w:rsid w:val="004B1425"/>
    <w:rsid w:val="004B6E4B"/>
    <w:rsid w:val="004C78A7"/>
    <w:rsid w:val="004D09D3"/>
    <w:rsid w:val="004D14DB"/>
    <w:rsid w:val="004D27DE"/>
    <w:rsid w:val="004D566B"/>
    <w:rsid w:val="004F34BC"/>
    <w:rsid w:val="00502C42"/>
    <w:rsid w:val="00502C6D"/>
    <w:rsid w:val="005038F3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1E64"/>
    <w:rsid w:val="00533670"/>
    <w:rsid w:val="00533E9A"/>
    <w:rsid w:val="0053406C"/>
    <w:rsid w:val="00543B02"/>
    <w:rsid w:val="00551787"/>
    <w:rsid w:val="005556D2"/>
    <w:rsid w:val="00557CB3"/>
    <w:rsid w:val="0056502E"/>
    <w:rsid w:val="005665B5"/>
    <w:rsid w:val="00574191"/>
    <w:rsid w:val="005751B9"/>
    <w:rsid w:val="00575388"/>
    <w:rsid w:val="0057772A"/>
    <w:rsid w:val="005801F3"/>
    <w:rsid w:val="00586F29"/>
    <w:rsid w:val="005870E4"/>
    <w:rsid w:val="005908D7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3C57"/>
    <w:rsid w:val="00624199"/>
    <w:rsid w:val="00635A7A"/>
    <w:rsid w:val="0064388C"/>
    <w:rsid w:val="00645B55"/>
    <w:rsid w:val="00655BE1"/>
    <w:rsid w:val="00667A04"/>
    <w:rsid w:val="00671AAE"/>
    <w:rsid w:val="00673764"/>
    <w:rsid w:val="00674AE3"/>
    <w:rsid w:val="00677212"/>
    <w:rsid w:val="00691EA8"/>
    <w:rsid w:val="00692605"/>
    <w:rsid w:val="00693642"/>
    <w:rsid w:val="0069758D"/>
    <w:rsid w:val="006A4E0C"/>
    <w:rsid w:val="006B65FB"/>
    <w:rsid w:val="006B6787"/>
    <w:rsid w:val="006B6EC7"/>
    <w:rsid w:val="006B74E4"/>
    <w:rsid w:val="006C1D2D"/>
    <w:rsid w:val="006C31FC"/>
    <w:rsid w:val="006C3319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0B38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C696F"/>
    <w:rsid w:val="007D04BD"/>
    <w:rsid w:val="007D145A"/>
    <w:rsid w:val="007D1A0B"/>
    <w:rsid w:val="007D2354"/>
    <w:rsid w:val="007D50F0"/>
    <w:rsid w:val="007D6C23"/>
    <w:rsid w:val="007D7EE7"/>
    <w:rsid w:val="007E43EF"/>
    <w:rsid w:val="007E5341"/>
    <w:rsid w:val="007E7C97"/>
    <w:rsid w:val="007F073B"/>
    <w:rsid w:val="007F16A1"/>
    <w:rsid w:val="007F3370"/>
    <w:rsid w:val="007F6ADC"/>
    <w:rsid w:val="0081171E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A89"/>
    <w:rsid w:val="00835C61"/>
    <w:rsid w:val="00843445"/>
    <w:rsid w:val="00853D35"/>
    <w:rsid w:val="00867981"/>
    <w:rsid w:val="00871CAE"/>
    <w:rsid w:val="008766B6"/>
    <w:rsid w:val="0088394F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1D93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B7FB2"/>
    <w:rsid w:val="009C6F65"/>
    <w:rsid w:val="009D37D2"/>
    <w:rsid w:val="009D571B"/>
    <w:rsid w:val="009D6EF7"/>
    <w:rsid w:val="009E6047"/>
    <w:rsid w:val="009E6217"/>
    <w:rsid w:val="009E633C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17F72"/>
    <w:rsid w:val="00A224F7"/>
    <w:rsid w:val="00A25E1B"/>
    <w:rsid w:val="00A263E6"/>
    <w:rsid w:val="00A26D2A"/>
    <w:rsid w:val="00A33AAE"/>
    <w:rsid w:val="00A37D29"/>
    <w:rsid w:val="00A41596"/>
    <w:rsid w:val="00A41CD3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093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00D3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ADE"/>
    <w:rsid w:val="00C67FA8"/>
    <w:rsid w:val="00C72346"/>
    <w:rsid w:val="00C74494"/>
    <w:rsid w:val="00C74C7D"/>
    <w:rsid w:val="00C77E97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46E"/>
    <w:rsid w:val="00CB2C2C"/>
    <w:rsid w:val="00CB2F24"/>
    <w:rsid w:val="00CB3197"/>
    <w:rsid w:val="00CB37A1"/>
    <w:rsid w:val="00CB3E28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E6FB2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7AD"/>
    <w:rsid w:val="00D06BEF"/>
    <w:rsid w:val="00D07BA6"/>
    <w:rsid w:val="00D10BC8"/>
    <w:rsid w:val="00D17C53"/>
    <w:rsid w:val="00D2032B"/>
    <w:rsid w:val="00D369C2"/>
    <w:rsid w:val="00D45418"/>
    <w:rsid w:val="00D464A5"/>
    <w:rsid w:val="00D51EE8"/>
    <w:rsid w:val="00D5312B"/>
    <w:rsid w:val="00D548C3"/>
    <w:rsid w:val="00D56D7A"/>
    <w:rsid w:val="00D62CD7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4883"/>
    <w:rsid w:val="00DC59F1"/>
    <w:rsid w:val="00DC5CAF"/>
    <w:rsid w:val="00DC697E"/>
    <w:rsid w:val="00DE2339"/>
    <w:rsid w:val="00DE29F8"/>
    <w:rsid w:val="00DE30B0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033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17BE"/>
    <w:rsid w:val="00E95A9E"/>
    <w:rsid w:val="00E96072"/>
    <w:rsid w:val="00E96950"/>
    <w:rsid w:val="00EA09F7"/>
    <w:rsid w:val="00EA14AE"/>
    <w:rsid w:val="00EB362C"/>
    <w:rsid w:val="00EB4FFD"/>
    <w:rsid w:val="00EB7614"/>
    <w:rsid w:val="00EB7AD8"/>
    <w:rsid w:val="00EC112C"/>
    <w:rsid w:val="00EC4699"/>
    <w:rsid w:val="00EC59A5"/>
    <w:rsid w:val="00EC7DE2"/>
    <w:rsid w:val="00ED2A5C"/>
    <w:rsid w:val="00ED36AD"/>
    <w:rsid w:val="00ED644C"/>
    <w:rsid w:val="00EE0320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4248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76C6B"/>
    <w:rsid w:val="00F8095B"/>
    <w:rsid w:val="00F829B0"/>
    <w:rsid w:val="00F831E8"/>
    <w:rsid w:val="00F91003"/>
    <w:rsid w:val="00F9754A"/>
    <w:rsid w:val="00FA276B"/>
    <w:rsid w:val="00FA2A86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43AC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DE29F8"/>
    <w:pPr>
      <w:spacing w:before="120" w:after="120" w:line="259" w:lineRule="auto"/>
    </w:pPr>
    <w:rPr>
      <w:rFonts w:asciiTheme="majorHAnsi" w:hAnsiTheme="majorHAnsi"/>
      <w:i/>
      <w:sz w:val="22"/>
    </w:rPr>
  </w:style>
  <w:style w:type="character" w:customStyle="1" w:styleId="ToelichtingChar">
    <w:name w:val="Toelichting Char"/>
    <w:basedOn w:val="Standaardalinea-lettertype"/>
    <w:link w:val="Toelichting"/>
    <w:rsid w:val="00DE29F8"/>
    <w:rPr>
      <w:rFonts w:asciiTheme="majorHAnsi" w:hAnsiTheme="majorHAnsi"/>
      <w:i/>
      <w:noProof/>
      <w:sz w:val="22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2226B9"/>
    <w:pPr>
      <w:spacing w:after="40"/>
    </w:pPr>
    <w:rPr>
      <w:rFonts w:eastAsia="MS Gothic"/>
      <w:b/>
      <w:lang w:val="en-US"/>
    </w:rPr>
  </w:style>
  <w:style w:type="character" w:customStyle="1" w:styleId="checklistChar">
    <w:name w:val="checklist Char"/>
    <w:basedOn w:val="Standaardalinea-lettertype"/>
    <w:link w:val="checklist"/>
    <w:rsid w:val="002226B9"/>
    <w:rPr>
      <w:rFonts w:eastAsia="MS Gothic"/>
      <w:b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78655F" w:rsidP="0078655F">
          <w:pPr>
            <w:pStyle w:val="EC50AACC616344F6A72BDABE78747E86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78655F" w:rsidP="0078655F">
          <w:pPr>
            <w:pStyle w:val="7E0A4BB2669B467494448D0B27AE7D6B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78655F" w:rsidP="0078655F">
          <w:pPr>
            <w:pStyle w:val="0B6B684DC07F47BAAA790ACAAD992BE1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78655F" w:rsidP="0078655F">
          <w:pPr>
            <w:pStyle w:val="FD976760467240E293E2D9E8F391C1C2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78655F" w:rsidP="0078655F">
          <w:pPr>
            <w:pStyle w:val="BAA5ADB7272D4912BBA55411C0B10F2B1"/>
          </w:pPr>
          <w:r w:rsidRPr="0061615D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78655F" w:rsidP="0078655F">
          <w:pPr>
            <w:pStyle w:val="11167E937EE54CB399E4EE882C6FB371"/>
          </w:pPr>
          <w:r w:rsidRPr="00193FFD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78655F" w:rsidP="0078655F">
          <w:pPr>
            <w:pStyle w:val="8FC45FE85A164EE7B9E702C41DA291CF"/>
          </w:pPr>
          <w:r w:rsidRPr="00193FFD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78655F" w:rsidP="0078655F">
          <w:pPr>
            <w:pStyle w:val="84E8709649FE4774BAAD72A0FA613348"/>
          </w:pPr>
          <w:r w:rsidRPr="00193FFD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78655F" w:rsidP="0078655F">
          <w:pPr>
            <w:pStyle w:val="F6C0A3E4BEDC4AFBADBC5AB2B2D809D0"/>
          </w:pPr>
          <w:r w:rsidRPr="00193FFD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78655F" w:rsidP="0078655F">
          <w:pPr>
            <w:pStyle w:val="EF26725C45D34B9FB45F364BE5F5D4F8"/>
          </w:pPr>
          <w:r w:rsidRPr="00193FFD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78655F" w:rsidP="0078655F">
          <w:pPr>
            <w:pStyle w:val="C369061AA582425599F71AEC0927764A"/>
          </w:pPr>
          <w:r w:rsidRPr="00193FFD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78655F" w:rsidP="0078655F">
          <w:pPr>
            <w:pStyle w:val="9FDB18BBA4954CD88D3C846B5DD1E93A"/>
          </w:pPr>
          <w:r w:rsidRPr="00193FFD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78655F" w:rsidP="0078655F">
          <w:pPr>
            <w:pStyle w:val="ACAFFA64CBC64DAAB8C153048666D29A"/>
          </w:pPr>
          <w:r w:rsidRPr="00193FFD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78655F" w:rsidP="0078655F">
          <w:pPr>
            <w:pStyle w:val="842BD379E17F45F5AE608B672B9E43EE"/>
          </w:pPr>
          <w:r w:rsidRPr="00193FFD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78655F" w:rsidP="0078655F">
          <w:pPr>
            <w:pStyle w:val="D7DE12D6E30647BF95310C9D81101B0E"/>
          </w:pPr>
          <w:r w:rsidRPr="00193FFD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78655F" w:rsidP="0078655F">
          <w:pPr>
            <w:pStyle w:val="2477759079B5445BAAB4642762E67511"/>
          </w:pPr>
          <w:r w:rsidRPr="00193FFD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78655F" w:rsidP="0078655F">
          <w:pPr>
            <w:pStyle w:val="3654AA84BCDA4AC8B0ED1701439792611"/>
          </w:pPr>
          <w:r w:rsidRPr="0061615D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78655F" w:rsidP="0078655F">
          <w:pPr>
            <w:pStyle w:val="7CD49BE46103402BBE667EEB4E9816DE"/>
          </w:pPr>
          <w:r w:rsidRPr="00193FFD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78655F" w:rsidP="0078655F">
          <w:pPr>
            <w:pStyle w:val="EFFDA18B79BD45F0913A1CE7B16588DE"/>
          </w:pPr>
          <w:r w:rsidRPr="00193FFD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64F723AB8C58445AB0348DDE2EF668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73BC0E-5E07-4314-B225-FA95FCD9A646}"/>
      </w:docPartPr>
      <w:docPartBody>
        <w:p w:rsidR="00F350D7" w:rsidRDefault="0078655F" w:rsidP="0078655F">
          <w:pPr>
            <w:pStyle w:val="64F723AB8C58445AB0348DDE2EF66860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D862B110BDBC415FA8C8B46BF3D0D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18AB8F-7499-46CC-B874-676098708916}"/>
      </w:docPartPr>
      <w:docPartBody>
        <w:p w:rsidR="0078655F" w:rsidRDefault="0078655F" w:rsidP="0078655F">
          <w:pPr>
            <w:pStyle w:val="D862B110BDBC415FA8C8B46BF3D0DB7F1"/>
          </w:pPr>
          <w:r w:rsidRPr="00835A89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F742FED73DF048A69DA3B572B3011E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76DCA8-238E-4CE6-8528-C02E77D3D05B}"/>
      </w:docPartPr>
      <w:docPartBody>
        <w:p w:rsidR="0078655F" w:rsidRDefault="0078655F" w:rsidP="0078655F">
          <w:pPr>
            <w:pStyle w:val="F742FED73DF048A69DA3B572B3011E151"/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3DEF16591A8B4C0BA0E9F8FB6D47BA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D496D7-4922-4D3F-8F86-9CE65DAE4359}"/>
      </w:docPartPr>
      <w:docPartBody>
        <w:p w:rsidR="0078655F" w:rsidRDefault="0078655F" w:rsidP="0078655F">
          <w:pPr>
            <w:pStyle w:val="3DEF16591A8B4C0BA0E9F8FB6D47BA4D1"/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docPartBody>
    </w:docPart>
    <w:docPart>
      <w:docPartPr>
        <w:name w:val="5890AD6D505D43A3964F2290FD7153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3709B-208C-462E-B33A-305E2B55F771}"/>
      </w:docPartPr>
      <w:docPartBody>
        <w:p w:rsidR="00000000" w:rsidRDefault="0078655F" w:rsidP="0078655F">
          <w:pPr>
            <w:pStyle w:val="5890AD6D505D43A3964F2290FD715318"/>
          </w:pPr>
          <w:r w:rsidRPr="00EB4FFD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86DD1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02132"/>
    <w:rsid w:val="002147E6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11EA"/>
    <w:rsid w:val="003D75A2"/>
    <w:rsid w:val="003E1EF2"/>
    <w:rsid w:val="003E6AF3"/>
    <w:rsid w:val="00440766"/>
    <w:rsid w:val="0044248E"/>
    <w:rsid w:val="004674EF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35ABB"/>
    <w:rsid w:val="00667912"/>
    <w:rsid w:val="006A4E0C"/>
    <w:rsid w:val="006C1D2D"/>
    <w:rsid w:val="006C6AE9"/>
    <w:rsid w:val="006D3E96"/>
    <w:rsid w:val="0071313E"/>
    <w:rsid w:val="007204D2"/>
    <w:rsid w:val="00770E49"/>
    <w:rsid w:val="0078655F"/>
    <w:rsid w:val="00787BED"/>
    <w:rsid w:val="007A4110"/>
    <w:rsid w:val="007B58B9"/>
    <w:rsid w:val="007B6463"/>
    <w:rsid w:val="007C70D4"/>
    <w:rsid w:val="007D6C23"/>
    <w:rsid w:val="007F073B"/>
    <w:rsid w:val="007F6ADC"/>
    <w:rsid w:val="00801FA8"/>
    <w:rsid w:val="00825945"/>
    <w:rsid w:val="0083711E"/>
    <w:rsid w:val="00853D35"/>
    <w:rsid w:val="00876762"/>
    <w:rsid w:val="008D1047"/>
    <w:rsid w:val="00905DCB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275BB"/>
    <w:rsid w:val="00A50DC9"/>
    <w:rsid w:val="00A54E51"/>
    <w:rsid w:val="00A77A1A"/>
    <w:rsid w:val="00A8648D"/>
    <w:rsid w:val="00A90E4F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400D3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2CD7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17BE"/>
    <w:rsid w:val="00E96072"/>
    <w:rsid w:val="00EB5C51"/>
    <w:rsid w:val="00EE13D1"/>
    <w:rsid w:val="00EF025B"/>
    <w:rsid w:val="00EF22C6"/>
    <w:rsid w:val="00EF65EF"/>
    <w:rsid w:val="00F20E77"/>
    <w:rsid w:val="00F350D7"/>
    <w:rsid w:val="00F57B5C"/>
    <w:rsid w:val="00F7187D"/>
    <w:rsid w:val="00FA2A8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8655F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842BD379E17F45F5AE608B672B9E43EE">
    <w:name w:val="842BD379E17F45F5AE608B672B9E43EE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64F723AB8C58445AB0348DDE2EF66860">
    <w:name w:val="64F723AB8C58445AB0348DDE2EF66860"/>
    <w:rsid w:val="00905DCB"/>
  </w:style>
  <w:style w:type="paragraph" w:customStyle="1" w:styleId="D7DE12D6E30647BF95310C9D81101B0E">
    <w:name w:val="D7DE12D6E30647BF95310C9D81101B0E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D862B110BDBC415FA8C8B46BF3D0DB7F">
    <w:name w:val="D862B110BDBC415FA8C8B46BF3D0DB7F"/>
    <w:rsid w:val="00F350D7"/>
  </w:style>
  <w:style w:type="paragraph" w:customStyle="1" w:styleId="F742FED73DF048A69DA3B572B3011E15">
    <w:name w:val="F742FED73DF048A69DA3B572B3011E15"/>
    <w:rsid w:val="00F350D7"/>
  </w:style>
  <w:style w:type="paragraph" w:customStyle="1" w:styleId="3DEF16591A8B4C0BA0E9F8FB6D47BA4D">
    <w:name w:val="3DEF16591A8B4C0BA0E9F8FB6D47BA4D"/>
    <w:rsid w:val="00F350D7"/>
  </w:style>
  <w:style w:type="paragraph" w:customStyle="1" w:styleId="2477759079B5445BAAB4642762E67511">
    <w:name w:val="2477759079B5445BAAB4642762E67511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11167E937EE54CB399E4EE882C6FB371">
    <w:name w:val="11167E937EE54CB399E4EE882C6FB371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8FC45FE85A164EE7B9E702C41DA291CF">
    <w:name w:val="8FC45FE85A164EE7B9E702C41DA291CF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84E8709649FE4774BAAD72A0FA613348">
    <w:name w:val="84E8709649FE4774BAAD72A0FA613348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F6C0A3E4BEDC4AFBADBC5AB2B2D809D0">
    <w:name w:val="F6C0A3E4BEDC4AFBADBC5AB2B2D809D0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EF26725C45D34B9FB45F364BE5F5D4F8">
    <w:name w:val="EF26725C45D34B9FB45F364BE5F5D4F8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C369061AA582425599F71AEC0927764A">
    <w:name w:val="C369061AA582425599F71AEC0927764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9FDB18BBA4954CD88D3C846B5DD1E93A">
    <w:name w:val="9FDB18BBA4954CD88D3C846B5DD1E93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ACAFFA64CBC64DAAB8C153048666D29A">
    <w:name w:val="ACAFFA64CBC64DAAB8C153048666D29A"/>
    <w:rsid w:val="0078655F"/>
    <w:pPr>
      <w:spacing w:after="0" w:line="240" w:lineRule="auto"/>
    </w:pPr>
    <w:rPr>
      <w:rFonts w:eastAsiaTheme="minorHAnsi"/>
      <w:noProof/>
      <w:color w:val="262626" w:themeColor="text1" w:themeTint="D9"/>
      <w:lang w:eastAsia="en-US"/>
    </w:rPr>
  </w:style>
  <w:style w:type="paragraph" w:customStyle="1" w:styleId="EC50AACC616344F6A72BDABE78747E861">
    <w:name w:val="EC50AACC616344F6A72BDABE78747E86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64F723AB8C58445AB0348DDE2EF668601">
    <w:name w:val="64F723AB8C58445AB0348DDE2EF66860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0B6B684DC07F47BAAA790ACAAD992BE11">
    <w:name w:val="0B6B684DC07F47BAAA790ACAAD992BE1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3DEF16591A8B4C0BA0E9F8FB6D47BA4D1">
    <w:name w:val="3DEF16591A8B4C0BA0E9F8FB6D47BA4D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7E0A4BB2669B467494448D0B27AE7D6B1">
    <w:name w:val="7E0A4BB2669B467494448D0B27AE7D6B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D862B110BDBC415FA8C8B46BF3D0DB7F1">
    <w:name w:val="D862B110BDBC415FA8C8B46BF3D0DB7F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F742FED73DF048A69DA3B572B3011E151">
    <w:name w:val="F742FED73DF048A69DA3B572B3011E15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FD976760467240E293E2D9E8F391C1C21">
    <w:name w:val="FD976760467240E293E2D9E8F391C1C21"/>
    <w:rsid w:val="0078655F"/>
    <w:pPr>
      <w:spacing w:after="40"/>
    </w:pPr>
    <w:rPr>
      <w:rFonts w:eastAsiaTheme="minorHAnsi"/>
      <w:noProof/>
      <w:sz w:val="20"/>
      <w:lang w:val="en-GB" w:eastAsia="en-US"/>
    </w:rPr>
  </w:style>
  <w:style w:type="paragraph" w:customStyle="1" w:styleId="7CD49BE46103402BBE667EEB4E9816DE">
    <w:name w:val="7CD49BE46103402BBE667EEB4E9816DE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BAA5ADB7272D4912BBA55411C0B10F2B1">
    <w:name w:val="BAA5ADB7272D4912BBA55411C0B10F2B1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EFFDA18B79BD45F0913A1CE7B16588DE">
    <w:name w:val="EFFDA18B79BD45F0913A1CE7B16588DE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3654AA84BCDA4AC8B0ED1701439792611">
    <w:name w:val="3654AA84BCDA4AC8B0ED1701439792611"/>
    <w:rsid w:val="0078655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noProof/>
      <w:color w:val="404040" w:themeColor="text1" w:themeTint="BF"/>
      <w:sz w:val="20"/>
      <w:lang w:eastAsia="en-US"/>
    </w:rPr>
  </w:style>
  <w:style w:type="paragraph" w:customStyle="1" w:styleId="5890AD6D505D43A3964F2290FD715318">
    <w:name w:val="5890AD6D505D43A3964F2290FD715318"/>
    <w:rsid w:val="00786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49</cp:revision>
  <dcterms:created xsi:type="dcterms:W3CDTF">2025-10-17T09:32:00Z</dcterms:created>
  <dcterms:modified xsi:type="dcterms:W3CDTF">2025-10-17T13:37:00Z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