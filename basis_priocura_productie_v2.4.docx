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33A55" w14:textId="13CD15D9" w:rsidR="00F4753A" w:rsidRPr="003A0ACA" w:rsidRDefault="00F4753A" w:rsidP="00F4753A">
      <w:pPr>
        <w:tabs>
          <w:tab w:val="left" w:pos="9465"/>
        </w:tabs>
        <w:jc w:val="center"/>
        <w:rPr>
          <w:lang w:val="en-GB"/>
        </w:rPr>
      </w:pPr>
      <w:r w:rsidRPr="00FA6E3E">
        <w:rPr>
          <w:lang w:val="en-GB"/>
        </w:rPr>
        <w:t>{%</w:t>
      </w:r>
      <w:r>
        <w:rPr>
          <w:lang w:val="en-GB"/>
        </w:rPr>
        <w:t>p</w:t>
      </w:r>
      <w:r w:rsidRPr="00FA6E3E">
        <w:rPr>
          <w:lang w:val="en-GB"/>
        </w:rPr>
        <w:t xml:space="preserve"> if </w:t>
      </w:r>
      <w:r>
        <w:rPr>
          <w:lang w:val="en-GB"/>
        </w:rPr>
        <w:t>voorblad</w:t>
      </w:r>
      <w:r w:rsidRPr="00FA6E3E">
        <w:rPr>
          <w:lang w:val="en-GB"/>
        </w:rPr>
        <w:t xml:space="preserve"> == “yes” %}</w:t>
      </w:r>
    </w:p>
    <w:p w14:paraId="7FC73D7E" w14:textId="19AE3EAE" w:rsidR="00103AFF" w:rsidRDefault="00103AFF" w:rsidP="00932EFB">
      <w:pPr>
        <w:tabs>
          <w:tab w:val="center" w:pos="2835"/>
        </w:tabs>
        <w:rPr>
          <w:lang w:val="en-GB"/>
        </w:rPr>
      </w:pPr>
    </w:p>
    <w:p w14:paraId="186CF3FD" w14:textId="77777777" w:rsidR="00DA2009" w:rsidRDefault="00DA2009" w:rsidP="00932EFB">
      <w:pPr>
        <w:tabs>
          <w:tab w:val="center" w:pos="2835"/>
        </w:tabs>
        <w:rPr>
          <w:lang w:val="en-GB"/>
        </w:rPr>
      </w:pPr>
    </w:p>
    <w:p w14:paraId="596AEB25" w14:textId="77777777" w:rsidR="00C508CD" w:rsidRDefault="00C508CD" w:rsidP="00932EFB">
      <w:pPr>
        <w:tabs>
          <w:tab w:val="center" w:pos="2835"/>
        </w:tabs>
        <w:rPr>
          <w:lang w:val="en-GB"/>
        </w:rPr>
      </w:pPr>
    </w:p>
    <w:p w14:paraId="783BE8FB" w14:textId="77777777" w:rsidR="006D6F9C" w:rsidRDefault="006D6F9C" w:rsidP="00932EFB">
      <w:pPr>
        <w:tabs>
          <w:tab w:val="center" w:pos="2835"/>
        </w:tabs>
        <w:rPr>
          <w:lang w:val="en-GB"/>
        </w:rPr>
      </w:pPr>
    </w:p>
    <w:p w14:paraId="01D5C38A" w14:textId="140AAA82" w:rsidR="00C508CD" w:rsidRPr="003A0ACA" w:rsidRDefault="00E34ED3" w:rsidP="00932EFB">
      <w:pPr>
        <w:tabs>
          <w:tab w:val="center" w:pos="2835"/>
        </w:tabs>
        <w:rPr>
          <w:lang w:val="en-GB"/>
        </w:rPr>
      </w:pPr>
      <w:r>
        <w:rPr>
          <w:lang w:val="en-GB"/>
        </w:rPr>
        <w:drawing>
          <wp:anchor distT="0" distB="0" distL="114300" distR="114300" simplePos="0" relativeHeight="251658240" behindDoc="1" locked="1" layoutInCell="1" allowOverlap="1" wp14:anchorId="25DFB3E1" wp14:editId="75F58013">
            <wp:simplePos x="0" y="0"/>
            <wp:positionH relativeFrom="page">
              <wp:align>left</wp:align>
            </wp:positionH>
            <wp:positionV relativeFrom="page">
              <wp:posOffset>1083945</wp:posOffset>
            </wp:positionV>
            <wp:extent cx="4092575" cy="8122920"/>
            <wp:effectExtent l="0" t="0" r="0" b="0"/>
            <wp:wrapNone/>
            <wp:docPr id="1393442115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2115" name="Graphic 1393442115"/>
                    <pic:cNvPicPr/>
                  </pic:nvPicPr>
                  <pic:blipFill rotWithShape="1">
                    <a:blip r:embed="rId11">
                      <a:alphaModFix/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47543" r="2452" b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812292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16444" w:type="dxa"/>
        <w:tblInd w:w="-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3119"/>
        <w:gridCol w:w="8788"/>
      </w:tblGrid>
      <w:tr w:rsidR="001F3654" w:rsidRPr="000C3C18" w14:paraId="23CA35BE" w14:textId="77777777" w:rsidTr="00624199">
        <w:trPr>
          <w:trHeight w:val="283"/>
        </w:trPr>
        <w:tc>
          <w:tcPr>
            <w:tcW w:w="4537" w:type="dxa"/>
            <w:vMerge w:val="restart"/>
          </w:tcPr>
          <w:p w14:paraId="1B8A3069" w14:textId="22F7EEF6" w:rsidR="001F3654" w:rsidRDefault="001F3654" w:rsidP="00103AFF">
            <w:pPr>
              <w:pStyle w:val="Titel"/>
              <w:ind w:left="0"/>
            </w:pPr>
          </w:p>
        </w:tc>
        <w:tc>
          <w:tcPr>
            <w:tcW w:w="11907" w:type="dxa"/>
            <w:gridSpan w:val="2"/>
          </w:tcPr>
          <w:p w14:paraId="34D67EC6" w14:textId="51A0BE0C" w:rsidR="001F3654" w:rsidRPr="00CF795B" w:rsidRDefault="001F3654" w:rsidP="00CF795B">
            <w:pPr>
              <w:pStyle w:val="Titel"/>
              <w:ind w:left="0"/>
            </w:pPr>
            <w:r w:rsidRPr="00CF795B">
              <w:t xml:space="preserve">{{ titel </w:t>
            </w:r>
            <w:r w:rsidR="00051876">
              <w:t xml:space="preserve">| capitalize </w:t>
            </w:r>
            <w:r w:rsidRPr="00CF795B">
              <w:t>}}</w:t>
            </w:r>
          </w:p>
        </w:tc>
      </w:tr>
      <w:tr w:rsidR="001F3654" w:rsidRPr="000C3C18" w14:paraId="763F7463" w14:textId="77777777" w:rsidTr="00624199">
        <w:trPr>
          <w:trHeight w:val="283"/>
        </w:trPr>
        <w:tc>
          <w:tcPr>
            <w:tcW w:w="4537" w:type="dxa"/>
            <w:vMerge/>
          </w:tcPr>
          <w:p w14:paraId="240A8F9B" w14:textId="7777777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</w:p>
        </w:tc>
        <w:tc>
          <w:tcPr>
            <w:tcW w:w="11907" w:type="dxa"/>
            <w:gridSpan w:val="2"/>
          </w:tcPr>
          <w:p w14:paraId="33AFB1A9" w14:textId="29CF3A47" w:rsidR="001F3654" w:rsidRPr="00144176" w:rsidRDefault="001F3654" w:rsidP="00103AFF">
            <w:pPr>
              <w:pStyle w:val="Ondertitel"/>
              <w:ind w:left="0"/>
              <w:rPr>
                <w:b w:val="0"/>
                <w:bCs/>
              </w:rPr>
            </w:pPr>
            <w:r w:rsidRPr="00144176">
              <w:rPr>
                <w:b w:val="0"/>
                <w:bCs/>
              </w:rPr>
              <w:t>{{ subtitel</w:t>
            </w:r>
            <w:r w:rsidR="00051876">
              <w:rPr>
                <w:b w:val="0"/>
                <w:bCs/>
              </w:rPr>
              <w:t xml:space="preserve"> </w:t>
            </w:r>
            <w:r w:rsidRPr="00144176">
              <w:rPr>
                <w:b w:val="0"/>
                <w:bCs/>
              </w:rPr>
              <w:t>}}</w:t>
            </w:r>
          </w:p>
        </w:tc>
      </w:tr>
      <w:tr w:rsidR="001F3654" w:rsidRPr="000C3C18" w14:paraId="76363FBB" w14:textId="77777777" w:rsidTr="00624199">
        <w:trPr>
          <w:trHeight w:val="283"/>
        </w:trPr>
        <w:tc>
          <w:tcPr>
            <w:tcW w:w="4537" w:type="dxa"/>
            <w:vMerge/>
          </w:tcPr>
          <w:p w14:paraId="1759F8A4" w14:textId="3FE434FC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8AFCDDF" w14:textId="4433EEB9" w:rsidR="001F3654" w:rsidRPr="000F3421" w:rsidRDefault="001F3654" w:rsidP="00144176">
            <w:pPr>
              <w:pStyle w:val="TabelStandaard"/>
            </w:pPr>
            <w:r w:rsidRPr="000F3421">
              <w:t>Versie</w:t>
            </w:r>
          </w:p>
        </w:tc>
        <w:sdt>
          <w:sdtPr>
            <w:alias w:val="Rapport_Versie"/>
            <w:tag w:val="Rapport_Versie"/>
            <w:id w:val="-960111631"/>
            <w:placeholder>
              <w:docPart w:val="842BD379E17F45F5AE608B672B9E43E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Versie[1]" w:storeItemID="{D3AFB48C-014B-4D95-932A-E64E8946DF91}"/>
            <w:text/>
          </w:sdtPr>
          <w:sdtContent>
            <w:tc>
              <w:tcPr>
                <w:tcW w:w="8788" w:type="dxa"/>
              </w:tcPr>
              <w:p w14:paraId="7C87BABA" w14:textId="7639AECD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[Rapport_Versie]</w:t>
                </w:r>
              </w:p>
            </w:tc>
          </w:sdtContent>
        </w:sdt>
      </w:tr>
      <w:tr w:rsidR="001F3654" w:rsidRPr="000C3C18" w14:paraId="04B5A1C0" w14:textId="77777777" w:rsidTr="00624199">
        <w:trPr>
          <w:trHeight w:val="283"/>
        </w:trPr>
        <w:tc>
          <w:tcPr>
            <w:tcW w:w="4537" w:type="dxa"/>
            <w:vMerge/>
          </w:tcPr>
          <w:p w14:paraId="49EAED3D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A37D4E8" w14:textId="71A45F5A" w:rsidR="001F3654" w:rsidRPr="000F3421" w:rsidRDefault="001F3654" w:rsidP="00144176">
            <w:pPr>
              <w:pStyle w:val="TabelStandaard"/>
            </w:pPr>
            <w:r w:rsidRPr="000F3421">
              <w:t>Datum</w:t>
            </w:r>
          </w:p>
        </w:tc>
        <w:sdt>
          <w:sdtPr>
            <w:alias w:val="Rapport_Datum"/>
            <w:tag w:val="Rapport_Datum"/>
            <w:id w:val="-1370676935"/>
            <w:placeholder>
              <w:docPart w:val="D7DE12D6E30647BF95310C9D81101B0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4C08FEC7" w14:textId="6ED13092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[Rapport_Datum]</w:t>
                </w:r>
              </w:p>
            </w:tc>
          </w:sdtContent>
        </w:sdt>
      </w:tr>
      <w:tr w:rsidR="001F3654" w:rsidRPr="000C3C18" w14:paraId="35E4C50A" w14:textId="77777777" w:rsidTr="00624199">
        <w:trPr>
          <w:trHeight w:val="283"/>
        </w:trPr>
        <w:tc>
          <w:tcPr>
            <w:tcW w:w="4537" w:type="dxa"/>
            <w:vMerge/>
          </w:tcPr>
          <w:p w14:paraId="0667076E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70AF46D" w14:textId="549C2C94" w:rsidR="001F3654" w:rsidRPr="000F3421" w:rsidRDefault="001F3654" w:rsidP="00144176">
            <w:pPr>
              <w:pStyle w:val="TabelStandaard"/>
            </w:pPr>
            <w:r w:rsidRPr="000F3421">
              <w:t>Kenmerk</w:t>
            </w:r>
          </w:p>
        </w:tc>
        <w:sdt>
          <w:sdtPr>
            <w:alias w:val="Rapport_Kenmerk"/>
            <w:tag w:val="Rapport_Kenmerk"/>
            <w:id w:val="-922032934"/>
            <w:placeholder>
              <w:docPart w:val="2477759079B5445BAAB4642762E6751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Rapport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295940E3" w14:textId="356F84CA" w:rsidR="001F3654" w:rsidRPr="00193FFD" w:rsidRDefault="008766B6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[Rapport_Kenmerk]</w:t>
                </w:r>
              </w:p>
            </w:tc>
          </w:sdtContent>
        </w:sdt>
      </w:tr>
      <w:tr w:rsidR="001F3654" w:rsidRPr="000C3C18" w14:paraId="67FAEDC2" w14:textId="77777777" w:rsidTr="00624199">
        <w:trPr>
          <w:trHeight w:val="283"/>
        </w:trPr>
        <w:tc>
          <w:tcPr>
            <w:tcW w:w="4537" w:type="dxa"/>
            <w:vMerge/>
          </w:tcPr>
          <w:p w14:paraId="1A0BE900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7379BE3" w14:textId="3994BC6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62AE447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5E5405B4" w14:textId="77777777" w:rsidTr="00624199">
        <w:trPr>
          <w:trHeight w:val="283"/>
        </w:trPr>
        <w:tc>
          <w:tcPr>
            <w:tcW w:w="4537" w:type="dxa"/>
            <w:vMerge/>
          </w:tcPr>
          <w:p w14:paraId="67CC850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4E32FA6" w14:textId="55F65FF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07C1C4A3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F48E82B" w14:textId="77777777" w:rsidTr="00624199">
        <w:trPr>
          <w:trHeight w:val="283"/>
        </w:trPr>
        <w:tc>
          <w:tcPr>
            <w:tcW w:w="4537" w:type="dxa"/>
            <w:vMerge/>
          </w:tcPr>
          <w:p w14:paraId="67799A42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EC7151C" w14:textId="2C1973BB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D9680D0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752889C1" w14:textId="77777777" w:rsidTr="00624199">
        <w:trPr>
          <w:trHeight w:val="283"/>
        </w:trPr>
        <w:tc>
          <w:tcPr>
            <w:tcW w:w="4537" w:type="dxa"/>
            <w:vMerge/>
          </w:tcPr>
          <w:p w14:paraId="404398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7D52932" w14:textId="3F1FC133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1CFAF5A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41DE816" w14:textId="77777777" w:rsidTr="00624199">
        <w:trPr>
          <w:trHeight w:val="283"/>
        </w:trPr>
        <w:tc>
          <w:tcPr>
            <w:tcW w:w="4537" w:type="dxa"/>
            <w:vMerge/>
          </w:tcPr>
          <w:p w14:paraId="0592A1BA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1212A597" w14:textId="7C41DB9A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Deskundige</w:t>
            </w:r>
          </w:p>
        </w:tc>
        <w:tc>
          <w:tcPr>
            <w:tcW w:w="8788" w:type="dxa"/>
          </w:tcPr>
          <w:p w14:paraId="551FFAF6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4C89ED58" w14:textId="77777777" w:rsidTr="00624199">
        <w:trPr>
          <w:trHeight w:val="283"/>
        </w:trPr>
        <w:tc>
          <w:tcPr>
            <w:tcW w:w="4537" w:type="dxa"/>
            <w:vMerge/>
          </w:tcPr>
          <w:p w14:paraId="4089D7CA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E4A50F2" w14:textId="65531CEF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tc>
          <w:tcPr>
            <w:tcW w:w="8788" w:type="dxa"/>
          </w:tcPr>
          <w:p w14:paraId="5643392E" w14:textId="61A143F2" w:rsidR="001F3654" w:rsidRPr="00193FFD" w:rsidRDefault="00000000" w:rsidP="00193FFD">
            <w:pPr>
              <w:pStyle w:val="TabelStandaard"/>
            </w:pPr>
            <w:sdt>
              <w:sdtPr>
                <w:alias w:val="Deskundige_Naam"/>
                <w:tag w:val="Deskundige_Naam"/>
                <w:id w:val="-1460343835"/>
                <w:placeholder>
                  <w:docPart w:val="11167E937EE54CB399E4EE882C6FB3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Naam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[Deskundige_Naam]</w:t>
                </w:r>
              </w:sdtContent>
            </w:sdt>
          </w:p>
        </w:tc>
      </w:tr>
      <w:tr w:rsidR="001F3654" w:rsidRPr="000C3C18" w14:paraId="10131289" w14:textId="77777777" w:rsidTr="00624199">
        <w:trPr>
          <w:trHeight w:val="283"/>
        </w:trPr>
        <w:tc>
          <w:tcPr>
            <w:tcW w:w="4537" w:type="dxa"/>
            <w:vMerge/>
          </w:tcPr>
          <w:p w14:paraId="367FCEB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40B9B53" w14:textId="0328277E" w:rsidR="001F3654" w:rsidRPr="000F3421" w:rsidRDefault="001F3654" w:rsidP="00144176">
            <w:pPr>
              <w:pStyle w:val="TabelStandaard"/>
            </w:pPr>
            <w:r w:rsidRPr="000F3421">
              <w:t>Functie</w:t>
            </w:r>
          </w:p>
        </w:tc>
        <w:tc>
          <w:tcPr>
            <w:tcW w:w="8788" w:type="dxa"/>
          </w:tcPr>
          <w:p w14:paraId="46A308C0" w14:textId="410CC09A" w:rsidR="001F3654" w:rsidRPr="00193FFD" w:rsidRDefault="00000000" w:rsidP="00193FFD">
            <w:pPr>
              <w:pStyle w:val="TabelStandaard"/>
            </w:pPr>
            <w:sdt>
              <w:sdtPr>
                <w:alias w:val="Deskundige_Functie"/>
                <w:tag w:val="Deskundige_Functie"/>
                <w:id w:val="1079872003"/>
                <w:placeholder>
                  <w:docPart w:val="8FC45FE85A164EE7B9E702C41DA291C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Functie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[Deskundige_Functie]</w:t>
                </w:r>
              </w:sdtContent>
            </w:sdt>
          </w:p>
        </w:tc>
      </w:tr>
      <w:tr w:rsidR="001F3654" w:rsidRPr="000C3C18" w14:paraId="6DFB67EA" w14:textId="77777777" w:rsidTr="00624199">
        <w:trPr>
          <w:trHeight w:val="283"/>
        </w:trPr>
        <w:tc>
          <w:tcPr>
            <w:tcW w:w="4537" w:type="dxa"/>
            <w:vMerge/>
          </w:tcPr>
          <w:p w14:paraId="43E7AB0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F31193D" w14:textId="6029EFF6" w:rsidR="001F3654" w:rsidRPr="000F3421" w:rsidRDefault="001F3654" w:rsidP="00144176">
            <w:pPr>
              <w:pStyle w:val="TabelStandaard"/>
            </w:pPr>
            <w:r w:rsidRPr="000F3421">
              <w:t>BIG</w:t>
            </w:r>
          </w:p>
        </w:tc>
        <w:tc>
          <w:tcPr>
            <w:tcW w:w="8788" w:type="dxa"/>
          </w:tcPr>
          <w:p w14:paraId="72C27225" w14:textId="248EDCFA" w:rsidR="001F3654" w:rsidRPr="00193FFD" w:rsidRDefault="00000000" w:rsidP="00193FFD">
            <w:pPr>
              <w:pStyle w:val="TabelStandaard"/>
            </w:pPr>
            <w:sdt>
              <w:sdtPr>
                <w:alias w:val="Deskundige_BIG"/>
                <w:tag w:val="Deskundige_BIG"/>
                <w:id w:val="-1059548782"/>
                <w:placeholder>
                  <w:docPart w:val="84E8709649FE4774BAAD72A0FA613348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Deskundige_BIG[1]" w:storeItemID="{D3AFB48C-014B-4D95-932A-E64E8946DF91}"/>
                <w:text/>
              </w:sdtPr>
              <w:sdtContent>
                <w:r w:rsidR="00BD7EB8" w:rsidRPr="00193FFD">
                  <w:rPr>
                    <w:rStyle w:val="Tekstvantijdelijkeaanduiding"/>
                    <w:color w:val="262626" w:themeColor="text1" w:themeTint="D9"/>
                  </w:rPr>
                  <w:t>[Deskundige_BIG]</w:t>
                </w:r>
              </w:sdtContent>
            </w:sdt>
          </w:p>
        </w:tc>
      </w:tr>
      <w:tr w:rsidR="001F3654" w:rsidRPr="000C3C18" w14:paraId="190EB853" w14:textId="77777777" w:rsidTr="00624199">
        <w:trPr>
          <w:trHeight w:val="283"/>
        </w:trPr>
        <w:tc>
          <w:tcPr>
            <w:tcW w:w="4537" w:type="dxa"/>
            <w:vMerge/>
          </w:tcPr>
          <w:p w14:paraId="6AAD5D98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4241F9BD" w14:textId="2998EC48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65B32B35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07CCD6E3" w14:textId="77777777" w:rsidTr="00624199">
        <w:trPr>
          <w:trHeight w:val="283"/>
        </w:trPr>
        <w:tc>
          <w:tcPr>
            <w:tcW w:w="4537" w:type="dxa"/>
            <w:vMerge/>
          </w:tcPr>
          <w:p w14:paraId="6947F296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0273822D" w14:textId="17EC8F73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Opdrachtgever</w:t>
            </w:r>
          </w:p>
        </w:tc>
        <w:tc>
          <w:tcPr>
            <w:tcW w:w="8788" w:type="dxa"/>
          </w:tcPr>
          <w:p w14:paraId="402B69DC" w14:textId="406982F5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24F8B35A" w14:textId="77777777" w:rsidTr="00624199">
        <w:trPr>
          <w:trHeight w:val="283"/>
        </w:trPr>
        <w:tc>
          <w:tcPr>
            <w:tcW w:w="4537" w:type="dxa"/>
            <w:vMerge/>
          </w:tcPr>
          <w:p w14:paraId="0CC45B14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2F488EFD" w14:textId="08324D1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Opdrachtgever_Naam"/>
            <w:tag w:val="Opdrachtgever_Naam"/>
            <w:id w:val="-1933347845"/>
            <w:placeholder>
              <w:docPart w:val="F6C0A3E4BEDC4AFBADBC5AB2B2D809D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0F32B436" w14:textId="694F0AC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[Opdrachtgever_Naam]</w:t>
                </w:r>
              </w:p>
            </w:tc>
          </w:sdtContent>
        </w:sdt>
      </w:tr>
      <w:tr w:rsidR="001F3654" w:rsidRPr="000C3C18" w14:paraId="2930F85C" w14:textId="77777777" w:rsidTr="00624199">
        <w:trPr>
          <w:trHeight w:val="283"/>
        </w:trPr>
        <w:tc>
          <w:tcPr>
            <w:tcW w:w="4537" w:type="dxa"/>
            <w:vMerge/>
          </w:tcPr>
          <w:p w14:paraId="25A3933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C0743F8" w14:textId="63E6BB12" w:rsidR="001F3654" w:rsidRPr="000F3421" w:rsidRDefault="001F3654" w:rsidP="00144176">
            <w:pPr>
              <w:pStyle w:val="TabelStandaard"/>
            </w:pPr>
            <w:r w:rsidRPr="000F3421">
              <w:t>Contactpersoon</w:t>
            </w:r>
          </w:p>
        </w:tc>
        <w:sdt>
          <w:sdtPr>
            <w:alias w:val="Opdrachtgever_Contactpersoon"/>
            <w:tag w:val="Opdrachtgever_Contactpersoon"/>
            <w:id w:val="-1361587144"/>
            <w:placeholder>
              <w:docPart w:val="EF26725C45D34B9FB45F364BE5F5D4F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Contactpersoon[1]" w:storeItemID="{D3AFB48C-014B-4D95-932A-E64E8946DF91}"/>
            <w:text/>
          </w:sdtPr>
          <w:sdtContent>
            <w:tc>
              <w:tcPr>
                <w:tcW w:w="8788" w:type="dxa"/>
              </w:tcPr>
              <w:p w14:paraId="3228953F" w14:textId="43C1ACDF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[Opdrachtgever_Contactpersoon]</w:t>
                </w:r>
              </w:p>
            </w:tc>
          </w:sdtContent>
        </w:sdt>
      </w:tr>
      <w:tr w:rsidR="001F3654" w:rsidRPr="000C3C18" w14:paraId="0C9C1641" w14:textId="77777777" w:rsidTr="00624199">
        <w:trPr>
          <w:trHeight w:val="283"/>
        </w:trPr>
        <w:tc>
          <w:tcPr>
            <w:tcW w:w="4537" w:type="dxa"/>
            <w:vMerge/>
          </w:tcPr>
          <w:p w14:paraId="031D9245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0F89AA9E" w14:textId="0F5320CA" w:rsidR="001F3654" w:rsidRPr="000F3421" w:rsidRDefault="001F3654" w:rsidP="00144176">
            <w:pPr>
              <w:pStyle w:val="TabelStandaard"/>
            </w:pPr>
            <w:r w:rsidRPr="000F3421">
              <w:t>Kenmerk Opdrachtgever</w:t>
            </w:r>
          </w:p>
        </w:tc>
        <w:sdt>
          <w:sdtPr>
            <w:alias w:val="Opdrachtgever_Kenmerk"/>
            <w:tag w:val="Opdrachtgever_Kenmerk"/>
            <w:id w:val="-1932261717"/>
            <w:placeholder>
              <w:docPart w:val="C369061AA582425599F71AEC0927764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  <w:text/>
          </w:sdtPr>
          <w:sdtContent>
            <w:tc>
              <w:tcPr>
                <w:tcW w:w="8788" w:type="dxa"/>
              </w:tcPr>
              <w:p w14:paraId="3FA0A3D8" w14:textId="15B4526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[Opdrachtgever_Kenmerk]</w:t>
                </w:r>
              </w:p>
            </w:tc>
          </w:sdtContent>
        </w:sdt>
      </w:tr>
      <w:tr w:rsidR="001F3654" w:rsidRPr="000C3C18" w14:paraId="1B33CECA" w14:textId="77777777" w:rsidTr="00624199">
        <w:trPr>
          <w:trHeight w:val="283"/>
        </w:trPr>
        <w:tc>
          <w:tcPr>
            <w:tcW w:w="4537" w:type="dxa"/>
            <w:vMerge/>
          </w:tcPr>
          <w:p w14:paraId="11DB973C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75D6264F" w14:textId="20810CFA" w:rsidR="001F3654" w:rsidRPr="000F3421" w:rsidRDefault="001F3654" w:rsidP="00144176">
            <w:pPr>
              <w:pStyle w:val="TabelStandaard"/>
            </w:pPr>
          </w:p>
        </w:tc>
        <w:tc>
          <w:tcPr>
            <w:tcW w:w="8788" w:type="dxa"/>
          </w:tcPr>
          <w:p w14:paraId="5A6FA554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6997886D" w14:textId="77777777" w:rsidTr="00624199">
        <w:trPr>
          <w:trHeight w:val="283"/>
        </w:trPr>
        <w:tc>
          <w:tcPr>
            <w:tcW w:w="4537" w:type="dxa"/>
            <w:vMerge/>
          </w:tcPr>
          <w:p w14:paraId="79A70E21" w14:textId="77777777" w:rsidR="001F3654" w:rsidRPr="000F3421" w:rsidRDefault="001F3654" w:rsidP="006F701F">
            <w:pPr>
              <w:pStyle w:val="TabelKop2"/>
              <w:rPr>
                <w:szCs w:val="22"/>
              </w:rPr>
            </w:pPr>
          </w:p>
        </w:tc>
        <w:tc>
          <w:tcPr>
            <w:tcW w:w="3119" w:type="dxa"/>
          </w:tcPr>
          <w:p w14:paraId="2EDFD6C2" w14:textId="30459D0F" w:rsidR="001F3654" w:rsidRPr="000F3421" w:rsidRDefault="001F3654" w:rsidP="006F701F">
            <w:pPr>
              <w:pStyle w:val="TabelKop2"/>
              <w:rPr>
                <w:szCs w:val="22"/>
              </w:rPr>
            </w:pPr>
            <w:r w:rsidRPr="000F3421">
              <w:rPr>
                <w:szCs w:val="22"/>
              </w:rPr>
              <w:t>Betrokkene</w:t>
            </w:r>
          </w:p>
        </w:tc>
        <w:tc>
          <w:tcPr>
            <w:tcW w:w="8788" w:type="dxa"/>
          </w:tcPr>
          <w:p w14:paraId="44F00088" w14:textId="77777777" w:rsidR="001F3654" w:rsidRPr="00193FFD" w:rsidRDefault="001F3654" w:rsidP="00193FFD">
            <w:pPr>
              <w:pStyle w:val="TabelStandaard"/>
            </w:pPr>
          </w:p>
        </w:tc>
      </w:tr>
      <w:tr w:rsidR="001F3654" w:rsidRPr="000C3C18" w14:paraId="1F8741C3" w14:textId="77777777" w:rsidTr="00624199">
        <w:trPr>
          <w:trHeight w:val="283"/>
        </w:trPr>
        <w:tc>
          <w:tcPr>
            <w:tcW w:w="4537" w:type="dxa"/>
            <w:vMerge/>
          </w:tcPr>
          <w:p w14:paraId="6597D676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36FFD846" w14:textId="18D60559" w:rsidR="001F3654" w:rsidRPr="000F3421" w:rsidRDefault="001F3654" w:rsidP="00144176">
            <w:pPr>
              <w:pStyle w:val="TabelStandaard"/>
            </w:pPr>
            <w:r w:rsidRPr="000F3421">
              <w:t>Naam</w:t>
            </w:r>
          </w:p>
        </w:tc>
        <w:sdt>
          <w:sdtPr>
            <w:alias w:val="Betrokkene_Naam"/>
            <w:tag w:val="Betrokkene_Naam"/>
            <w:id w:val="259499486"/>
            <w:placeholder>
              <w:docPart w:val="44D96B67FFA34EC89BB767FFA5D602A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  <w:text/>
          </w:sdtPr>
          <w:sdtContent>
            <w:tc>
              <w:tcPr>
                <w:tcW w:w="8788" w:type="dxa"/>
              </w:tcPr>
              <w:p w14:paraId="33A2E559" w14:textId="660FD04C" w:rsidR="001F3654" w:rsidRPr="00193FFD" w:rsidRDefault="008766B6" w:rsidP="00193FFD">
                <w:pPr>
                  <w:pStyle w:val="TabelStandaard"/>
                </w:pPr>
                <w:r w:rsidRPr="00193FFD">
                  <w:t>[Betrokkene_Naam]</w:t>
                </w:r>
              </w:p>
            </w:tc>
          </w:sdtContent>
        </w:sdt>
      </w:tr>
      <w:tr w:rsidR="001F3654" w:rsidRPr="000C3C18" w14:paraId="07D43843" w14:textId="77777777" w:rsidTr="00624199">
        <w:trPr>
          <w:trHeight w:val="283"/>
        </w:trPr>
        <w:tc>
          <w:tcPr>
            <w:tcW w:w="4537" w:type="dxa"/>
            <w:vMerge/>
          </w:tcPr>
          <w:p w14:paraId="06172EBF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101F05DB" w14:textId="0D0B5060" w:rsidR="001F3654" w:rsidRPr="000F3421" w:rsidRDefault="001F3654" w:rsidP="00144176">
            <w:pPr>
              <w:pStyle w:val="TabelStandaard"/>
            </w:pPr>
            <w:r w:rsidRPr="000F3421">
              <w:t>Geboortedatum</w:t>
            </w:r>
          </w:p>
        </w:tc>
        <w:sdt>
          <w:sdtPr>
            <w:alias w:val="Betrokkene_Geboortedatum"/>
            <w:tag w:val="Betrokkene_Geboortedatum"/>
            <w:id w:val="662820916"/>
            <w:placeholder>
              <w:docPart w:val="9FDB18BBA4954CD88D3C846B5DD1E93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<w:text/>
          </w:sdtPr>
          <w:sdtContent>
            <w:tc>
              <w:tcPr>
                <w:tcW w:w="8788" w:type="dxa"/>
              </w:tcPr>
              <w:p w14:paraId="7C5DACCE" w14:textId="158CA88B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[Betrokkene_Geboortedatum]</w:t>
                </w:r>
              </w:p>
            </w:tc>
          </w:sdtContent>
        </w:sdt>
      </w:tr>
      <w:tr w:rsidR="001F3654" w:rsidRPr="000C3C18" w14:paraId="47FD818B" w14:textId="77777777" w:rsidTr="00624199">
        <w:trPr>
          <w:trHeight w:val="283"/>
        </w:trPr>
        <w:tc>
          <w:tcPr>
            <w:tcW w:w="4537" w:type="dxa"/>
            <w:vMerge/>
          </w:tcPr>
          <w:p w14:paraId="53466F4B" w14:textId="77777777" w:rsidR="001F3654" w:rsidRPr="000F3421" w:rsidRDefault="001F3654" w:rsidP="00144176">
            <w:pPr>
              <w:pStyle w:val="TabelStandaard"/>
            </w:pPr>
          </w:p>
        </w:tc>
        <w:tc>
          <w:tcPr>
            <w:tcW w:w="3119" w:type="dxa"/>
          </w:tcPr>
          <w:p w14:paraId="650E560F" w14:textId="42690DE2" w:rsidR="001F3654" w:rsidRPr="000F3421" w:rsidRDefault="001F3654" w:rsidP="00144176">
            <w:pPr>
              <w:pStyle w:val="TabelStandaard"/>
            </w:pPr>
            <w:r w:rsidRPr="000F3421">
              <w:t>Woonplaats</w:t>
            </w:r>
          </w:p>
        </w:tc>
        <w:sdt>
          <w:sdtPr>
            <w:alias w:val="Betrokkene_Woonplaats"/>
            <w:tag w:val="Betrokkene_Woonplaats"/>
            <w:id w:val="-1105108560"/>
            <w:placeholder>
              <w:docPart w:val="ACAFFA64CBC64DAAB8C153048666D2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<w:text/>
          </w:sdtPr>
          <w:sdtContent>
            <w:tc>
              <w:tcPr>
                <w:tcW w:w="8788" w:type="dxa"/>
              </w:tcPr>
              <w:p w14:paraId="1CC615CC" w14:textId="41BF0E11" w:rsidR="001F3654" w:rsidRPr="00193FFD" w:rsidRDefault="0005057C" w:rsidP="00193FFD">
                <w:pPr>
                  <w:pStyle w:val="TabelStandaard"/>
                </w:pPr>
                <w:r w:rsidRPr="00193FFD">
                  <w:rPr>
                    <w:rStyle w:val="Tekstvantijdelijkeaanduiding"/>
                    <w:color w:val="262626" w:themeColor="text1" w:themeTint="D9"/>
                  </w:rPr>
                  <w:t>[Betrokkene_Woonplaats]</w:t>
                </w:r>
              </w:p>
            </w:tc>
          </w:sdtContent>
        </w:sdt>
      </w:tr>
    </w:tbl>
    <w:p w14:paraId="6F0597CF" w14:textId="534CEF3C" w:rsidR="005C31AA" w:rsidRPr="00292441" w:rsidRDefault="005C31AA" w:rsidP="007B1E07"/>
    <w:p w14:paraId="72F929F9" w14:textId="77777777" w:rsidR="00EA09F7" w:rsidRDefault="00EA09F7" w:rsidP="00CB2C2C">
      <w:pPr>
        <w:rPr>
          <w:rFonts w:ascii="NexaRegular" w:eastAsiaTheme="majorEastAsia" w:hAnsi="NexaRegular" w:cstheme="majorBidi"/>
          <w:b/>
          <w:color w:val="1A738D" w:themeColor="accent1" w:themeShade="BF"/>
          <w:spacing w:val="-10"/>
          <w:kern w:val="28"/>
          <w:sz w:val="48"/>
          <w:szCs w:val="56"/>
          <w:lang w:val="en-GB"/>
        </w:rPr>
      </w:pPr>
    </w:p>
    <w:p w14:paraId="4E792A16" w14:textId="63133585" w:rsidR="00F63353" w:rsidRDefault="00507D8E" w:rsidP="00CB2C2C">
      <w:pPr>
        <w:rPr>
          <w:lang w:val="en-GB"/>
        </w:rPr>
      </w:pPr>
      <w:r w:rsidRPr="00EA09F7">
        <w:rPr>
          <w:lang w:val="en-GB"/>
        </w:rPr>
        <w:br w:type="page"/>
      </w:r>
      <w:r w:rsidR="00AC1B58">
        <w:rPr>
          <w:lang w:val="en-GB"/>
        </w:rPr>
        <w:lastRenderedPageBreak/>
        <w:t>{%p endif %}</w:t>
      </w:r>
    </w:p>
    <w:p w14:paraId="03C7CF0A" w14:textId="08C432A8" w:rsidR="00CB2C2C" w:rsidRDefault="00F4753A" w:rsidP="00CB2C2C">
      <w:pPr>
        <w:rPr>
          <w:lang w:val="en-GB"/>
        </w:rPr>
      </w:pPr>
      <w:r w:rsidRPr="001F3F2D">
        <w:rPr>
          <w:lang w:val="en-GB"/>
        </w:rPr>
        <w:t>{%p</w:t>
      </w:r>
      <w:r>
        <w:rPr>
          <w:lang w:val="en-GB"/>
        </w:rPr>
        <w:t xml:space="preserve"> if</w:t>
      </w:r>
      <w:r w:rsidRPr="001F3F2D">
        <w:rPr>
          <w:lang w:val="en-GB"/>
        </w:rPr>
        <w:t xml:space="preserve"> </w:t>
      </w:r>
      <w:r>
        <w:rPr>
          <w:lang w:val="en-GB"/>
        </w:rPr>
        <w:t>inhoudsopgave</w:t>
      </w:r>
      <w:r w:rsidRPr="001F3F2D">
        <w:rPr>
          <w:lang w:val="en-GB"/>
        </w:rPr>
        <w:t xml:space="preserve"> </w:t>
      </w:r>
      <w:r>
        <w:rPr>
          <w:lang w:val="en-GB"/>
        </w:rPr>
        <w:t>== “yes”</w:t>
      </w:r>
      <w:r w:rsidRPr="001F3F2D">
        <w:rPr>
          <w:lang w:val="en-GB"/>
        </w:rPr>
        <w:t>%}</w:t>
      </w:r>
      <w:r w:rsidR="001C7C17">
        <w:rPr>
          <w:lang w:val="en-GB"/>
        </w:rPr>
        <w:t xml:space="preserve">      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4"/>
          <w:lang w:val="nl-NL"/>
          <w14:ligatures w14:val="standardContextual"/>
        </w:rPr>
        <w:id w:val="2136520861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2C8B6CD2" w14:textId="1B28B581" w:rsidR="00CB2C2C" w:rsidRPr="00F753B4" w:rsidRDefault="00CB2C2C" w:rsidP="009E6B7B">
          <w:pPr>
            <w:pStyle w:val="Kopvaninhoudsopgave"/>
            <w:rPr>
              <w:rStyle w:val="Kop1Char"/>
            </w:rPr>
          </w:pPr>
          <w:r w:rsidRPr="00F753B4">
            <w:rPr>
              <w:rStyle w:val="Kop1Char"/>
            </w:rPr>
            <w:t>Inhoud</w:t>
          </w:r>
        </w:p>
        <w:p w14:paraId="33795C22" w14:textId="4AAF991E" w:rsidR="00A41596" w:rsidRDefault="00A41596">
          <w:pPr>
            <w:pStyle w:val="Inhopg1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8502593" w:history="1">
            <w:r w:rsidRPr="008F3DCC">
              <w:rPr>
                <w:rStyle w:val="Hyperlink"/>
              </w:rPr>
              <w:t>{{ hoofdstuk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1D058F2" w14:textId="6B432BF7" w:rsidR="00A41596" w:rsidRDefault="00A41596">
          <w:pPr>
            <w:pStyle w:val="Inhopg2"/>
            <w:tabs>
              <w:tab w:val="right" w:leader="dot" w:pos="9742"/>
            </w:tabs>
            <w:rPr>
              <w:rFonts w:eastAsiaTheme="minorEastAsia"/>
              <w:sz w:val="24"/>
              <w:lang w:eastAsia="nl-NL"/>
            </w:rPr>
          </w:pPr>
          <w:hyperlink w:anchor="_Toc198502594" w:history="1">
            <w:r w:rsidRPr="008F3DCC">
              <w:rPr>
                <w:rStyle w:val="Hyperlink"/>
              </w:rPr>
              <w:t>{{ paragraaf }}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_Toc198502594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B1AC6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F389B9A" w14:textId="40F11887" w:rsidR="00F753B4" w:rsidRDefault="00A41596" w:rsidP="00F4753A">
          <w:pPr>
            <w:rPr>
              <w:b/>
              <w:bCs/>
            </w:rPr>
          </w:pPr>
          <w:r>
            <w:fldChar w:fldCharType="end"/>
          </w:r>
        </w:p>
      </w:sdtContent>
    </w:sdt>
    <w:p w14:paraId="4705D2F5" w14:textId="45761CB8" w:rsidR="00F4753A" w:rsidRDefault="00F4753A" w:rsidP="00F4753A">
      <w:r w:rsidRPr="00CB4EEA">
        <w:t>{%p endif %}</w:t>
      </w:r>
    </w:p>
    <w:p w14:paraId="009202D6" w14:textId="77777777" w:rsidR="004861F5" w:rsidRDefault="004861F5" w:rsidP="004861F5">
      <w:r>
        <w:t>{%p if hoofdstukken %}</w:t>
      </w:r>
    </w:p>
    <w:p w14:paraId="7C838E93" w14:textId="45B9BB4B" w:rsidR="004861F5" w:rsidRDefault="004861F5" w:rsidP="004861F5">
      <w:r>
        <w:t xml:space="preserve">    {%p for hoofdstuk, paragrafen in hoofdstukken.items()</w:t>
      </w:r>
      <w:r w:rsidR="0064388C">
        <w:t xml:space="preserve"> if (‘verbergen’ not in paragrafen)</w:t>
      </w:r>
      <w:r>
        <w:t xml:space="preserve"> %}            </w:t>
      </w:r>
    </w:p>
    <w:p w14:paraId="5E019E81" w14:textId="77777777" w:rsidR="004861F5" w:rsidRPr="006E7B7D" w:rsidRDefault="004861F5" w:rsidP="004861F5">
      <w:pPr>
        <w:pStyle w:val="Kop1"/>
      </w:pPr>
      <w:bookmarkStart w:id="0" w:name="_Toc198502593"/>
      <w:r w:rsidRPr="006E7B7D">
        <w:lastRenderedPageBreak/>
        <w:t>{{ hoofdstuk }}</w:t>
      </w:r>
      <w:bookmarkEnd w:id="0"/>
    </w:p>
    <w:p w14:paraId="7F2A9F0A" w14:textId="68489F6D" w:rsidR="004861F5" w:rsidRPr="006E7B7D" w:rsidRDefault="004861F5" w:rsidP="004861F5">
      <w:r w:rsidRPr="006E7B7D">
        <w:t xml:space="preserve">        {%p for paragraaf, data in paragrafen.items() </w:t>
      </w:r>
      <w:r w:rsidR="001A7D1E" w:rsidRPr="006E7B7D">
        <w:t xml:space="preserve">if </w:t>
      </w:r>
      <w:r w:rsidR="00574191" w:rsidRPr="006E7B7D">
        <w:t>(</w:t>
      </w:r>
      <w:r w:rsidR="00D10BC8" w:rsidRPr="006E7B7D">
        <w:t>‘verbergen’ not in data</w:t>
      </w:r>
      <w:r w:rsidR="00AD4EA5" w:rsidRPr="006E7B7D">
        <w:t xml:space="preserve"> or data.verbergen==”nee”</w:t>
      </w:r>
      <w:r w:rsidR="00574191" w:rsidRPr="006E7B7D">
        <w:t>)</w:t>
      </w:r>
      <w:r w:rsidR="001A7D1E" w:rsidRPr="006E7B7D">
        <w:t xml:space="preserve"> </w:t>
      </w:r>
      <w:r w:rsidRPr="006E7B7D">
        <w:t xml:space="preserve">%}                </w:t>
      </w:r>
    </w:p>
    <w:p w14:paraId="21243D38" w14:textId="77777777" w:rsidR="004861F5" w:rsidRDefault="004861F5" w:rsidP="004861F5">
      <w:pPr>
        <w:pStyle w:val="Kop2"/>
      </w:pPr>
      <w:bookmarkStart w:id="1" w:name="_Toc198502594"/>
      <w:r>
        <w:t>{{ paragraaf }}</w:t>
      </w:r>
      <w:bookmarkEnd w:id="1"/>
    </w:p>
    <w:p w14:paraId="064D471E" w14:textId="577F44B2" w:rsidR="004861F5" w:rsidRPr="001A7D1E" w:rsidRDefault="004861F5" w:rsidP="004861F5">
      <w:r w:rsidRPr="001A7D1E">
        <w:t>{%p if not (data.tekst or data.toelichting or data.vragen</w:t>
      </w:r>
      <w:r w:rsidR="00BB430A" w:rsidRPr="001A7D1E">
        <w:t xml:space="preserve"> or data.items()</w:t>
      </w:r>
      <w:r w:rsidRPr="001A7D1E">
        <w:t>) %}</w:t>
      </w:r>
    </w:p>
    <w:sdt>
      <w:sdtPr>
        <w:alias w:val="{{ hoofdstuk }} {{ paragraaf }}"/>
        <w:tag w:val="typ hier"/>
        <w:id w:val="306984197"/>
        <w:placeholder>
          <w:docPart w:val="EC50AACC616344F6A72BDABE78747E86"/>
        </w:placeholder>
        <w:showingPlcHdr/>
        <w15:color w:val="000000"/>
        <w:text w:multiLine="1"/>
      </w:sdtPr>
      <w:sdtContent>
        <w:p w14:paraId="5DADFF19" w14:textId="73C6AD31" w:rsidR="004861F5" w:rsidRPr="00213F9A" w:rsidRDefault="00B06573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18DB77F" w14:textId="3CB0BF51" w:rsidR="006B6787" w:rsidRPr="004D09D3" w:rsidRDefault="004861F5" w:rsidP="007D7EE7">
      <w:r w:rsidRPr="004D09D3">
        <w:t>{%p endif %}</w:t>
      </w:r>
    </w:p>
    <w:p w14:paraId="2A73E0BC" w14:textId="29A60800" w:rsidR="004861F5" w:rsidRDefault="004861F5" w:rsidP="004861F5">
      <w:r w:rsidRPr="006B6787">
        <w:t>{%p if data.toelichting %}</w:t>
      </w:r>
    </w:p>
    <w:p w14:paraId="34C0D43B" w14:textId="77777777" w:rsidR="000A4B24" w:rsidRDefault="00613AE6" w:rsidP="000A4B24">
      <w:pPr>
        <w:pStyle w:val="ParagraafToelichting"/>
      </w:pPr>
      <w:r w:rsidRPr="006D07A9">
        <w:t>Toelichting</w:t>
      </w:r>
    </w:p>
    <w:p w14:paraId="4FAD7964" w14:textId="70C79C37" w:rsidR="000A4B24" w:rsidRPr="000A4B24" w:rsidRDefault="007D7EE7" w:rsidP="001218CB">
      <w:pPr>
        <w:pStyle w:val="Inhoudtoelichting"/>
      </w:pPr>
      <w:r>
        <mc:AlternateContent>
          <mc:Choice Requires="wps">
            <w:drawing>
              <wp:inline distT="0" distB="0" distL="0" distR="0" wp14:anchorId="5ED27FE0" wp14:editId="3B8B307F">
                <wp:extent cx="6419850" cy="704850"/>
                <wp:effectExtent l="0" t="0" r="19050" b="12700"/>
                <wp:docPr id="179948207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3028950"/>
                          <a:ext cx="6419850" cy="7048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8A0DD" w14:textId="5CD2D072" w:rsidR="004D09D3" w:rsidRDefault="007D7EE7" w:rsidP="00944D26">
                            <w:pPr>
                              <w:pStyle w:val="Inhoudtoelichting"/>
                            </w:pPr>
                            <w:r w:rsidRPr="00C80E75">
                              <w:t>{{ data.toelichting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D27FE0" id="Rechthoek: afgeronde hoeken 1" o:spid="_x0000_s1026" style="width:505.5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" fillcolor="#b9dfeb" strokecolor="#90aeb7" strokeweight="1.5pt">
                <v:textbox style="mso-fit-shape-to-text:t">
                  <w:txbxContent>
                    <w:p w14:paraId="7CA8A0DD" w14:textId="5CD2D072" w:rsidR="004D09D3" w:rsidRDefault="007D7EE7" w:rsidP="00944D26">
                      <w:pPr>
                        <w:pStyle w:val="Inhoudtoelichting"/>
                      </w:pPr>
                      <w:r w:rsidRPr="00C80E75">
                        <w:t>{{ data.toelichting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A1A520" w14:textId="649AA4C9" w:rsidR="000A4B24" w:rsidRDefault="000A4B24" w:rsidP="000A4B24">
      <w:pPr>
        <w:pStyle w:val="Eindetoelichting"/>
      </w:pPr>
    </w:p>
    <w:p w14:paraId="10C52390" w14:textId="678FB755" w:rsidR="004861F5" w:rsidRDefault="004861F5" w:rsidP="000A4B24">
      <w:r w:rsidRPr="00613AE6">
        <w:t>{%p endif %}</w:t>
      </w:r>
    </w:p>
    <w:p w14:paraId="322DF1CD" w14:textId="77777777" w:rsidR="00B63171" w:rsidRDefault="00B63171" w:rsidP="00B63171">
      <w:r w:rsidRPr="006B6787">
        <w:t>{%p if data.toelichting %}</w:t>
      </w:r>
    </w:p>
    <w:sdt>
      <w:sdtPr>
        <w:alias w:val="{{ hoofdstuk }}.{{ paragraaf }}"/>
        <w:tag w:val="typ hier"/>
        <w:id w:val="-1504202597"/>
        <w:placeholder>
          <w:docPart w:val="E892C569E710450192BD24BB45888AB3"/>
        </w:placeholder>
        <w:showingPlcHdr/>
        <w15:color w:val="000000"/>
        <w:text w:multiLine="1"/>
      </w:sdtPr>
      <w:sdtContent>
        <w:p w14:paraId="36EFD81F" w14:textId="339B3FA5" w:rsidR="00575388" w:rsidRPr="00213F9A" w:rsidRDefault="0037011C" w:rsidP="00213F9A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6F162177" w14:textId="277490ED" w:rsidR="00B63171" w:rsidRPr="00B12FC2" w:rsidRDefault="00B63171" w:rsidP="00FA276B">
      <w:pPr>
        <w:rPr>
          <w:lang w:val="en-GB"/>
        </w:rPr>
      </w:pPr>
      <w:r w:rsidRPr="00B12FC2">
        <w:rPr>
          <w:lang w:val="en-GB"/>
        </w:rPr>
        <w:t>{%p endif %}</w:t>
      </w:r>
    </w:p>
    <w:p w14:paraId="75F209BA" w14:textId="77777777" w:rsidR="004861F5" w:rsidRPr="00B12FC2" w:rsidRDefault="004861F5" w:rsidP="004861F5">
      <w:pPr>
        <w:rPr>
          <w:lang w:val="en-GB"/>
        </w:rPr>
      </w:pPr>
      <w:r w:rsidRPr="00B12FC2">
        <w:rPr>
          <w:lang w:val="en-GB"/>
        </w:rPr>
        <w:t xml:space="preserve">            {%p if data.tekst %}</w:t>
      </w:r>
    </w:p>
    <w:p w14:paraId="616C0A2C" w14:textId="77777777" w:rsidR="004861F5" w:rsidRPr="00FD3353" w:rsidRDefault="004861F5" w:rsidP="004861F5">
      <w:r w:rsidRPr="00FD3353">
        <w:t>{{ data.tekst }}</w:t>
      </w:r>
    </w:p>
    <w:sdt>
      <w:sdtPr>
        <w:alias w:val="{{ hoofdstuk }}.{{ paragraaf }}"/>
        <w:tag w:val="typ hier"/>
        <w:id w:val="357712036"/>
        <w:placeholder>
          <w:docPart w:val="0B6B684DC07F47BAAA790ACAAD992BE1"/>
        </w:placeholder>
        <w:showingPlcHdr/>
        <w15:color w:val="000000"/>
        <w:text w:multiLine="1"/>
      </w:sdtPr>
      <w:sdtContent>
        <w:p w14:paraId="674BFED4" w14:textId="4AD5A4FD" w:rsidR="00BB6015" w:rsidRPr="00213F9A" w:rsidRDefault="00BB6015" w:rsidP="00935C8C">
          <w:pPr>
            <w:pStyle w:val="Invoerveld"/>
            <w:rPr>
              <w:lang w:val="nl-NL"/>
            </w:rPr>
          </w:pPr>
          <w:r w:rsidRPr="00213F9A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8CF1F84" w14:textId="77777777" w:rsidR="004861F5" w:rsidRPr="006B6787" w:rsidRDefault="004861F5" w:rsidP="004861F5">
      <w:pPr>
        <w:rPr>
          <w:lang w:val="en-GB"/>
        </w:rPr>
      </w:pPr>
      <w:r w:rsidRPr="00BB6015">
        <w:t xml:space="preserve">            </w:t>
      </w:r>
      <w:r w:rsidRPr="006B6787">
        <w:rPr>
          <w:lang w:val="en-GB"/>
        </w:rPr>
        <w:t>{%p endif %}</w:t>
      </w:r>
    </w:p>
    <w:p w14:paraId="0CF8C327" w14:textId="77777777" w:rsidR="004861F5" w:rsidRPr="006B6787" w:rsidRDefault="004861F5" w:rsidP="004861F5">
      <w:pPr>
        <w:rPr>
          <w:lang w:val="en-GB"/>
        </w:rPr>
      </w:pPr>
      <w:r w:rsidRPr="006B6787">
        <w:rPr>
          <w:lang w:val="en-GB"/>
        </w:rPr>
        <w:t xml:space="preserve">            {%p if data.vragen %}</w:t>
      </w:r>
    </w:p>
    <w:p w14:paraId="3E636B7C" w14:textId="410CAE4E" w:rsidR="004861F5" w:rsidRDefault="004861F5" w:rsidP="004861F5">
      <w:pPr>
        <w:pStyle w:val="stijlballon"/>
      </w:pPr>
      <w:r w:rsidRPr="006B6787">
        <w:rPr>
          <w:lang w:val="en-GB"/>
        </w:rPr>
        <w:t xml:space="preserve">                </w:t>
      </w:r>
      <w:r>
        <w:t>{%p for vraag in data.vragen %}</w:t>
      </w:r>
    </w:p>
    <w:p w14:paraId="4E2D33E7" w14:textId="7861373D" w:rsidR="009247AF" w:rsidRDefault="009247AF" w:rsidP="00111903">
      <w:pPr>
        <w:pStyle w:val="AlgemeenVraagstelling"/>
      </w:pPr>
      <w:r>
        <w:t>{{ vraag }}</w:t>
      </w:r>
    </w:p>
    <w:p w14:paraId="1148B52F" w14:textId="098DE230" w:rsidR="0024222E" w:rsidRDefault="0024222E" w:rsidP="0024222E">
      <w:pPr>
        <w:pStyle w:val="BeantwoordingVraagstelling"/>
        <w:ind w:left="0"/>
      </w:pPr>
      <w:r>
        <w:t>{%p</w:t>
      </w:r>
      <w:r w:rsidR="00163B6B">
        <w:t xml:space="preserve"> if </w:t>
      </w:r>
      <w:r>
        <w:t xml:space="preserve"> hoofdstuk == “Beantwoording vraagstelling” %}</w:t>
      </w:r>
    </w:p>
    <w:sdt>
      <w:sdtPr>
        <w:rPr>
          <w:rStyle w:val="BeantwoordingVraagstellingChar"/>
        </w:rPr>
        <w:alias w:val="{{ hoofdstuk }}.{{ paragraaf }}"/>
        <w:tag w:val="typ hier"/>
        <w:id w:val="694048256"/>
        <w:placeholder>
          <w:docPart w:val="7E0A4BB2669B467494448D0B27AE7D6B"/>
        </w:placeholder>
        <w:showingPlcHdr/>
        <w15:color w:val="000000"/>
        <w:text w:multiLine="1"/>
      </w:sdtPr>
      <w:sdtEndPr>
        <w:rPr>
          <w:rStyle w:val="Standaardalinea-lettertype"/>
          <w:i w:val="0"/>
          <w:sz w:val="20"/>
        </w:rPr>
      </w:sdtEndPr>
      <w:sdtContent>
        <w:p w14:paraId="6600E745" w14:textId="543A07C3" w:rsidR="0024222E" w:rsidRPr="00EB4FFD" w:rsidRDefault="00BB6015" w:rsidP="00213F9A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240B3D0" w14:textId="69F231AE" w:rsidR="0024222E" w:rsidRPr="0024222E" w:rsidRDefault="0024222E" w:rsidP="0024222E">
      <w:pPr>
        <w:pStyle w:val="BeantwoordingVraagstelling"/>
        <w:ind w:left="0"/>
      </w:pPr>
      <w:r>
        <w:t>{%p endif %}</w:t>
      </w:r>
    </w:p>
    <w:p w14:paraId="071F565B" w14:textId="77777777" w:rsidR="004861F5" w:rsidRDefault="004861F5" w:rsidP="004861F5">
      <w:pPr>
        <w:pStyle w:val="stijlballon"/>
      </w:pPr>
      <w:r>
        <w:t xml:space="preserve">                {%p endfor %}</w:t>
      </w:r>
    </w:p>
    <w:p w14:paraId="425B08C0" w14:textId="749A5EB4" w:rsidR="004861F5" w:rsidRDefault="004861F5" w:rsidP="004861F5">
      <w:r>
        <w:t xml:space="preserve">            {%p endif %}           </w:t>
      </w:r>
    </w:p>
    <w:p w14:paraId="396B7FF2" w14:textId="1573CD6F" w:rsidR="004861F5" w:rsidRPr="003D23F5" w:rsidRDefault="004861F5" w:rsidP="004861F5">
      <w:r w:rsidRPr="003D23F5">
        <w:t xml:space="preserve">                {%p for subparagraaf, inhoud in data.items()</w:t>
      </w:r>
      <w:r w:rsidR="006E7B7D" w:rsidRPr="003D23F5">
        <w:t xml:space="preserve"> if(‘verbergen’ not in inhoud)</w:t>
      </w:r>
      <w:r w:rsidRPr="003D23F5">
        <w:t xml:space="preserve"> %}</w:t>
      </w:r>
    </w:p>
    <w:p w14:paraId="6E052A16" w14:textId="45C3171B" w:rsidR="00266AB0" w:rsidRPr="00266AB0" w:rsidRDefault="00266AB0" w:rsidP="004861F5">
      <w:r w:rsidRPr="003D23F5">
        <w:tab/>
      </w:r>
      <w:r w:rsidRPr="003D23F5">
        <w:tab/>
      </w:r>
      <w:r w:rsidRPr="00266AB0">
        <w:t>{%p if not(subparagraaf == “tekst” or subparagraaf == “toelic</w:t>
      </w:r>
      <w:r>
        <w:t>hting” or subparagraaf ==”vragen”</w:t>
      </w:r>
      <w:r w:rsidR="00F366E2">
        <w:t>)</w:t>
      </w:r>
      <w:r>
        <w:t xml:space="preserve"> %}</w:t>
      </w:r>
    </w:p>
    <w:p w14:paraId="6C184AB7" w14:textId="19496CBC" w:rsidR="004861F5" w:rsidRDefault="004861F5" w:rsidP="004861F5">
      <w:pPr>
        <w:pStyle w:val="Kop3"/>
      </w:pPr>
      <w:r>
        <w:t>{{</w:t>
      </w:r>
      <w:r w:rsidR="009F1951">
        <w:t>subparagraaf</w:t>
      </w:r>
      <w:r>
        <w:t xml:space="preserve"> }}</w:t>
      </w:r>
    </w:p>
    <w:p w14:paraId="291EE919" w14:textId="060E1324" w:rsidR="00131C8A" w:rsidRDefault="00131C8A" w:rsidP="00131C8A">
      <w:r>
        <w:t>{%p if not (inhoud.toelichting or inhoud.tekst</w:t>
      </w:r>
      <w:r w:rsidR="00186557">
        <w:t>)</w:t>
      </w:r>
      <w:r>
        <w:t xml:space="preserve"> %}</w:t>
      </w:r>
    </w:p>
    <w:sdt>
      <w:sdtPr>
        <w:rPr>
          <w:lang w:val="en-GB"/>
        </w:rPr>
        <w:alias w:val="{{ hoofdstuk }}.{{ paragraaf }}.{{ subparagraaf }}"/>
        <w:tag w:val="typ hier"/>
        <w:id w:val="103855533"/>
        <w:placeholder>
          <w:docPart w:val="D13CDA7F83C4477B9378E193AD976918"/>
        </w:placeholder>
        <w:showingPlcHdr/>
        <w15:color w:val="000000"/>
        <w:text w:multiLine="1"/>
      </w:sdtPr>
      <w:sdtContent>
        <w:p w14:paraId="4E1C3CD3" w14:textId="492C6491" w:rsidR="00131C8A" w:rsidRDefault="00012770" w:rsidP="00131C8A">
          <w:r w:rsidRPr="00AA3686">
            <w:rPr>
              <w:rStyle w:val="Tekstvantijdelijkeaanduiding"/>
            </w:rPr>
            <w:t>Klik of tik om tekst in te voeren.</w:t>
          </w:r>
        </w:p>
      </w:sdtContent>
    </w:sdt>
    <w:p w14:paraId="54CC98AE" w14:textId="7FDA4AD9" w:rsidR="00131C8A" w:rsidRDefault="00131C8A" w:rsidP="00131C8A">
      <w:r>
        <w:t>{%p endif %}</w:t>
      </w:r>
    </w:p>
    <w:p w14:paraId="2D419F96" w14:textId="7B221003" w:rsidR="000140A7" w:rsidRDefault="000140A7" w:rsidP="000140A7">
      <w:r>
        <w:t>{%p if inhoud.toelichting %}</w:t>
      </w:r>
    </w:p>
    <w:p w14:paraId="4D548FFD" w14:textId="5AE2BCAA" w:rsidR="001C2379" w:rsidRDefault="001C2379" w:rsidP="001C2379">
      <w:pPr>
        <w:pStyle w:val="ParagraafToelichting"/>
      </w:pPr>
      <w:r>
        <w:lastRenderedPageBreak/>
        <w:t>Toelichting</w:t>
      </w:r>
    </w:p>
    <w:p w14:paraId="3A955937" w14:textId="77777777" w:rsidR="00353162" w:rsidRDefault="000140A7" w:rsidP="001C2379">
      <w:pPr>
        <w:pStyle w:val="Inhoudtoelichting"/>
      </w:pPr>
      <w:r>
        <mc:AlternateContent>
          <mc:Choice Requires="wps">
            <w:drawing>
              <wp:inline distT="0" distB="0" distL="0" distR="0" wp14:anchorId="2DFB4C4C" wp14:editId="26204442">
                <wp:extent cx="6372225" cy="377921"/>
                <wp:effectExtent l="0" t="0" r="28575" b="27305"/>
                <wp:docPr id="1907696233" name="Rechthoek: afgeronde hoe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7792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B9DFEB"/>
                        </a:solidFill>
                        <a:ln>
                          <a:solidFill>
                            <a:srgbClr val="90AE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517A" w14:textId="1F524CCC" w:rsidR="000140A7" w:rsidRDefault="000140A7" w:rsidP="001C2379">
                            <w:pPr>
                              <w:pStyle w:val="Inhoudtoelichting"/>
                            </w:pPr>
                            <w:r w:rsidRPr="00C80E75">
                              <w:t xml:space="preserve">{{ </w:t>
                            </w:r>
                            <w:r>
                              <w:t>inhoud</w:t>
                            </w:r>
                            <w:r w:rsidRPr="00C80E75">
                              <w:t>.toelichting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FB4C4C" id="_x0000_s1027" style="width:501.75pt;height:2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" fillcolor="#b9dfeb" strokecolor="#90aeb7" strokeweight="1.5pt">
                <v:textbox style="mso-fit-shape-to-text:t">
                  <w:txbxContent>
                    <w:p w14:paraId="0069517A" w14:textId="1F524CCC" w:rsidR="000140A7" w:rsidRDefault="000140A7" w:rsidP="001C2379">
                      <w:pPr>
                        <w:pStyle w:val="Inhoudtoelichting"/>
                      </w:pPr>
                      <w:r w:rsidRPr="00C80E75">
                        <w:t xml:space="preserve">{{ </w:t>
                      </w:r>
                      <w:r>
                        <w:t>inhoud</w:t>
                      </w:r>
                      <w:r w:rsidRPr="00C80E75">
                        <w:t>.toelichting }}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5F4E1" w14:textId="77777777" w:rsidR="001C2379" w:rsidRDefault="001C2379" w:rsidP="001C2379">
      <w:pPr>
        <w:pStyle w:val="Eindetoelichting"/>
      </w:pPr>
    </w:p>
    <w:sdt>
      <w:sdtPr>
        <w:alias w:val="{{ hoofdstuk }}.{{ paragraaf }}.{{ subparagraaf }}"/>
        <w:tag w:val="typ hier"/>
        <w:id w:val="-1894804176"/>
        <w:placeholder>
          <w:docPart w:val="E0D0A80F824E4820A9B217398BE7E78E"/>
        </w:placeholder>
        <w:showingPlcHdr/>
        <w15:color w:val="000000"/>
        <w:text w:multiLine="1"/>
      </w:sdtPr>
      <w:sdtContent>
        <w:p w14:paraId="4E57AA8A" w14:textId="75E9DB3B" w:rsidR="000053F8" w:rsidRPr="00213F9A" w:rsidRDefault="00012770" w:rsidP="00935C8C">
          <w:pPr>
            <w:pStyle w:val="Invoerveld"/>
            <w:rPr>
              <w:lang w:val="nl-NL"/>
            </w:rPr>
          </w:pPr>
          <w:r w:rsidRPr="00EB4FFD">
            <w:rPr>
              <w:color w:val="747474" w:themeColor="background2" w:themeShade="80"/>
              <w:lang w:val="nl-NL"/>
            </w:rPr>
            <w:t>Klik of tik om tekst in te voeren.</w:t>
          </w:r>
        </w:p>
      </w:sdtContent>
    </w:sdt>
    <w:p w14:paraId="5033565A" w14:textId="4B7E7B94" w:rsidR="000140A7" w:rsidRPr="00935C8C" w:rsidRDefault="000140A7" w:rsidP="000140A7">
      <w:pPr>
        <w:rPr>
          <w:lang w:val="en-US"/>
        </w:rPr>
      </w:pPr>
      <w:r w:rsidRPr="00935C8C">
        <w:rPr>
          <w:lang w:val="en-US"/>
        </w:rPr>
        <w:t>{%p endif %}</w:t>
      </w:r>
    </w:p>
    <w:p w14:paraId="27D8F5A1" w14:textId="77777777" w:rsidR="00C252AA" w:rsidRPr="00C252AA" w:rsidRDefault="00C252AA" w:rsidP="00C252AA">
      <w:pPr>
        <w:rPr>
          <w:lang w:val="en-US"/>
        </w:rPr>
      </w:pPr>
      <w:r w:rsidRPr="00C252AA">
        <w:rPr>
          <w:lang w:val="en-US"/>
        </w:rPr>
        <w:t>{%p if checklists %}</w:t>
      </w:r>
    </w:p>
    <w:p w14:paraId="4953DABC" w14:textId="0976F3F0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lang w:val="nl-NL"/>
          </w:rPr>
          <w:id w:val="327019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35C8C" w:rsidRPr="00935C8C">
            <w:rPr>
              <w:rFonts w:ascii="MS Gothic" w:hAnsi="MS Gothic" w:hint="eastAsia"/>
              <w:b/>
              <w:bCs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Ja</w:t>
      </w:r>
    </w:p>
    <w:p w14:paraId="30FB2F72" w14:textId="77777777" w:rsidR="00C252AA" w:rsidRPr="00935C8C" w:rsidRDefault="00000000" w:rsidP="00935C8C">
      <w:pPr>
        <w:pStyle w:val="checklist"/>
        <w:rPr>
          <w:b/>
          <w:bCs/>
          <w:lang w:val="nl-NL"/>
        </w:rPr>
      </w:pPr>
      <w:sdt>
        <w:sdtPr>
          <w:rPr>
            <w:b/>
            <w:bCs/>
            <w:lang w:val="nl-NL"/>
          </w:rPr>
          <w:id w:val="3667933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52AA" w:rsidRPr="00935C8C">
            <w:rPr>
              <w:rFonts w:hint="eastAsia"/>
              <w:b/>
              <w:bCs/>
              <w:lang w:val="nl-NL"/>
            </w:rPr>
            <w:t>☐</w:t>
          </w:r>
        </w:sdtContent>
      </w:sdt>
      <w:r w:rsidR="00C252AA" w:rsidRPr="00935C8C">
        <w:rPr>
          <w:b/>
          <w:bCs/>
          <w:lang w:val="nl-NL"/>
        </w:rPr>
        <w:t>Nee</w:t>
      </w:r>
    </w:p>
    <w:p w14:paraId="2F57F764" w14:textId="77777777" w:rsidR="00C252AA" w:rsidRPr="00935C8C" w:rsidRDefault="00C252AA" w:rsidP="00C252AA">
      <w:r w:rsidRPr="00935C8C">
        <w:t>{%p endif %}</w:t>
      </w:r>
    </w:p>
    <w:p w14:paraId="400A40EF" w14:textId="638C6A42" w:rsidR="000140A7" w:rsidRDefault="000140A7" w:rsidP="00977360">
      <w:r>
        <w:t xml:space="preserve">{%p if </w:t>
      </w:r>
      <w:r w:rsidR="00614283">
        <w:t>(</w:t>
      </w:r>
      <w:r>
        <w:t>inhoud.tekst</w:t>
      </w:r>
      <w:r w:rsidR="00614283">
        <w:t xml:space="preserve"> and not subparagraaf == “Persoonlijkheidstrekken”)</w:t>
      </w:r>
      <w:r>
        <w:t xml:space="preserve"> %}</w:t>
      </w:r>
    </w:p>
    <w:p w14:paraId="577F9D20" w14:textId="05D97723" w:rsidR="00977360" w:rsidRDefault="00977360" w:rsidP="00977360">
      <w:r>
        <w:t>{{ inhoud</w:t>
      </w:r>
      <w:r w:rsidR="000140A7">
        <w:t>.tekst</w:t>
      </w:r>
      <w:r>
        <w:t xml:space="preserve"> }}</w:t>
      </w:r>
    </w:p>
    <w:sdt>
      <w:sdtPr>
        <w:alias w:val="{{ hoofdstuk }}.{{ paragraaf }}.{{ subparagraaf }}"/>
        <w:tag w:val="typ hier"/>
        <w:id w:val="1327014156"/>
        <w:placeholder>
          <w:docPart w:val="FD976760467240E293E2D9E8F391C1C2"/>
        </w:placeholder>
        <w:showingPlcHdr/>
        <w15:color w:val="000000"/>
        <w:text w:multiLine="1"/>
      </w:sdtPr>
      <w:sdtContent>
        <w:p w14:paraId="3E3757DF" w14:textId="79E8E01E" w:rsidR="002B7890" w:rsidRPr="00EB4FFD" w:rsidRDefault="00012770" w:rsidP="00EB4FFD">
          <w:pPr>
            <w:pStyle w:val="Invoerveld"/>
            <w:rPr>
              <w:lang w:val="nl-NL"/>
            </w:rPr>
          </w:pPr>
          <w:r w:rsidRPr="00EB4FFD">
            <w:rPr>
              <w:rStyle w:val="Tekstvantijdelijkeaanduiding"/>
              <w:lang w:val="nl-NL"/>
            </w:rPr>
            <w:t>Klik of tik om tekst in te voeren.</w:t>
          </w:r>
        </w:p>
      </w:sdtContent>
    </w:sdt>
    <w:p w14:paraId="09F7D5B7" w14:textId="03CE8E86" w:rsidR="000140A7" w:rsidRDefault="000140A7" w:rsidP="00977360">
      <w:r>
        <w:t>{%p endif %}</w:t>
      </w:r>
    </w:p>
    <w:p w14:paraId="5082C72F" w14:textId="4087A98A" w:rsidR="00614283" w:rsidRDefault="00614283" w:rsidP="00614283">
      <w:r>
        <w:t>{%p if inhoud.tekst and subparagraaf == “Persoonlijkheidstrekken” %}</w:t>
      </w:r>
    </w:p>
    <w:p w14:paraId="77C2FC2A" w14:textId="77777777" w:rsidR="00193E8D" w:rsidRDefault="00000000" w:rsidP="00977360">
      <w:sdt>
        <w:sdtPr>
          <w:alias w:val="{{ hoofdstuk }}.{{ paragraaf }}.{{ subparagraaf }}"/>
          <w:tag w:val="typ hier"/>
          <w:id w:val="-471202790"/>
          <w:placeholder>
            <w:docPart w:val="1137524CA28B4EA5BEF077C2D3E74767"/>
          </w:placeholder>
          <w15:color w:val="000000"/>
          <w:text w:multiLine="1"/>
        </w:sdtPr>
        <w:sdtContent>
          <w:r w:rsidR="00614283" w:rsidRPr="00614283">
            <w:t>{{ inhoud.tekst }}</w:t>
          </w:r>
        </w:sdtContent>
      </w:sdt>
    </w:p>
    <w:p w14:paraId="20F1A93A" w14:textId="1E6730AC" w:rsidR="00614283" w:rsidRPr="00977360" w:rsidRDefault="00614283" w:rsidP="00977360">
      <w:r>
        <w:t>{%p endif %}</w:t>
      </w:r>
    </w:p>
    <w:p w14:paraId="1623E8A1" w14:textId="0BCC5462" w:rsidR="00266AB0" w:rsidRPr="00266AB0" w:rsidRDefault="00266AB0" w:rsidP="00266AB0">
      <w:r>
        <w:tab/>
      </w:r>
      <w:r>
        <w:tab/>
        <w:t>{%p endif %}</w:t>
      </w:r>
    </w:p>
    <w:p w14:paraId="06F8D249" w14:textId="61301806" w:rsidR="004861F5" w:rsidRDefault="004861F5" w:rsidP="004861F5">
      <w:r>
        <w:t xml:space="preserve">                {%p endfor %}      </w:t>
      </w:r>
    </w:p>
    <w:p w14:paraId="12A8012E" w14:textId="77777777" w:rsidR="004861F5" w:rsidRDefault="004861F5" w:rsidP="004861F5">
      <w:r>
        <w:t xml:space="preserve">        {%p endfor %}</w:t>
      </w:r>
    </w:p>
    <w:p w14:paraId="52420033" w14:textId="77777777" w:rsidR="004861F5" w:rsidRDefault="004861F5" w:rsidP="004861F5">
      <w:r>
        <w:t xml:space="preserve">    {%p endfor %}</w:t>
      </w:r>
    </w:p>
    <w:p w14:paraId="490E9119" w14:textId="77777777" w:rsidR="004861F5" w:rsidRPr="004573E2" w:rsidRDefault="004861F5" w:rsidP="004861F5">
      <w:r>
        <w:t>{%p endif %}</w:t>
      </w:r>
    </w:p>
    <w:p w14:paraId="6506F8C0" w14:textId="65A81501" w:rsidR="003A0ACA" w:rsidRPr="004573E2" w:rsidRDefault="003A0ACA" w:rsidP="004861F5"/>
    <w:sectPr w:rsidR="003A0ACA" w:rsidRPr="004573E2" w:rsidSect="001B1AC6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077" w:bottom="1440" w:left="1077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B3180" w14:textId="77777777" w:rsidR="00D07BA6" w:rsidRPr="000C3C18" w:rsidRDefault="00D07BA6" w:rsidP="008965B0">
      <w:pPr>
        <w:spacing w:after="0" w:line="240" w:lineRule="auto"/>
      </w:pPr>
      <w:r w:rsidRPr="000C3C18">
        <w:separator/>
      </w:r>
    </w:p>
  </w:endnote>
  <w:endnote w:type="continuationSeparator" w:id="0">
    <w:p w14:paraId="7B3DCD8D" w14:textId="77777777" w:rsidR="00D07BA6" w:rsidRPr="000C3C18" w:rsidRDefault="00D07BA6" w:rsidP="008965B0">
      <w:pPr>
        <w:spacing w:after="0" w:line="240" w:lineRule="auto"/>
      </w:pPr>
      <w:r w:rsidRPr="000C3C18">
        <w:continuationSeparator/>
      </w:r>
    </w:p>
  </w:endnote>
  <w:endnote w:type="continuationNotice" w:id="1">
    <w:p w14:paraId="5E45398C" w14:textId="77777777" w:rsidR="00D07BA6" w:rsidRDefault="00D07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109" w:type="pct"/>
      <w:jc w:val="center"/>
      <w:tblBorders>
        <w:top w:val="single" w:sz="4" w:space="0" w:color="auto"/>
      </w:tblBorders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8"/>
      <w:gridCol w:w="6667"/>
    </w:tblGrid>
    <w:tr w:rsidR="00784312" w:rsidRPr="000C3C18" w14:paraId="39803D7F" w14:textId="77777777" w:rsidTr="00FD40A2">
      <w:trPr>
        <w:trHeight w:val="20"/>
        <w:jc w:val="center"/>
      </w:trPr>
      <w:tc>
        <w:tcPr>
          <w:tcW w:w="5248" w:type="dxa"/>
          <w:tcBorders>
            <w:top w:val="single" w:sz="12" w:space="0" w:color="1A738D" w:themeColor="accent1" w:themeShade="BF"/>
          </w:tcBorders>
          <w:vAlign w:val="center"/>
        </w:tcPr>
        <w:p w14:paraId="3549B78A" w14:textId="2EAAD717" w:rsidR="00784312" w:rsidRPr="000C3C18" w:rsidRDefault="00784312">
          <w:pPr>
            <w:pStyle w:val="Voettekst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6667" w:type="dxa"/>
          <w:tcBorders>
            <w:top w:val="single" w:sz="12" w:space="0" w:color="1A738D" w:themeColor="accent1" w:themeShade="BF"/>
          </w:tcBorders>
          <w:vAlign w:val="center"/>
        </w:tcPr>
        <w:p w14:paraId="6812EFA3" w14:textId="2D3A9729" w:rsidR="00784312" w:rsidRPr="000C3C18" w:rsidRDefault="00784312" w:rsidP="00991C1B">
          <w:pPr>
            <w:pStyle w:val="HeaderFooterTekst"/>
          </w:pPr>
          <w:r w:rsidRPr="000C3C18">
            <w:fldChar w:fldCharType="begin"/>
          </w:r>
          <w:r w:rsidRPr="000C3C18">
            <w:instrText xml:space="preserve"> PAGE   \* MERGEFORMAT </w:instrText>
          </w:r>
          <w:r w:rsidRPr="000C3C18">
            <w:fldChar w:fldCharType="separate"/>
          </w:r>
          <w:r w:rsidRPr="000C3C18">
            <w:t>2</w:t>
          </w:r>
          <w:r w:rsidRPr="000C3C18">
            <w:fldChar w:fldCharType="end"/>
          </w:r>
          <w:r w:rsidR="00991C1B" w:rsidRPr="000C3C18">
            <w:t xml:space="preserve"> van </w:t>
          </w:r>
          <w:fldSimple w:instr=" NUMPAGES  \* Arabic  \* MERGEFORMAT ">
            <w:r w:rsidR="00991C1B" w:rsidRPr="000C3C18">
              <w:t>3</w:t>
            </w:r>
          </w:fldSimple>
        </w:p>
      </w:tc>
    </w:tr>
  </w:tbl>
  <w:p w14:paraId="58FD6558" w14:textId="77777777" w:rsidR="00784312" w:rsidRPr="000C3C18" w:rsidRDefault="00784312" w:rsidP="00B4725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6113" w:type="dxa"/>
      <w:tblInd w:w="-1297" w:type="dxa"/>
      <w:tblLook w:val="04A0" w:firstRow="1" w:lastRow="0" w:firstColumn="1" w:lastColumn="0" w:noHBand="0" w:noVBand="1"/>
    </w:tblPr>
    <w:tblGrid>
      <w:gridCol w:w="1155"/>
      <w:gridCol w:w="3544"/>
      <w:gridCol w:w="3686"/>
      <w:gridCol w:w="2732"/>
      <w:gridCol w:w="4448"/>
      <w:gridCol w:w="548"/>
    </w:tblGrid>
    <w:tr w:rsidR="0009010B" w14:paraId="57EF35A0" w14:textId="77777777" w:rsidTr="008A3EFE">
      <w:trPr>
        <w:trHeight w:val="1304"/>
      </w:trPr>
      <w:tc>
        <w:tcPr>
          <w:tcW w:w="1155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51408AAB" w14:textId="77777777" w:rsidR="0009010B" w:rsidRDefault="0009010B" w:rsidP="0009010B">
          <w:pPr>
            <w:pStyle w:val="Voettekst"/>
          </w:pPr>
        </w:p>
      </w:tc>
      <w:tc>
        <w:tcPr>
          <w:tcW w:w="3544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BC3B82A" w14:textId="77777777" w:rsidR="0009010B" w:rsidRDefault="0009010B" w:rsidP="0009010B">
          <w:pPr>
            <w:pStyle w:val="HeaderFooterTekst"/>
          </w:pPr>
          <w:r>
            <w:t xml:space="preserve">PrioCura Bedrijfspsychiaters B.V. </w:t>
          </w:r>
        </w:p>
        <w:p w14:paraId="6D61A029" w14:textId="56A66EBF" w:rsidR="0009010B" w:rsidRDefault="0009010B" w:rsidP="0009010B">
          <w:pPr>
            <w:pStyle w:val="HeaderFooterTekst"/>
          </w:pPr>
          <w:r>
            <w:t>KvK 81237502</w:t>
          </w:r>
        </w:p>
      </w:tc>
      <w:tc>
        <w:tcPr>
          <w:tcW w:w="3686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1F5743B2" w14:textId="77777777" w:rsidR="0009010B" w:rsidRDefault="0009010B" w:rsidP="0009010B">
          <w:pPr>
            <w:pStyle w:val="HeaderFooterTekst"/>
          </w:pPr>
          <w:r>
            <w:t>PrioCura Arbeid &amp; Gezondheid B.V.</w:t>
          </w:r>
        </w:p>
        <w:p w14:paraId="7B36AEA2" w14:textId="3BA93EB1" w:rsidR="0009010B" w:rsidRDefault="0009010B" w:rsidP="0009010B">
          <w:pPr>
            <w:pStyle w:val="HeaderFooterTekst"/>
          </w:pPr>
          <w:r>
            <w:t xml:space="preserve">KvK </w:t>
          </w:r>
          <w:r w:rsidRPr="0009010B">
            <w:t>90963296</w:t>
          </w:r>
        </w:p>
      </w:tc>
      <w:tc>
        <w:tcPr>
          <w:tcW w:w="2732" w:type="dxa"/>
          <w:tcBorders>
            <w:top w:val="single" w:sz="12" w:space="0" w:color="1A738D"/>
            <w:left w:val="nil"/>
            <w:bottom w:val="nil"/>
            <w:right w:val="nil"/>
          </w:tcBorders>
        </w:tcPr>
        <w:p w14:paraId="08FA953E" w14:textId="77777777" w:rsidR="0009010B" w:rsidRDefault="0009010B" w:rsidP="0009010B">
          <w:pPr>
            <w:pStyle w:val="HeaderFooterTekst"/>
            <w:jc w:val="right"/>
          </w:pPr>
          <w:r>
            <w:t>Heemraadssingel 137</w:t>
          </w:r>
        </w:p>
        <w:p w14:paraId="2ACCA5B8" w14:textId="77777777" w:rsidR="0009010B" w:rsidRDefault="0009010B" w:rsidP="0009010B">
          <w:pPr>
            <w:pStyle w:val="HeaderFooterTekst"/>
            <w:jc w:val="right"/>
          </w:pPr>
          <w:r>
            <w:t>3022 CD Rotterdam</w:t>
          </w:r>
        </w:p>
        <w:p w14:paraId="2AEFB1ED" w14:textId="77777777" w:rsidR="0009010B" w:rsidRDefault="0009010B" w:rsidP="0009010B">
          <w:pPr>
            <w:pStyle w:val="HeaderFooterTekst"/>
            <w:jc w:val="right"/>
          </w:pPr>
          <w:r>
            <w:t>010 307 08 53</w:t>
          </w:r>
        </w:p>
        <w:p w14:paraId="70133191" w14:textId="285D3670" w:rsidR="0009010B" w:rsidRDefault="0009010B" w:rsidP="0009010B">
          <w:pPr>
            <w:pStyle w:val="HeaderFooterTekst"/>
            <w:jc w:val="right"/>
          </w:pPr>
          <w:r w:rsidRPr="0009010B">
            <w:t>aanmelding@priocura.nl</w:t>
          </w:r>
          <w:r>
            <w:t xml:space="preserve"> </w:t>
          </w:r>
        </w:p>
        <w:p w14:paraId="554A3C67" w14:textId="634C3EF8" w:rsidR="0009010B" w:rsidRDefault="0009010B" w:rsidP="0027226D">
          <w:pPr>
            <w:pStyle w:val="HeaderFooterTekst"/>
            <w:jc w:val="right"/>
          </w:pPr>
          <w:r w:rsidRPr="0009010B">
            <w:t>www.priocura.nl</w:t>
          </w:r>
        </w:p>
      </w:tc>
      <w:tc>
        <w:tcPr>
          <w:tcW w:w="4448" w:type="dxa"/>
          <w:tcBorders>
            <w:top w:val="single" w:sz="12" w:space="0" w:color="1A738D"/>
            <w:left w:val="nil"/>
            <w:bottom w:val="nil"/>
            <w:right w:val="nil"/>
          </w:tcBorders>
          <w:vAlign w:val="bottom"/>
        </w:tcPr>
        <w:p w14:paraId="34149465" w14:textId="362E33DE" w:rsidR="0009010B" w:rsidRPr="008A3EFE" w:rsidRDefault="008A3EFE" w:rsidP="008A3EFE">
          <w:pPr>
            <w:pStyle w:val="Voettekst"/>
            <w:rPr>
              <w:color w:val="D1D1D1" w:themeColor="background2" w:themeShade="E6"/>
              <w:sz w:val="14"/>
              <w:szCs w:val="16"/>
            </w:rPr>
          </w:pPr>
          <w:r w:rsidRPr="008A3EFE">
            <w:rPr>
              <w:color w:val="D1D1D1" w:themeColor="background2" w:themeShade="E6"/>
              <w:sz w:val="14"/>
              <w:szCs w:val="16"/>
            </w:rPr>
            <w:t>{{ versie }}</w:t>
          </w:r>
        </w:p>
      </w:tc>
      <w:tc>
        <w:tcPr>
          <w:tcW w:w="548" w:type="dxa"/>
          <w:tcBorders>
            <w:left w:val="nil"/>
          </w:tcBorders>
        </w:tcPr>
        <w:p w14:paraId="5610A74E" w14:textId="3EC2C65C" w:rsidR="0009010B" w:rsidRDefault="0009010B" w:rsidP="0009010B">
          <w:pPr>
            <w:pStyle w:val="Voettekst"/>
          </w:pPr>
        </w:p>
      </w:tc>
    </w:tr>
  </w:tbl>
  <w:p w14:paraId="1B59738A" w14:textId="77777777" w:rsidR="0009010B" w:rsidRDefault="000901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FBD64" w14:textId="77777777" w:rsidR="00D07BA6" w:rsidRPr="000C3C18" w:rsidRDefault="00D07BA6" w:rsidP="008965B0">
      <w:pPr>
        <w:spacing w:after="0" w:line="240" w:lineRule="auto"/>
      </w:pPr>
      <w:r w:rsidRPr="000C3C18">
        <w:separator/>
      </w:r>
    </w:p>
  </w:footnote>
  <w:footnote w:type="continuationSeparator" w:id="0">
    <w:p w14:paraId="365337D0" w14:textId="77777777" w:rsidR="00D07BA6" w:rsidRPr="000C3C18" w:rsidRDefault="00D07BA6" w:rsidP="008965B0">
      <w:pPr>
        <w:spacing w:after="0" w:line="240" w:lineRule="auto"/>
      </w:pPr>
      <w:r w:rsidRPr="000C3C18">
        <w:continuationSeparator/>
      </w:r>
    </w:p>
  </w:footnote>
  <w:footnote w:type="continuationNotice" w:id="1">
    <w:p w14:paraId="1FE68254" w14:textId="77777777" w:rsidR="00D07BA6" w:rsidRDefault="00D07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raster"/>
      <w:tblW w:w="15508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794"/>
      <w:gridCol w:w="283"/>
      <w:gridCol w:w="4111"/>
      <w:gridCol w:w="283"/>
      <w:gridCol w:w="4820"/>
      <w:gridCol w:w="4820"/>
    </w:tblGrid>
    <w:tr w:rsidR="001B1AC6" w:rsidRPr="000C3C18" w14:paraId="7FA4F2B7" w14:textId="77777777" w:rsidTr="001B1AC6">
      <w:trPr>
        <w:trHeight w:val="20"/>
      </w:trPr>
      <w:tc>
        <w:tcPr>
          <w:tcW w:w="397" w:type="dxa"/>
        </w:tcPr>
        <w:p w14:paraId="19634C63" w14:textId="0892D350" w:rsidR="001B1AC6" w:rsidRDefault="001B1AC6" w:rsidP="00191AFB">
          <w:pPr>
            <w:pStyle w:val="HeaderFooterTekst"/>
          </w:pPr>
        </w:p>
      </w:tc>
      <w:tc>
        <w:tcPr>
          <w:tcW w:w="794" w:type="dxa"/>
          <w:vMerge w:val="restart"/>
          <w:vAlign w:val="center"/>
        </w:tcPr>
        <w:p w14:paraId="11762EE2" w14:textId="77777777" w:rsidR="001B1AC6" w:rsidRPr="008C2BC1" w:rsidRDefault="001B1AC6" w:rsidP="001B1AC6">
          <w:pPr>
            <w:pStyle w:val="HeaderFooterTekst"/>
            <w:jc w:val="center"/>
            <w:rPr>
              <w:sz w:val="18"/>
              <w:szCs w:val="18"/>
            </w:rPr>
          </w:pPr>
          <w:r>
            <w:drawing>
              <wp:inline distT="0" distB="0" distL="0" distR="0" wp14:anchorId="7090E960" wp14:editId="02560130">
                <wp:extent cx="428625" cy="516379"/>
                <wp:effectExtent l="0" t="0" r="0" b="0"/>
                <wp:docPr id="39565683" name="Afbeelding 1" descr="Afbeelding met cirkel, Graphics, grafische vormgeving, Kleurrijkheid&#10;&#10;Automatisch gegenereerde beschrijv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16087" name="Afbeelding 1" descr="Afbeelding met cirkel, Graphics, grafische vormgeving, Kleurrijkheid&#10;&#10;Automatisch gegenereerde beschrijvi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490" cy="5463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14:paraId="09E62E4C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7DF1616D" w14:textId="529DC6F3" w:rsidR="001B1AC6" w:rsidRPr="0061615D" w:rsidRDefault="001B1AC6" w:rsidP="0061615D">
          <w:pPr>
            <w:pStyle w:val="HeaderFooterTekst"/>
          </w:pPr>
          <w:r w:rsidRPr="0061615D">
            <w:t>{{ titel }}</w:t>
          </w:r>
        </w:p>
      </w:tc>
      <w:tc>
        <w:tcPr>
          <w:tcW w:w="283" w:type="dxa"/>
        </w:tcPr>
        <w:p w14:paraId="30337DD2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sdt>
        <w:sdtPr>
          <w:alias w:val="Betrokkene_Naam"/>
          <w:tag w:val="Betrokkene_Naam"/>
          <w:id w:val="99536948"/>
          <w:placeholder>
            <w:docPart w:val="69FD7174F750401897D7D1A93826D85B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Naam[1]" w:storeItemID="{D3AFB48C-014B-4D95-932A-E64E8946DF91}"/>
          <w:text/>
        </w:sdtPr>
        <w:sdtContent>
          <w:tc>
            <w:tcPr>
              <w:tcW w:w="4820" w:type="dxa"/>
            </w:tcPr>
            <w:p w14:paraId="426EB86E" w14:textId="7F66A757" w:rsidR="001B1AC6" w:rsidRPr="00193FFD" w:rsidRDefault="008766B6" w:rsidP="00193FFD">
              <w:pPr>
                <w:pStyle w:val="HeaderFooterTekst"/>
              </w:pPr>
              <w:r w:rsidRPr="00193FFD">
                <w:t>[Betrokkene_Naam]</w:t>
              </w:r>
            </w:p>
          </w:tc>
        </w:sdtContent>
      </w:sdt>
      <w:tc>
        <w:tcPr>
          <w:tcW w:w="4820" w:type="dxa"/>
        </w:tcPr>
        <w:p w14:paraId="2CA63751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152E620C" w14:textId="77777777" w:rsidTr="001B1AC6">
      <w:trPr>
        <w:trHeight w:val="20"/>
      </w:trPr>
      <w:tc>
        <w:tcPr>
          <w:tcW w:w="397" w:type="dxa"/>
        </w:tcPr>
        <w:p w14:paraId="760063F1" w14:textId="77777777" w:rsidR="001B1AC6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0807125C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10ECF402" w14:textId="77777777" w:rsidR="001B1AC6" w:rsidRPr="00954A9B" w:rsidRDefault="001B1AC6" w:rsidP="00191AFB">
          <w:pPr>
            <w:pStyle w:val="HeaderFooterTekst"/>
            <w:rPr>
              <w:szCs w:val="20"/>
            </w:rPr>
          </w:pPr>
        </w:p>
      </w:tc>
      <w:tc>
        <w:tcPr>
          <w:tcW w:w="4111" w:type="dxa"/>
        </w:tcPr>
        <w:p w14:paraId="12580600" w14:textId="5E8AE12A" w:rsidR="001B1AC6" w:rsidRPr="0061615D" w:rsidRDefault="001B1AC6" w:rsidP="0061615D">
          <w:pPr>
            <w:pStyle w:val="HeaderFooterTekst"/>
          </w:pPr>
          <w:r w:rsidRPr="0061615D">
            <w:t>{{ subtitel }}</w:t>
          </w:r>
        </w:p>
      </w:tc>
      <w:tc>
        <w:tcPr>
          <w:tcW w:w="283" w:type="dxa"/>
        </w:tcPr>
        <w:p w14:paraId="55EAF8C7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3256CEC6" w14:textId="11017E44" w:rsidR="001B1AC6" w:rsidRPr="00193FFD" w:rsidRDefault="001B1AC6" w:rsidP="00193FFD">
          <w:pPr>
            <w:pStyle w:val="HeaderFooterTekst"/>
          </w:pPr>
          <w:r w:rsidRPr="00193FFD">
            <w:t xml:space="preserve">Geboortedatum: </w:t>
          </w:r>
          <w:sdt>
            <w:sdtPr>
              <w:alias w:val="Betrokkene_Geboortedatum"/>
              <w:tag w:val="Betrokkene_Geboortedatum"/>
              <w:id w:val="1422911710"/>
              <w:placeholder>
                <w:docPart w:val="7CD49BE46103402BBE667EEB4E9816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Geboortedatum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[Betrokkene_Geboortedatum]</w:t>
              </w:r>
            </w:sdtContent>
          </w:sdt>
        </w:p>
      </w:tc>
      <w:tc>
        <w:tcPr>
          <w:tcW w:w="4820" w:type="dxa"/>
        </w:tcPr>
        <w:p w14:paraId="47474BA9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1B1AC6" w:rsidRPr="000C3C18" w14:paraId="43D1B4C9" w14:textId="77777777" w:rsidTr="001B1AC6">
      <w:trPr>
        <w:trHeight w:val="20"/>
      </w:trPr>
      <w:tc>
        <w:tcPr>
          <w:tcW w:w="397" w:type="dxa"/>
        </w:tcPr>
        <w:p w14:paraId="2F741D0F" w14:textId="77777777" w:rsidR="001B1AC6" w:rsidRPr="000C3C18" w:rsidRDefault="001B1AC6" w:rsidP="00191AFB">
          <w:pPr>
            <w:pStyle w:val="HeaderFooterTekst"/>
          </w:pPr>
        </w:p>
      </w:tc>
      <w:tc>
        <w:tcPr>
          <w:tcW w:w="794" w:type="dxa"/>
          <w:vMerge/>
        </w:tcPr>
        <w:p w14:paraId="148B92DB" w14:textId="77777777" w:rsidR="001B1AC6" w:rsidRPr="008C2BC1" w:rsidRDefault="001B1AC6" w:rsidP="00191AFB">
          <w:pPr>
            <w:pStyle w:val="HeaderFooterTekst"/>
            <w:rPr>
              <w:sz w:val="18"/>
              <w:szCs w:val="18"/>
            </w:rPr>
          </w:pPr>
        </w:p>
      </w:tc>
      <w:tc>
        <w:tcPr>
          <w:tcW w:w="283" w:type="dxa"/>
        </w:tcPr>
        <w:p w14:paraId="24226360" w14:textId="77777777" w:rsidR="001B1AC6" w:rsidRDefault="001B1AC6" w:rsidP="001B1AC6">
          <w:pPr>
            <w:pStyle w:val="HeaderFooterTekst"/>
          </w:pPr>
        </w:p>
      </w:tc>
      <w:sdt>
        <w:sdtPr>
          <w:alias w:val="Opdrachtgever_Naam"/>
          <w:tag w:val="Opdrachtgever_Naam"/>
          <w:id w:val="137538547"/>
          <w:placeholder>
            <w:docPart w:val="BAA5ADB7272D4912BBA55411C0B10F2B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Naam[1]" w:storeItemID="{D3AFB48C-014B-4D95-932A-E64E8946DF91}"/>
          <w:text/>
        </w:sdtPr>
        <w:sdtContent>
          <w:tc>
            <w:tcPr>
              <w:tcW w:w="4111" w:type="dxa"/>
            </w:tcPr>
            <w:p w14:paraId="498D9D32" w14:textId="6D59ABD8" w:rsidR="001B1AC6" w:rsidRPr="0061615D" w:rsidRDefault="001B1AC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[Opdrachtgever_Naam]</w:t>
              </w:r>
            </w:p>
          </w:tc>
        </w:sdtContent>
      </w:sdt>
      <w:tc>
        <w:tcPr>
          <w:tcW w:w="283" w:type="dxa"/>
        </w:tcPr>
        <w:p w14:paraId="58D4657F" w14:textId="77777777" w:rsidR="001B1AC6" w:rsidRPr="006F701F" w:rsidRDefault="001B1AC6" w:rsidP="00191AFB">
          <w:pPr>
            <w:pStyle w:val="Koptekst"/>
            <w:jc w:val="right"/>
            <w:rPr>
              <w:sz w:val="18"/>
              <w:szCs w:val="18"/>
            </w:rPr>
          </w:pPr>
        </w:p>
      </w:tc>
      <w:tc>
        <w:tcPr>
          <w:tcW w:w="4820" w:type="dxa"/>
        </w:tcPr>
        <w:p w14:paraId="6746AD46" w14:textId="5A3997F2" w:rsidR="001B1AC6" w:rsidRPr="00193FFD" w:rsidRDefault="001B1AC6" w:rsidP="00193FFD">
          <w:pPr>
            <w:pStyle w:val="HeaderFooterTekst"/>
          </w:pPr>
          <w:r w:rsidRPr="00193FFD">
            <w:t xml:space="preserve">Woonplaats: </w:t>
          </w:r>
          <w:sdt>
            <w:sdtPr>
              <w:alias w:val="Betrokkene_Woonplaats"/>
              <w:tag w:val="Betrokkene_Woonplaats"/>
              <w:id w:val="190974130"/>
              <w:placeholder>
                <w:docPart w:val="EFFDA18B79BD45F0913A1CE7B16588DE"/>
              </w:placeholder>
              <w:showingPlcHdr/>
    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Betrokkene_Woonplaats[1]" w:storeItemID="{D3AFB48C-014B-4D95-932A-E64E8946DF91}"/>
              <w:text/>
            </w:sdtPr>
            <w:sdtContent>
              <w:r w:rsidR="008766B6" w:rsidRPr="00193FFD">
                <w:rPr>
                  <w:rStyle w:val="Tekstvantijdelijkeaanduiding"/>
                  <w:color w:val="404040" w:themeColor="text1" w:themeTint="BF"/>
                </w:rPr>
                <w:t>[Betrokkene_Woonplaats]</w:t>
              </w:r>
            </w:sdtContent>
          </w:sdt>
        </w:p>
      </w:tc>
      <w:tc>
        <w:tcPr>
          <w:tcW w:w="4820" w:type="dxa"/>
        </w:tcPr>
        <w:p w14:paraId="1D72451A" w14:textId="77777777" w:rsidR="001B1AC6" w:rsidRPr="006F701F" w:rsidRDefault="001B1AC6" w:rsidP="00191AFB">
          <w:pPr>
            <w:pStyle w:val="Koptekst"/>
            <w:jc w:val="right"/>
            <w:rPr>
              <w:rFonts w:ascii="NexaRegular" w:hAnsi="NexaRegular"/>
              <w:sz w:val="18"/>
              <w:szCs w:val="18"/>
            </w:rPr>
          </w:pPr>
        </w:p>
      </w:tc>
    </w:tr>
    <w:tr w:rsidR="008766B6" w:rsidRPr="000C3C18" w14:paraId="6376C37C" w14:textId="77777777" w:rsidTr="001B1AC6">
      <w:trPr>
        <w:trHeight w:val="265"/>
      </w:trPr>
      <w:tc>
        <w:tcPr>
          <w:tcW w:w="397" w:type="dxa"/>
        </w:tcPr>
        <w:p w14:paraId="5F1161A7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vMerge/>
        </w:tcPr>
        <w:p w14:paraId="38DC2D51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</w:tcPr>
        <w:p w14:paraId="187A054D" w14:textId="77777777" w:rsidR="008766B6" w:rsidRDefault="008766B6" w:rsidP="008766B6">
          <w:pPr>
            <w:pStyle w:val="HeaderFooterTekst"/>
          </w:pPr>
        </w:p>
      </w:tc>
      <w:sdt>
        <w:sdtPr>
          <w:alias w:val="Opdrachtgever_Kenmerk"/>
          <w:tag w:val="Opdrachtgever_Kenmerk"/>
          <w:id w:val="-746573821"/>
          <w:placeholder>
            <w:docPart w:val="3654AA84BCDA4AC8B0ED170143979261"/>
          </w:placeholder>
          <w:showingPlcHdr/>
          <w:dataBinding w:prefixMappings="xmlns:ns0='http://schemas.microsoft.com/office/2006/metadata/properties' xmlns:ns1='http://www.w3.org/2001/XMLSchema-instance' xmlns:ns2='http://schemas.microsoft.com/office/infopath/2007/PartnerControls' xmlns:ns3='178c1688-9eb7-42ea-926c-b681325ee185' xmlns:ns4='b99b497c-52f1-47e7-b5b4-82d97100fa84' " w:xpath="/ns0:properties[1]/documentManagement[1]/ns3:Opdrachtgever_Kenmerk[1]" w:storeItemID="{D3AFB48C-014B-4D95-932A-E64E8946DF91}"/>
          <w:text/>
        </w:sdtPr>
        <w:sdtContent>
          <w:tc>
            <w:tcPr>
              <w:tcW w:w="4111" w:type="dxa"/>
            </w:tcPr>
            <w:p w14:paraId="71C35A9C" w14:textId="564B0E8C" w:rsidR="008766B6" w:rsidRPr="0061615D" w:rsidRDefault="008766B6" w:rsidP="0061615D">
              <w:pPr>
                <w:pStyle w:val="HeaderFooterTekst"/>
              </w:pPr>
              <w:r w:rsidRPr="0061615D">
                <w:rPr>
                  <w:rStyle w:val="Tekstvantijdelijkeaanduiding"/>
                  <w:color w:val="404040" w:themeColor="text1" w:themeTint="BF"/>
                </w:rPr>
                <w:t>[Opdrachtgever_Kenmerk]</w:t>
              </w:r>
            </w:p>
          </w:tc>
        </w:sdtContent>
      </w:sdt>
      <w:tc>
        <w:tcPr>
          <w:tcW w:w="283" w:type="dxa"/>
        </w:tcPr>
        <w:p w14:paraId="6E77F8DF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0B9379ED" w14:textId="2977F18F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</w:tcPr>
        <w:p w14:paraId="33B936C4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  <w:tr w:rsidR="008766B6" w:rsidRPr="000C3C18" w14:paraId="46AFA6FE" w14:textId="77777777" w:rsidTr="001B1AC6">
      <w:trPr>
        <w:trHeight w:val="283"/>
      </w:trPr>
      <w:tc>
        <w:tcPr>
          <w:tcW w:w="397" w:type="dxa"/>
          <w:tcBorders>
            <w:bottom w:val="single" w:sz="6" w:space="0" w:color="1A738D" w:themeColor="accent1" w:themeShade="BF"/>
          </w:tcBorders>
        </w:tcPr>
        <w:p w14:paraId="10D3E92F" w14:textId="77777777" w:rsidR="008766B6" w:rsidRPr="000C3C18" w:rsidRDefault="008766B6" w:rsidP="008766B6">
          <w:pPr>
            <w:pStyle w:val="HeaderFooterTekst"/>
          </w:pPr>
        </w:p>
      </w:tc>
      <w:tc>
        <w:tcPr>
          <w:tcW w:w="794" w:type="dxa"/>
          <w:tcBorders>
            <w:bottom w:val="single" w:sz="6" w:space="0" w:color="1A738D" w:themeColor="accent1" w:themeShade="BF"/>
          </w:tcBorders>
        </w:tcPr>
        <w:p w14:paraId="2CA5759C" w14:textId="77777777" w:rsidR="008766B6" w:rsidRPr="000C3C18" w:rsidRDefault="008766B6" w:rsidP="008766B6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1605D19B" w14:textId="77777777" w:rsidR="008766B6" w:rsidRDefault="008766B6" w:rsidP="008766B6">
          <w:pPr>
            <w:pStyle w:val="HeaderFooterTekst"/>
          </w:pPr>
        </w:p>
      </w:tc>
      <w:tc>
        <w:tcPr>
          <w:tcW w:w="4111" w:type="dxa"/>
          <w:tcBorders>
            <w:bottom w:val="single" w:sz="6" w:space="0" w:color="1A738D" w:themeColor="accent1" w:themeShade="BF"/>
          </w:tcBorders>
        </w:tcPr>
        <w:p w14:paraId="629DAABA" w14:textId="1C2A18CA" w:rsidR="008766B6" w:rsidRPr="0061615D" w:rsidRDefault="008766B6" w:rsidP="0061615D">
          <w:pPr>
            <w:pStyle w:val="HeaderFooterTekst"/>
          </w:pPr>
        </w:p>
      </w:tc>
      <w:tc>
        <w:tcPr>
          <w:tcW w:w="283" w:type="dxa"/>
          <w:tcBorders>
            <w:bottom w:val="single" w:sz="6" w:space="0" w:color="1A738D" w:themeColor="accent1" w:themeShade="BF"/>
          </w:tcBorders>
        </w:tcPr>
        <w:p w14:paraId="55AB7F3B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 w:themeColor="accent1" w:themeShade="BF"/>
          </w:tcBorders>
        </w:tcPr>
        <w:p w14:paraId="2F3CD639" w14:textId="1FEF67BD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  <w:tc>
        <w:tcPr>
          <w:tcW w:w="4820" w:type="dxa"/>
          <w:tcBorders>
            <w:bottom w:val="single" w:sz="6" w:space="0" w:color="1A738D"/>
          </w:tcBorders>
        </w:tcPr>
        <w:p w14:paraId="4BF30FBD" w14:textId="77777777" w:rsidR="008766B6" w:rsidRPr="00954A9B" w:rsidRDefault="008766B6" w:rsidP="008766B6">
          <w:pPr>
            <w:pStyle w:val="Koptekst"/>
            <w:jc w:val="right"/>
            <w:rPr>
              <w:szCs w:val="20"/>
            </w:rPr>
          </w:pPr>
        </w:p>
      </w:tc>
    </w:tr>
  </w:tbl>
  <w:p w14:paraId="71B61001" w14:textId="77777777" w:rsidR="00830BD0" w:rsidRDefault="00830BD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E4922" w14:textId="1C3F77FA" w:rsidR="00C53C3A" w:rsidRPr="00C53C3A" w:rsidRDefault="00C53C3A">
    <w:pPr>
      <w:pStyle w:val="Koptekst"/>
      <w:rPr>
        <w:rFonts w:ascii="Nexa-Light" w:hAnsi="Nexa-Light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D6829"/>
    <w:multiLevelType w:val="hybridMultilevel"/>
    <w:tmpl w:val="7DA0FEB4"/>
    <w:lvl w:ilvl="0" w:tplc="C7F0E5FC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95172"/>
    <w:multiLevelType w:val="hybridMultilevel"/>
    <w:tmpl w:val="B566AF70"/>
    <w:lvl w:ilvl="0" w:tplc="78ACF9E8">
      <w:start w:val="1"/>
      <w:numFmt w:val="decimal"/>
      <w:pStyle w:val="Stijllijstvraag2Links063cmEersteregel0cm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C1D5693"/>
    <w:multiLevelType w:val="hybridMultilevel"/>
    <w:tmpl w:val="A0A45F78"/>
    <w:lvl w:ilvl="0" w:tplc="C0C6F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65A86"/>
    <w:multiLevelType w:val="hybridMultilevel"/>
    <w:tmpl w:val="43F46A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968474">
    <w:abstractNumId w:val="0"/>
  </w:num>
  <w:num w:numId="2" w16cid:durableId="472908252">
    <w:abstractNumId w:val="3"/>
  </w:num>
  <w:num w:numId="3" w16cid:durableId="126356292">
    <w:abstractNumId w:val="2"/>
  </w:num>
  <w:num w:numId="4" w16cid:durableId="184524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>
      <o:colormru v:ext="edit" colors="#dbe0e7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05"/>
    <w:rsid w:val="00002E5F"/>
    <w:rsid w:val="00003E9C"/>
    <w:rsid w:val="000053F8"/>
    <w:rsid w:val="000066E8"/>
    <w:rsid w:val="00012770"/>
    <w:rsid w:val="000140A7"/>
    <w:rsid w:val="00015591"/>
    <w:rsid w:val="000174BC"/>
    <w:rsid w:val="0002464E"/>
    <w:rsid w:val="00031A2B"/>
    <w:rsid w:val="000342A3"/>
    <w:rsid w:val="000408FB"/>
    <w:rsid w:val="0005057C"/>
    <w:rsid w:val="00051876"/>
    <w:rsid w:val="0005377E"/>
    <w:rsid w:val="000547B9"/>
    <w:rsid w:val="00057EF1"/>
    <w:rsid w:val="00060ECD"/>
    <w:rsid w:val="000648C6"/>
    <w:rsid w:val="00064F94"/>
    <w:rsid w:val="000660C2"/>
    <w:rsid w:val="000703CD"/>
    <w:rsid w:val="00070EF4"/>
    <w:rsid w:val="00071147"/>
    <w:rsid w:val="000732F4"/>
    <w:rsid w:val="000764D2"/>
    <w:rsid w:val="000764FD"/>
    <w:rsid w:val="00076AA4"/>
    <w:rsid w:val="00077586"/>
    <w:rsid w:val="0008184A"/>
    <w:rsid w:val="0009010B"/>
    <w:rsid w:val="00095C47"/>
    <w:rsid w:val="000976D6"/>
    <w:rsid w:val="000A4B24"/>
    <w:rsid w:val="000B14E3"/>
    <w:rsid w:val="000B1C2A"/>
    <w:rsid w:val="000B6C84"/>
    <w:rsid w:val="000C0FF4"/>
    <w:rsid w:val="000C3C18"/>
    <w:rsid w:val="000C53C5"/>
    <w:rsid w:val="000C57D0"/>
    <w:rsid w:val="000C5BEB"/>
    <w:rsid w:val="000C5D6C"/>
    <w:rsid w:val="000D1D4A"/>
    <w:rsid w:val="000D4B7E"/>
    <w:rsid w:val="000F2099"/>
    <w:rsid w:val="000F3421"/>
    <w:rsid w:val="000F7238"/>
    <w:rsid w:val="001015AB"/>
    <w:rsid w:val="00103028"/>
    <w:rsid w:val="00103AFF"/>
    <w:rsid w:val="0011023E"/>
    <w:rsid w:val="00111903"/>
    <w:rsid w:val="00112AE1"/>
    <w:rsid w:val="00114CBC"/>
    <w:rsid w:val="001218CB"/>
    <w:rsid w:val="001309FC"/>
    <w:rsid w:val="00131C8A"/>
    <w:rsid w:val="00133538"/>
    <w:rsid w:val="001341C8"/>
    <w:rsid w:val="00143E72"/>
    <w:rsid w:val="00144176"/>
    <w:rsid w:val="00152FAD"/>
    <w:rsid w:val="0015616F"/>
    <w:rsid w:val="00163B6B"/>
    <w:rsid w:val="00164B6F"/>
    <w:rsid w:val="00164C60"/>
    <w:rsid w:val="00172569"/>
    <w:rsid w:val="00176298"/>
    <w:rsid w:val="001801BB"/>
    <w:rsid w:val="001833A7"/>
    <w:rsid w:val="00186557"/>
    <w:rsid w:val="00191AFB"/>
    <w:rsid w:val="00192FB0"/>
    <w:rsid w:val="00193957"/>
    <w:rsid w:val="00193E8D"/>
    <w:rsid w:val="00193FFD"/>
    <w:rsid w:val="00195917"/>
    <w:rsid w:val="00196111"/>
    <w:rsid w:val="001A3003"/>
    <w:rsid w:val="001A5E9C"/>
    <w:rsid w:val="001A63E4"/>
    <w:rsid w:val="001A7D1E"/>
    <w:rsid w:val="001B1AC6"/>
    <w:rsid w:val="001B33D5"/>
    <w:rsid w:val="001B39A4"/>
    <w:rsid w:val="001B6A55"/>
    <w:rsid w:val="001C2379"/>
    <w:rsid w:val="001C3A60"/>
    <w:rsid w:val="001C46B4"/>
    <w:rsid w:val="001C7C17"/>
    <w:rsid w:val="001D27CF"/>
    <w:rsid w:val="001D4BED"/>
    <w:rsid w:val="001D4DC5"/>
    <w:rsid w:val="001D4E95"/>
    <w:rsid w:val="001E34AB"/>
    <w:rsid w:val="001E6224"/>
    <w:rsid w:val="001E7F5C"/>
    <w:rsid w:val="001F1BC8"/>
    <w:rsid w:val="001F3654"/>
    <w:rsid w:val="001F3F2D"/>
    <w:rsid w:val="001F3F8C"/>
    <w:rsid w:val="001F445B"/>
    <w:rsid w:val="001F7B3A"/>
    <w:rsid w:val="002107AC"/>
    <w:rsid w:val="00213F5C"/>
    <w:rsid w:val="00213F9A"/>
    <w:rsid w:val="00216C57"/>
    <w:rsid w:val="00222C5A"/>
    <w:rsid w:val="00222C9B"/>
    <w:rsid w:val="0022409B"/>
    <w:rsid w:val="002401AF"/>
    <w:rsid w:val="002410D2"/>
    <w:rsid w:val="0024222E"/>
    <w:rsid w:val="002432D4"/>
    <w:rsid w:val="00253279"/>
    <w:rsid w:val="00253E4E"/>
    <w:rsid w:val="002600E6"/>
    <w:rsid w:val="00266AB0"/>
    <w:rsid w:val="0027226D"/>
    <w:rsid w:val="002819B4"/>
    <w:rsid w:val="002824C5"/>
    <w:rsid w:val="00285FDE"/>
    <w:rsid w:val="002868B1"/>
    <w:rsid w:val="00292441"/>
    <w:rsid w:val="00292727"/>
    <w:rsid w:val="002961B3"/>
    <w:rsid w:val="00296CA4"/>
    <w:rsid w:val="002A4CC6"/>
    <w:rsid w:val="002A51F1"/>
    <w:rsid w:val="002A5EDD"/>
    <w:rsid w:val="002A7561"/>
    <w:rsid w:val="002B0030"/>
    <w:rsid w:val="002B09F3"/>
    <w:rsid w:val="002B0D41"/>
    <w:rsid w:val="002B2DF8"/>
    <w:rsid w:val="002B7890"/>
    <w:rsid w:val="002C5173"/>
    <w:rsid w:val="002D09BA"/>
    <w:rsid w:val="002D3AFA"/>
    <w:rsid w:val="002E57F4"/>
    <w:rsid w:val="002E61F5"/>
    <w:rsid w:val="002E6369"/>
    <w:rsid w:val="002F0D32"/>
    <w:rsid w:val="002F7349"/>
    <w:rsid w:val="00301AF5"/>
    <w:rsid w:val="0030601F"/>
    <w:rsid w:val="0031028D"/>
    <w:rsid w:val="00310D0B"/>
    <w:rsid w:val="003123C7"/>
    <w:rsid w:val="00317E93"/>
    <w:rsid w:val="00317F10"/>
    <w:rsid w:val="00321570"/>
    <w:rsid w:val="00324147"/>
    <w:rsid w:val="00331F05"/>
    <w:rsid w:val="00334A6E"/>
    <w:rsid w:val="00337820"/>
    <w:rsid w:val="00342AF0"/>
    <w:rsid w:val="00344B3D"/>
    <w:rsid w:val="00345F44"/>
    <w:rsid w:val="00352815"/>
    <w:rsid w:val="00353162"/>
    <w:rsid w:val="003569B4"/>
    <w:rsid w:val="0036074B"/>
    <w:rsid w:val="00362317"/>
    <w:rsid w:val="003651FC"/>
    <w:rsid w:val="00366172"/>
    <w:rsid w:val="0037011C"/>
    <w:rsid w:val="00370561"/>
    <w:rsid w:val="003749F1"/>
    <w:rsid w:val="0037668B"/>
    <w:rsid w:val="00385D74"/>
    <w:rsid w:val="003872D9"/>
    <w:rsid w:val="00387DB0"/>
    <w:rsid w:val="003902C1"/>
    <w:rsid w:val="00392F1B"/>
    <w:rsid w:val="00397DAF"/>
    <w:rsid w:val="003A0ACA"/>
    <w:rsid w:val="003A4EF0"/>
    <w:rsid w:val="003A7836"/>
    <w:rsid w:val="003B11A9"/>
    <w:rsid w:val="003B6D4B"/>
    <w:rsid w:val="003B79C0"/>
    <w:rsid w:val="003C33A6"/>
    <w:rsid w:val="003C68C4"/>
    <w:rsid w:val="003D23F5"/>
    <w:rsid w:val="003D3BEC"/>
    <w:rsid w:val="003D75A2"/>
    <w:rsid w:val="003E058D"/>
    <w:rsid w:val="003E1852"/>
    <w:rsid w:val="003E3A9B"/>
    <w:rsid w:val="003E504E"/>
    <w:rsid w:val="003E5C8F"/>
    <w:rsid w:val="003E6AF3"/>
    <w:rsid w:val="003F013A"/>
    <w:rsid w:val="003F1B17"/>
    <w:rsid w:val="003F1C32"/>
    <w:rsid w:val="003F2885"/>
    <w:rsid w:val="003F2DA1"/>
    <w:rsid w:val="003F6C35"/>
    <w:rsid w:val="003F6FD9"/>
    <w:rsid w:val="00404693"/>
    <w:rsid w:val="0041285E"/>
    <w:rsid w:val="00413F46"/>
    <w:rsid w:val="004142B4"/>
    <w:rsid w:val="00417EA1"/>
    <w:rsid w:val="00420311"/>
    <w:rsid w:val="00421BC7"/>
    <w:rsid w:val="004232EB"/>
    <w:rsid w:val="0042342E"/>
    <w:rsid w:val="00425389"/>
    <w:rsid w:val="004253DB"/>
    <w:rsid w:val="004278CD"/>
    <w:rsid w:val="004403A2"/>
    <w:rsid w:val="00440766"/>
    <w:rsid w:val="0044248E"/>
    <w:rsid w:val="004426C1"/>
    <w:rsid w:val="0045483E"/>
    <w:rsid w:val="004573E2"/>
    <w:rsid w:val="00467D86"/>
    <w:rsid w:val="004715AC"/>
    <w:rsid w:val="00471D7E"/>
    <w:rsid w:val="00477E1F"/>
    <w:rsid w:val="0048489F"/>
    <w:rsid w:val="004861F5"/>
    <w:rsid w:val="00495F8E"/>
    <w:rsid w:val="004B1425"/>
    <w:rsid w:val="004B6E4B"/>
    <w:rsid w:val="004C78A7"/>
    <w:rsid w:val="004D09D3"/>
    <w:rsid w:val="004D27DE"/>
    <w:rsid w:val="004D566B"/>
    <w:rsid w:val="004F34BC"/>
    <w:rsid w:val="00502C42"/>
    <w:rsid w:val="00502C6D"/>
    <w:rsid w:val="00503BF8"/>
    <w:rsid w:val="005068C6"/>
    <w:rsid w:val="00507AC9"/>
    <w:rsid w:val="00507D8E"/>
    <w:rsid w:val="005122F9"/>
    <w:rsid w:val="00513AF9"/>
    <w:rsid w:val="00513C7B"/>
    <w:rsid w:val="005169B9"/>
    <w:rsid w:val="00521853"/>
    <w:rsid w:val="0052258E"/>
    <w:rsid w:val="00523D33"/>
    <w:rsid w:val="005257F7"/>
    <w:rsid w:val="00533670"/>
    <w:rsid w:val="0053406C"/>
    <w:rsid w:val="00543B02"/>
    <w:rsid w:val="00551787"/>
    <w:rsid w:val="005556D2"/>
    <w:rsid w:val="00557CB3"/>
    <w:rsid w:val="0056502E"/>
    <w:rsid w:val="00574191"/>
    <w:rsid w:val="005751B9"/>
    <w:rsid w:val="00575388"/>
    <w:rsid w:val="0057772A"/>
    <w:rsid w:val="005801F3"/>
    <w:rsid w:val="00586F29"/>
    <w:rsid w:val="005870E4"/>
    <w:rsid w:val="0059326B"/>
    <w:rsid w:val="0059387E"/>
    <w:rsid w:val="005A5E84"/>
    <w:rsid w:val="005B0086"/>
    <w:rsid w:val="005B7E77"/>
    <w:rsid w:val="005C31AA"/>
    <w:rsid w:val="005C5693"/>
    <w:rsid w:val="005C7139"/>
    <w:rsid w:val="005D258E"/>
    <w:rsid w:val="005D5CC2"/>
    <w:rsid w:val="005D789A"/>
    <w:rsid w:val="005E11AA"/>
    <w:rsid w:val="005E120B"/>
    <w:rsid w:val="005E1B4B"/>
    <w:rsid w:val="005E55E7"/>
    <w:rsid w:val="005E6DDC"/>
    <w:rsid w:val="005F04C0"/>
    <w:rsid w:val="005F6BCA"/>
    <w:rsid w:val="005F7DB6"/>
    <w:rsid w:val="0060113D"/>
    <w:rsid w:val="00603576"/>
    <w:rsid w:val="00603734"/>
    <w:rsid w:val="006052DE"/>
    <w:rsid w:val="0060750A"/>
    <w:rsid w:val="00613AE6"/>
    <w:rsid w:val="00614283"/>
    <w:rsid w:val="00614485"/>
    <w:rsid w:val="0061615D"/>
    <w:rsid w:val="00624199"/>
    <w:rsid w:val="0064388C"/>
    <w:rsid w:val="00645B55"/>
    <w:rsid w:val="00655BE1"/>
    <w:rsid w:val="00667A04"/>
    <w:rsid w:val="00673764"/>
    <w:rsid w:val="00677212"/>
    <w:rsid w:val="00692605"/>
    <w:rsid w:val="00693642"/>
    <w:rsid w:val="0069758D"/>
    <w:rsid w:val="006A4E0C"/>
    <w:rsid w:val="006B65FB"/>
    <w:rsid w:val="006B6787"/>
    <w:rsid w:val="006B6EC7"/>
    <w:rsid w:val="006B74E4"/>
    <w:rsid w:val="006C3776"/>
    <w:rsid w:val="006C7C6F"/>
    <w:rsid w:val="006D07A9"/>
    <w:rsid w:val="006D0BBA"/>
    <w:rsid w:val="006D3E96"/>
    <w:rsid w:val="006D5926"/>
    <w:rsid w:val="006D5DB1"/>
    <w:rsid w:val="006D6F9C"/>
    <w:rsid w:val="006D7D78"/>
    <w:rsid w:val="006E1D23"/>
    <w:rsid w:val="006E1E73"/>
    <w:rsid w:val="006E5BBE"/>
    <w:rsid w:val="006E7B7D"/>
    <w:rsid w:val="006F2C12"/>
    <w:rsid w:val="006F701F"/>
    <w:rsid w:val="00701F3B"/>
    <w:rsid w:val="007039C9"/>
    <w:rsid w:val="0070480F"/>
    <w:rsid w:val="0071313E"/>
    <w:rsid w:val="00716714"/>
    <w:rsid w:val="00716BBA"/>
    <w:rsid w:val="0072367E"/>
    <w:rsid w:val="007249A1"/>
    <w:rsid w:val="00732203"/>
    <w:rsid w:val="0073615A"/>
    <w:rsid w:val="00737F21"/>
    <w:rsid w:val="00752298"/>
    <w:rsid w:val="00754285"/>
    <w:rsid w:val="0076244B"/>
    <w:rsid w:val="0076310E"/>
    <w:rsid w:val="007678D4"/>
    <w:rsid w:val="0077096D"/>
    <w:rsid w:val="00770E49"/>
    <w:rsid w:val="007715BF"/>
    <w:rsid w:val="0077411F"/>
    <w:rsid w:val="00780820"/>
    <w:rsid w:val="00784312"/>
    <w:rsid w:val="007845C3"/>
    <w:rsid w:val="00787BED"/>
    <w:rsid w:val="007979DC"/>
    <w:rsid w:val="007A64E9"/>
    <w:rsid w:val="007B1E07"/>
    <w:rsid w:val="007B3B69"/>
    <w:rsid w:val="007B6463"/>
    <w:rsid w:val="007C2ACE"/>
    <w:rsid w:val="007D04BD"/>
    <w:rsid w:val="007D145A"/>
    <w:rsid w:val="007D2354"/>
    <w:rsid w:val="007D50F0"/>
    <w:rsid w:val="007D6C23"/>
    <w:rsid w:val="007D7EE7"/>
    <w:rsid w:val="007E43EF"/>
    <w:rsid w:val="007E5341"/>
    <w:rsid w:val="007E7C97"/>
    <w:rsid w:val="007F3370"/>
    <w:rsid w:val="007F6ADC"/>
    <w:rsid w:val="00812206"/>
    <w:rsid w:val="00812A54"/>
    <w:rsid w:val="00815D90"/>
    <w:rsid w:val="008171F5"/>
    <w:rsid w:val="008204E6"/>
    <w:rsid w:val="008207A9"/>
    <w:rsid w:val="00822420"/>
    <w:rsid w:val="00822734"/>
    <w:rsid w:val="00822E27"/>
    <w:rsid w:val="00824E99"/>
    <w:rsid w:val="00830415"/>
    <w:rsid w:val="00830BD0"/>
    <w:rsid w:val="00832A10"/>
    <w:rsid w:val="00835C61"/>
    <w:rsid w:val="00843445"/>
    <w:rsid w:val="00853D35"/>
    <w:rsid w:val="00867981"/>
    <w:rsid w:val="00871CAE"/>
    <w:rsid w:val="008766B6"/>
    <w:rsid w:val="00883A8C"/>
    <w:rsid w:val="00884101"/>
    <w:rsid w:val="00886540"/>
    <w:rsid w:val="00886B6F"/>
    <w:rsid w:val="008955FC"/>
    <w:rsid w:val="00895F5A"/>
    <w:rsid w:val="008965B0"/>
    <w:rsid w:val="008973FC"/>
    <w:rsid w:val="00897EDC"/>
    <w:rsid w:val="008A08C2"/>
    <w:rsid w:val="008A3EFE"/>
    <w:rsid w:val="008A60A1"/>
    <w:rsid w:val="008A691C"/>
    <w:rsid w:val="008B2378"/>
    <w:rsid w:val="008B32E9"/>
    <w:rsid w:val="008B354C"/>
    <w:rsid w:val="008C03A7"/>
    <w:rsid w:val="008C200A"/>
    <w:rsid w:val="008C2BC1"/>
    <w:rsid w:val="008C4979"/>
    <w:rsid w:val="008D1047"/>
    <w:rsid w:val="008D3901"/>
    <w:rsid w:val="008D3D0B"/>
    <w:rsid w:val="008E0C96"/>
    <w:rsid w:val="008E2DD5"/>
    <w:rsid w:val="008E4BA2"/>
    <w:rsid w:val="008E73D7"/>
    <w:rsid w:val="008F2199"/>
    <w:rsid w:val="008F3E8B"/>
    <w:rsid w:val="008F4451"/>
    <w:rsid w:val="00900906"/>
    <w:rsid w:val="00901C4C"/>
    <w:rsid w:val="00905928"/>
    <w:rsid w:val="009066D2"/>
    <w:rsid w:val="00912E9E"/>
    <w:rsid w:val="009152BA"/>
    <w:rsid w:val="009173EA"/>
    <w:rsid w:val="009247AF"/>
    <w:rsid w:val="0092505A"/>
    <w:rsid w:val="00932EFB"/>
    <w:rsid w:val="00933F1D"/>
    <w:rsid w:val="00935C8C"/>
    <w:rsid w:val="00937102"/>
    <w:rsid w:val="00944D26"/>
    <w:rsid w:val="009466B9"/>
    <w:rsid w:val="009472D3"/>
    <w:rsid w:val="0095027C"/>
    <w:rsid w:val="00951767"/>
    <w:rsid w:val="00954A9B"/>
    <w:rsid w:val="009573B0"/>
    <w:rsid w:val="009574B2"/>
    <w:rsid w:val="00962218"/>
    <w:rsid w:val="00974AF2"/>
    <w:rsid w:val="00977360"/>
    <w:rsid w:val="009809F5"/>
    <w:rsid w:val="00980D3B"/>
    <w:rsid w:val="00986463"/>
    <w:rsid w:val="00987C0C"/>
    <w:rsid w:val="00991C1B"/>
    <w:rsid w:val="00992402"/>
    <w:rsid w:val="00993A04"/>
    <w:rsid w:val="00993CAD"/>
    <w:rsid w:val="00993EB5"/>
    <w:rsid w:val="0099493B"/>
    <w:rsid w:val="009A1CAA"/>
    <w:rsid w:val="009A3071"/>
    <w:rsid w:val="009A3CAC"/>
    <w:rsid w:val="009B0323"/>
    <w:rsid w:val="009B78F4"/>
    <w:rsid w:val="009B7ECF"/>
    <w:rsid w:val="009C6F65"/>
    <w:rsid w:val="009D37D2"/>
    <w:rsid w:val="009D6EF7"/>
    <w:rsid w:val="009E6217"/>
    <w:rsid w:val="009E6B7B"/>
    <w:rsid w:val="009F1951"/>
    <w:rsid w:val="009F245C"/>
    <w:rsid w:val="009F3022"/>
    <w:rsid w:val="009F6B8D"/>
    <w:rsid w:val="009F743F"/>
    <w:rsid w:val="00A04300"/>
    <w:rsid w:val="00A07EC5"/>
    <w:rsid w:val="00A125F8"/>
    <w:rsid w:val="00A16A20"/>
    <w:rsid w:val="00A16B28"/>
    <w:rsid w:val="00A224F7"/>
    <w:rsid w:val="00A25E1B"/>
    <w:rsid w:val="00A263E6"/>
    <w:rsid w:val="00A26D2A"/>
    <w:rsid w:val="00A33AAE"/>
    <w:rsid w:val="00A37D29"/>
    <w:rsid w:val="00A41596"/>
    <w:rsid w:val="00A53140"/>
    <w:rsid w:val="00A62299"/>
    <w:rsid w:val="00A659F8"/>
    <w:rsid w:val="00A65FEA"/>
    <w:rsid w:val="00A667BE"/>
    <w:rsid w:val="00A71639"/>
    <w:rsid w:val="00A747A2"/>
    <w:rsid w:val="00A74F62"/>
    <w:rsid w:val="00A75A36"/>
    <w:rsid w:val="00A77525"/>
    <w:rsid w:val="00A77735"/>
    <w:rsid w:val="00A83268"/>
    <w:rsid w:val="00A86AB6"/>
    <w:rsid w:val="00A97D4A"/>
    <w:rsid w:val="00AA0D92"/>
    <w:rsid w:val="00AA544F"/>
    <w:rsid w:val="00AA763B"/>
    <w:rsid w:val="00AB22FC"/>
    <w:rsid w:val="00AB5C75"/>
    <w:rsid w:val="00AC15C8"/>
    <w:rsid w:val="00AC1B58"/>
    <w:rsid w:val="00AC7AB2"/>
    <w:rsid w:val="00AD4EA5"/>
    <w:rsid w:val="00AE04C6"/>
    <w:rsid w:val="00AE1C63"/>
    <w:rsid w:val="00AE5D2C"/>
    <w:rsid w:val="00AE6319"/>
    <w:rsid w:val="00AF3C48"/>
    <w:rsid w:val="00B00A95"/>
    <w:rsid w:val="00B04A6C"/>
    <w:rsid w:val="00B06573"/>
    <w:rsid w:val="00B12FC2"/>
    <w:rsid w:val="00B14D91"/>
    <w:rsid w:val="00B17C1A"/>
    <w:rsid w:val="00B32877"/>
    <w:rsid w:val="00B34D0D"/>
    <w:rsid w:val="00B37D60"/>
    <w:rsid w:val="00B409B7"/>
    <w:rsid w:val="00B45A24"/>
    <w:rsid w:val="00B47253"/>
    <w:rsid w:val="00B63171"/>
    <w:rsid w:val="00B67A3D"/>
    <w:rsid w:val="00B72BAA"/>
    <w:rsid w:val="00B763AD"/>
    <w:rsid w:val="00B76E0E"/>
    <w:rsid w:val="00B81192"/>
    <w:rsid w:val="00B843D8"/>
    <w:rsid w:val="00B87D37"/>
    <w:rsid w:val="00BB120D"/>
    <w:rsid w:val="00BB3BE3"/>
    <w:rsid w:val="00BB430A"/>
    <w:rsid w:val="00BB6015"/>
    <w:rsid w:val="00BC050C"/>
    <w:rsid w:val="00BC0EBF"/>
    <w:rsid w:val="00BD34EF"/>
    <w:rsid w:val="00BD7EB8"/>
    <w:rsid w:val="00BE0A00"/>
    <w:rsid w:val="00BE17C5"/>
    <w:rsid w:val="00BE3E6B"/>
    <w:rsid w:val="00BF303D"/>
    <w:rsid w:val="00BF6322"/>
    <w:rsid w:val="00BF6A60"/>
    <w:rsid w:val="00C0153E"/>
    <w:rsid w:val="00C06AB3"/>
    <w:rsid w:val="00C15B81"/>
    <w:rsid w:val="00C252AA"/>
    <w:rsid w:val="00C27417"/>
    <w:rsid w:val="00C315A9"/>
    <w:rsid w:val="00C357CE"/>
    <w:rsid w:val="00C42166"/>
    <w:rsid w:val="00C4472E"/>
    <w:rsid w:val="00C479E3"/>
    <w:rsid w:val="00C508CD"/>
    <w:rsid w:val="00C51E30"/>
    <w:rsid w:val="00C53494"/>
    <w:rsid w:val="00C53C3A"/>
    <w:rsid w:val="00C600A2"/>
    <w:rsid w:val="00C63420"/>
    <w:rsid w:val="00C65357"/>
    <w:rsid w:val="00C67FA8"/>
    <w:rsid w:val="00C72346"/>
    <w:rsid w:val="00C74494"/>
    <w:rsid w:val="00C80E75"/>
    <w:rsid w:val="00C83827"/>
    <w:rsid w:val="00C8431E"/>
    <w:rsid w:val="00C84752"/>
    <w:rsid w:val="00C85AE2"/>
    <w:rsid w:val="00C92187"/>
    <w:rsid w:val="00C933F7"/>
    <w:rsid w:val="00C9536C"/>
    <w:rsid w:val="00C9740C"/>
    <w:rsid w:val="00CA392E"/>
    <w:rsid w:val="00CB1753"/>
    <w:rsid w:val="00CB2C2C"/>
    <w:rsid w:val="00CB2F24"/>
    <w:rsid w:val="00CB3197"/>
    <w:rsid w:val="00CB37A1"/>
    <w:rsid w:val="00CB4EEA"/>
    <w:rsid w:val="00CB6E7C"/>
    <w:rsid w:val="00CC024B"/>
    <w:rsid w:val="00CC185D"/>
    <w:rsid w:val="00CC3D57"/>
    <w:rsid w:val="00CC4568"/>
    <w:rsid w:val="00CC52FC"/>
    <w:rsid w:val="00CD159C"/>
    <w:rsid w:val="00CD572C"/>
    <w:rsid w:val="00CD68AF"/>
    <w:rsid w:val="00CF1CF7"/>
    <w:rsid w:val="00CF2F73"/>
    <w:rsid w:val="00CF57E7"/>
    <w:rsid w:val="00CF795B"/>
    <w:rsid w:val="00D000C6"/>
    <w:rsid w:val="00D00832"/>
    <w:rsid w:val="00D00DCE"/>
    <w:rsid w:val="00D02CE0"/>
    <w:rsid w:val="00D04680"/>
    <w:rsid w:val="00D06BEF"/>
    <w:rsid w:val="00D07BA6"/>
    <w:rsid w:val="00D10BC8"/>
    <w:rsid w:val="00D17C53"/>
    <w:rsid w:val="00D2032B"/>
    <w:rsid w:val="00D45418"/>
    <w:rsid w:val="00D464A5"/>
    <w:rsid w:val="00D5312B"/>
    <w:rsid w:val="00D548C3"/>
    <w:rsid w:val="00D56D7A"/>
    <w:rsid w:val="00D6539B"/>
    <w:rsid w:val="00D65AEB"/>
    <w:rsid w:val="00D669B1"/>
    <w:rsid w:val="00D66DA9"/>
    <w:rsid w:val="00D70A8A"/>
    <w:rsid w:val="00D717F2"/>
    <w:rsid w:val="00D72CA6"/>
    <w:rsid w:val="00D72DEB"/>
    <w:rsid w:val="00D73784"/>
    <w:rsid w:val="00D75803"/>
    <w:rsid w:val="00D80B90"/>
    <w:rsid w:val="00D84187"/>
    <w:rsid w:val="00D8531B"/>
    <w:rsid w:val="00D86FB7"/>
    <w:rsid w:val="00D9001A"/>
    <w:rsid w:val="00D9061D"/>
    <w:rsid w:val="00D913FA"/>
    <w:rsid w:val="00D9419B"/>
    <w:rsid w:val="00DA2009"/>
    <w:rsid w:val="00DA5233"/>
    <w:rsid w:val="00DA7564"/>
    <w:rsid w:val="00DA7757"/>
    <w:rsid w:val="00DB16CB"/>
    <w:rsid w:val="00DB2521"/>
    <w:rsid w:val="00DB3665"/>
    <w:rsid w:val="00DB75BD"/>
    <w:rsid w:val="00DC42B4"/>
    <w:rsid w:val="00DC59F1"/>
    <w:rsid w:val="00DC5CAF"/>
    <w:rsid w:val="00DC697E"/>
    <w:rsid w:val="00DE2339"/>
    <w:rsid w:val="00DE4BCF"/>
    <w:rsid w:val="00DE7AAD"/>
    <w:rsid w:val="00E000A7"/>
    <w:rsid w:val="00E01555"/>
    <w:rsid w:val="00E026B5"/>
    <w:rsid w:val="00E04767"/>
    <w:rsid w:val="00E05BFD"/>
    <w:rsid w:val="00E13360"/>
    <w:rsid w:val="00E14FEE"/>
    <w:rsid w:val="00E17557"/>
    <w:rsid w:val="00E17886"/>
    <w:rsid w:val="00E211D2"/>
    <w:rsid w:val="00E22784"/>
    <w:rsid w:val="00E25139"/>
    <w:rsid w:val="00E27069"/>
    <w:rsid w:val="00E32D38"/>
    <w:rsid w:val="00E34ED3"/>
    <w:rsid w:val="00E41C57"/>
    <w:rsid w:val="00E45BD5"/>
    <w:rsid w:val="00E46737"/>
    <w:rsid w:val="00E51C3E"/>
    <w:rsid w:val="00E56605"/>
    <w:rsid w:val="00E631D4"/>
    <w:rsid w:val="00E64DAC"/>
    <w:rsid w:val="00E67505"/>
    <w:rsid w:val="00E67AD9"/>
    <w:rsid w:val="00E70A81"/>
    <w:rsid w:val="00E70C36"/>
    <w:rsid w:val="00E73550"/>
    <w:rsid w:val="00E85C13"/>
    <w:rsid w:val="00E87F1C"/>
    <w:rsid w:val="00E907A1"/>
    <w:rsid w:val="00E96072"/>
    <w:rsid w:val="00EA09F7"/>
    <w:rsid w:val="00EA14AE"/>
    <w:rsid w:val="00EB362C"/>
    <w:rsid w:val="00EB4FFD"/>
    <w:rsid w:val="00EB7614"/>
    <w:rsid w:val="00EC112C"/>
    <w:rsid w:val="00EC4699"/>
    <w:rsid w:val="00EC59A5"/>
    <w:rsid w:val="00EC7DE2"/>
    <w:rsid w:val="00ED2A5C"/>
    <w:rsid w:val="00ED36AD"/>
    <w:rsid w:val="00ED644C"/>
    <w:rsid w:val="00EE5A4C"/>
    <w:rsid w:val="00EF096D"/>
    <w:rsid w:val="00EF22C6"/>
    <w:rsid w:val="00F00B60"/>
    <w:rsid w:val="00F01E3E"/>
    <w:rsid w:val="00F02622"/>
    <w:rsid w:val="00F04A25"/>
    <w:rsid w:val="00F06CDD"/>
    <w:rsid w:val="00F12961"/>
    <w:rsid w:val="00F16E92"/>
    <w:rsid w:val="00F30C9C"/>
    <w:rsid w:val="00F31BDD"/>
    <w:rsid w:val="00F346E8"/>
    <w:rsid w:val="00F366E2"/>
    <w:rsid w:val="00F40308"/>
    <w:rsid w:val="00F41D6E"/>
    <w:rsid w:val="00F450AA"/>
    <w:rsid w:val="00F4637A"/>
    <w:rsid w:val="00F4753A"/>
    <w:rsid w:val="00F47862"/>
    <w:rsid w:val="00F507CE"/>
    <w:rsid w:val="00F5089B"/>
    <w:rsid w:val="00F53048"/>
    <w:rsid w:val="00F56EFC"/>
    <w:rsid w:val="00F62680"/>
    <w:rsid w:val="00F63353"/>
    <w:rsid w:val="00F637C4"/>
    <w:rsid w:val="00F7187D"/>
    <w:rsid w:val="00F753B4"/>
    <w:rsid w:val="00F8095B"/>
    <w:rsid w:val="00F829B0"/>
    <w:rsid w:val="00F831E8"/>
    <w:rsid w:val="00F91003"/>
    <w:rsid w:val="00F9754A"/>
    <w:rsid w:val="00FA276B"/>
    <w:rsid w:val="00FA6E3E"/>
    <w:rsid w:val="00FA7DB7"/>
    <w:rsid w:val="00FB0879"/>
    <w:rsid w:val="00FB572B"/>
    <w:rsid w:val="00FC275C"/>
    <w:rsid w:val="00FD0E34"/>
    <w:rsid w:val="00FD2223"/>
    <w:rsid w:val="00FD3353"/>
    <w:rsid w:val="00FD40A2"/>
    <w:rsid w:val="00FD79EF"/>
    <w:rsid w:val="00FE0177"/>
    <w:rsid w:val="00FE1F74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dbe0e7"/>
    </o:shapedefaults>
    <o:shapelayout v:ext="edit">
      <o:idmap v:ext="edit" data="2"/>
    </o:shapelayout>
  </w:shapeDefaults>
  <w:decimalSymbol w:val=","/>
  <w:listSeparator w:val=";"/>
  <w14:docId w14:val="2543EA4F"/>
  <w15:chartTrackingRefBased/>
  <w15:docId w15:val="{E8B28D73-E82E-4560-B442-35D63C6F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B32E9"/>
    <w:rPr>
      <w:noProof/>
      <w:sz w:val="20"/>
    </w:rPr>
  </w:style>
  <w:style w:type="paragraph" w:styleId="Kop1">
    <w:name w:val="heading 1"/>
    <w:basedOn w:val="Standaard"/>
    <w:next w:val="Kop2"/>
    <w:link w:val="Kop1Char"/>
    <w:autoRedefine/>
    <w:uiPriority w:val="9"/>
    <w:qFormat/>
    <w:rsid w:val="00CF795B"/>
    <w:pPr>
      <w:keepNext/>
      <w:keepLines/>
      <w:pageBreakBefore/>
      <w:spacing w:after="80"/>
      <w:outlineLvl w:val="0"/>
    </w:pPr>
    <w:rPr>
      <w:rFonts w:ascii="Tenorite" w:eastAsiaTheme="majorEastAsia" w:hAnsi="Tenorite" w:cstheme="majorBidi"/>
      <w:b/>
      <w:color w:val="1A738D" w:themeColor="accent1" w:themeShade="BF"/>
      <w:sz w:val="32"/>
      <w:szCs w:val="40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CF795B"/>
    <w:pPr>
      <w:keepNext/>
      <w:keepLines/>
      <w:spacing w:before="160" w:after="80"/>
      <w:outlineLvl w:val="1"/>
    </w:pPr>
    <w:rPr>
      <w:rFonts w:ascii="Tenorite" w:eastAsiaTheme="majorEastAsia" w:hAnsi="Tenorite" w:cstheme="majorBidi"/>
      <w:color w:val="1A738D" w:themeColor="accent1" w:themeShade="BF"/>
      <w:sz w:val="24"/>
      <w:szCs w:val="32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CF795B"/>
    <w:pPr>
      <w:keepNext/>
      <w:keepLines/>
      <w:spacing w:before="160" w:after="80"/>
      <w:outlineLvl w:val="2"/>
    </w:pPr>
    <w:rPr>
      <w:rFonts w:ascii="Tenorite" w:eastAsiaTheme="majorEastAsia" w:hAnsi="Tenorite" w:cstheme="majorBidi"/>
      <w:color w:val="1A738D" w:themeColor="accent1" w:themeShade="BF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5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A738D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51B9"/>
    <w:pPr>
      <w:keepNext/>
      <w:keepLines/>
      <w:spacing w:before="80" w:after="40"/>
      <w:outlineLvl w:val="4"/>
    </w:pPr>
    <w:rPr>
      <w:rFonts w:eastAsiaTheme="majorEastAsia" w:cstheme="majorBidi"/>
      <w:color w:val="1A738D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5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5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5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5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795B"/>
    <w:rPr>
      <w:rFonts w:ascii="Tenorite" w:eastAsiaTheme="majorEastAsia" w:hAnsi="Tenorite" w:cstheme="majorBidi"/>
      <w:b/>
      <w:noProof/>
      <w:color w:val="1A738D" w:themeColor="accent1" w:themeShade="BF"/>
      <w:sz w:val="32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CF795B"/>
    <w:rPr>
      <w:rFonts w:ascii="Tenorite" w:eastAsiaTheme="majorEastAsia" w:hAnsi="Tenorite" w:cstheme="majorBidi"/>
      <w:noProof/>
      <w:color w:val="1A738D" w:themeColor="accent1" w:themeShade="BF"/>
      <w:sz w:val="20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751B9"/>
    <w:rPr>
      <w:rFonts w:eastAsiaTheme="majorEastAsia" w:cstheme="majorBidi"/>
      <w:i/>
      <w:iCs/>
      <w:color w:val="1A738D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51B9"/>
    <w:rPr>
      <w:rFonts w:eastAsiaTheme="majorEastAsia" w:cstheme="majorBidi"/>
      <w:color w:val="1A738D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51B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51B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51B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51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Ondertitel"/>
    <w:link w:val="TitelChar"/>
    <w:uiPriority w:val="10"/>
    <w:qFormat/>
    <w:rsid w:val="00CF795B"/>
    <w:pPr>
      <w:spacing w:after="80" w:line="240" w:lineRule="auto"/>
      <w:ind w:left="2832"/>
      <w:contextualSpacing/>
    </w:pPr>
    <w:rPr>
      <w:rFonts w:ascii="Tenorite" w:eastAsiaTheme="majorEastAsia" w:hAnsi="Tenorite" w:cstheme="majorBidi"/>
      <w:b/>
      <w:color w:val="1A738D" w:themeColor="accent1" w:themeShade="BF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F795B"/>
    <w:rPr>
      <w:rFonts w:ascii="Tenorite" w:eastAsiaTheme="majorEastAsia" w:hAnsi="Tenorite" w:cstheme="majorBidi"/>
      <w:b/>
      <w:noProof/>
      <w:color w:val="1A738D" w:themeColor="accent1" w:themeShade="BF"/>
      <w:spacing w:val="-10"/>
      <w:kern w:val="28"/>
      <w:sz w:val="48"/>
      <w:szCs w:val="56"/>
    </w:rPr>
  </w:style>
  <w:style w:type="paragraph" w:styleId="Ondertitel">
    <w:name w:val="Subtitle"/>
    <w:basedOn w:val="Titel"/>
    <w:next w:val="Standaard"/>
    <w:link w:val="OndertitelChar"/>
    <w:uiPriority w:val="11"/>
    <w:qFormat/>
    <w:rsid w:val="00F637C4"/>
    <w:pPr>
      <w:numPr>
        <w:ilvl w:val="1"/>
      </w:numPr>
      <w:pBdr>
        <w:bottom w:val="single" w:sz="24" w:space="1" w:color="156C84"/>
      </w:pBdr>
      <w:ind w:left="2832"/>
    </w:pPr>
    <w:rPr>
      <w:color w:val="262626" w:themeColor="text1" w:themeTint="D9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637C4"/>
    <w:rPr>
      <w:rFonts w:ascii="NexaRegular" w:eastAsiaTheme="majorEastAsia" w:hAnsi="NexaRegular" w:cstheme="majorBidi"/>
      <w:noProof/>
      <w:color w:val="262626" w:themeColor="text1" w:themeTint="D9"/>
      <w:spacing w:val="15"/>
      <w:kern w:val="28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75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751B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751B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751B9"/>
    <w:rPr>
      <w:i/>
      <w:iCs/>
      <w:color w:val="1A738D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51B9"/>
    <w:pPr>
      <w:pBdr>
        <w:top w:val="single" w:sz="4" w:space="10" w:color="1A738D" w:themeColor="accent1" w:themeShade="BF"/>
        <w:bottom w:val="single" w:sz="4" w:space="10" w:color="1A738D" w:themeColor="accent1" w:themeShade="BF"/>
      </w:pBdr>
      <w:spacing w:before="360" w:after="360"/>
      <w:ind w:left="864" w:right="864"/>
      <w:jc w:val="center"/>
    </w:pPr>
    <w:rPr>
      <w:i/>
      <w:iCs/>
      <w:color w:val="1A738D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51B9"/>
    <w:rPr>
      <w:i/>
      <w:iCs/>
      <w:color w:val="1A738D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751B9"/>
    <w:rPr>
      <w:b/>
      <w:bCs/>
      <w:smallCaps/>
      <w:color w:val="1A738D" w:themeColor="accent1" w:themeShade="BF"/>
      <w:spacing w:val="5"/>
    </w:rPr>
  </w:style>
  <w:style w:type="paragraph" w:styleId="Geenafstand">
    <w:name w:val="No Spacing"/>
    <w:uiPriority w:val="1"/>
    <w:qFormat/>
    <w:rsid w:val="009573B0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C7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Standaard">
    <w:name w:val="Tabel Standaard"/>
    <w:basedOn w:val="Geenafstand"/>
    <w:link w:val="TabelStandaardChar"/>
    <w:autoRedefine/>
    <w:qFormat/>
    <w:rsid w:val="00193FFD"/>
    <w:rPr>
      <w:noProof/>
      <w:color w:val="262626" w:themeColor="text1" w:themeTint="D9"/>
    </w:rPr>
  </w:style>
  <w:style w:type="character" w:customStyle="1" w:styleId="TabelStandaardChar">
    <w:name w:val="Tabel Standaard Char"/>
    <w:basedOn w:val="Standaardalinea-lettertype"/>
    <w:link w:val="TabelStandaard"/>
    <w:rsid w:val="00193FFD"/>
    <w:rPr>
      <w:noProof/>
      <w:color w:val="262626" w:themeColor="text1" w:themeTint="D9"/>
    </w:rPr>
  </w:style>
  <w:style w:type="paragraph" w:customStyle="1" w:styleId="TabelKop2">
    <w:name w:val="Tabel Kop2"/>
    <w:basedOn w:val="Standaard"/>
    <w:link w:val="TabelKop2Char"/>
    <w:autoRedefine/>
    <w:qFormat/>
    <w:rsid w:val="0009010B"/>
    <w:pPr>
      <w:spacing w:after="0" w:line="240" w:lineRule="auto"/>
    </w:pPr>
    <w:rPr>
      <w:rFonts w:ascii="NexaRegular" w:hAnsi="NexaRegular"/>
      <w:b/>
      <w:bCs/>
      <w:color w:val="1A738D" w:themeColor="accent1" w:themeShade="BF"/>
    </w:rPr>
  </w:style>
  <w:style w:type="character" w:customStyle="1" w:styleId="TabelKop2Char">
    <w:name w:val="Tabel Kop2 Char"/>
    <w:basedOn w:val="Standaardalinea-lettertype"/>
    <w:link w:val="TabelKop2"/>
    <w:rsid w:val="0009010B"/>
    <w:rPr>
      <w:rFonts w:ascii="NexaRegular" w:hAnsi="NexaRegular"/>
      <w:b/>
      <w:bCs/>
      <w:noProof/>
      <w:color w:val="1A738D" w:themeColor="accent1" w:themeShade="BF"/>
      <w:sz w:val="22"/>
    </w:rPr>
  </w:style>
  <w:style w:type="paragraph" w:styleId="Voettekst">
    <w:name w:val="footer"/>
    <w:basedOn w:val="Standaard"/>
    <w:link w:val="VoettekstChar"/>
    <w:uiPriority w:val="99"/>
    <w:unhideWhenUsed/>
    <w:rsid w:val="001A5E9C"/>
    <w:pPr>
      <w:tabs>
        <w:tab w:val="center" w:pos="4536"/>
        <w:tab w:val="right" w:pos="9072"/>
      </w:tabs>
      <w:spacing w:after="0" w:line="259" w:lineRule="auto"/>
    </w:pPr>
    <w:rPr>
      <w:szCs w:val="22"/>
    </w:rPr>
  </w:style>
  <w:style w:type="character" w:customStyle="1" w:styleId="VoettekstChar">
    <w:name w:val="Voettekst Char"/>
    <w:basedOn w:val="Standaardalinea-lettertype"/>
    <w:link w:val="Voettekst"/>
    <w:uiPriority w:val="99"/>
    <w:rsid w:val="001A5E9C"/>
    <w:rPr>
      <w:sz w:val="22"/>
      <w:szCs w:val="22"/>
    </w:rPr>
  </w:style>
  <w:style w:type="paragraph" w:customStyle="1" w:styleId="TekstTabel">
    <w:name w:val="Tekst Tabel"/>
    <w:basedOn w:val="Standaard"/>
    <w:locked/>
    <w:rsid w:val="001A5E9C"/>
    <w:pPr>
      <w:spacing w:after="40" w:line="259" w:lineRule="auto"/>
    </w:pPr>
    <w:rPr>
      <w:rFonts w:asciiTheme="majorHAnsi" w:eastAsia="Times New Roman" w:hAnsiTheme="majorHAnsi" w:cs="Times New Roman"/>
      <w:color w:val="000000" w:themeColor="text1"/>
      <w:szCs w:val="20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A5E9C"/>
    <w:rPr>
      <w:color w:val="808080"/>
    </w:rPr>
  </w:style>
  <w:style w:type="paragraph" w:customStyle="1" w:styleId="Heading3Tabel">
    <w:name w:val="Heading 3 Tabel"/>
    <w:basedOn w:val="TekstTabel"/>
    <w:link w:val="Heading3TabelChar"/>
    <w:qFormat/>
    <w:locked/>
    <w:rsid w:val="001A5E9C"/>
    <w:pPr>
      <w:tabs>
        <w:tab w:val="center" w:pos="4536"/>
        <w:tab w:val="right" w:pos="9072"/>
      </w:tabs>
      <w:spacing w:after="120"/>
    </w:pPr>
  </w:style>
  <w:style w:type="character" w:customStyle="1" w:styleId="Heading3TabelChar">
    <w:name w:val="Heading 3 Tabel Char"/>
    <w:basedOn w:val="Standaardalinea-lettertype"/>
    <w:link w:val="Heading3Tabel"/>
    <w:rsid w:val="001A5E9C"/>
    <w:rPr>
      <w:rFonts w:asciiTheme="majorHAnsi" w:eastAsia="Times New Roman" w:hAnsiTheme="majorHAnsi" w:cs="Times New Roman"/>
      <w:color w:val="000000" w:themeColor="text1"/>
      <w:sz w:val="22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965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965B0"/>
  </w:style>
  <w:style w:type="character" w:styleId="Titelvanboek">
    <w:name w:val="Book Title"/>
    <w:basedOn w:val="Standaardalinea-lettertype"/>
    <w:uiPriority w:val="33"/>
    <w:qFormat/>
    <w:rsid w:val="008E2DD5"/>
    <w:rPr>
      <w:b/>
      <w:bCs/>
      <w:i/>
      <w:iC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6D2A"/>
    <w:pPr>
      <w:spacing w:before="240" w:after="0" w:line="259" w:lineRule="auto"/>
      <w:outlineLvl w:val="9"/>
    </w:pPr>
    <w:rPr>
      <w:rFonts w:asciiTheme="majorHAnsi" w:hAnsiTheme="majorHAnsi"/>
      <w:b w:val="0"/>
      <w:kern w:val="0"/>
      <w:szCs w:val="32"/>
      <w:lang w:val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26D2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26D2A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26D2A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26D2A"/>
    <w:rPr>
      <w:color w:val="467886" w:themeColor="hyperlink"/>
      <w:u w:val="single"/>
    </w:rPr>
  </w:style>
  <w:style w:type="paragraph" w:customStyle="1" w:styleId="HeaderFooterTekst">
    <w:name w:val="HeaderFooterTekst"/>
    <w:basedOn w:val="Koptekst"/>
    <w:link w:val="HeaderFooterTekstChar"/>
    <w:qFormat/>
    <w:rsid w:val="00843445"/>
    <w:rPr>
      <w:color w:val="404040" w:themeColor="text1" w:themeTint="BF"/>
    </w:rPr>
  </w:style>
  <w:style w:type="character" w:customStyle="1" w:styleId="HeaderFooterTekstChar">
    <w:name w:val="HeaderFooterTekst Char"/>
    <w:basedOn w:val="KoptekstChar"/>
    <w:link w:val="HeaderFooterTekst"/>
    <w:rsid w:val="00843445"/>
    <w:rPr>
      <w:noProof/>
      <w:color w:val="404040" w:themeColor="text1" w:themeTint="BF"/>
      <w:sz w:val="20"/>
    </w:rPr>
  </w:style>
  <w:style w:type="paragraph" w:customStyle="1" w:styleId="Toelichting">
    <w:name w:val="Toelichting"/>
    <w:basedOn w:val="Standaard"/>
    <w:next w:val="Standaard"/>
    <w:link w:val="ToelichtingChar"/>
    <w:qFormat/>
    <w:rsid w:val="0072367E"/>
    <w:pPr>
      <w:spacing w:after="40" w:line="259" w:lineRule="auto"/>
    </w:pPr>
    <w:rPr>
      <w:rFonts w:asciiTheme="majorHAnsi" w:hAnsiTheme="majorHAnsi"/>
      <w:b/>
      <w:sz w:val="18"/>
    </w:rPr>
  </w:style>
  <w:style w:type="character" w:customStyle="1" w:styleId="ToelichtingChar">
    <w:name w:val="Toelichting Char"/>
    <w:basedOn w:val="Standaardalinea-lettertype"/>
    <w:link w:val="Toelichting"/>
    <w:rsid w:val="0072367E"/>
    <w:rPr>
      <w:rFonts w:asciiTheme="majorHAnsi" w:hAnsiTheme="majorHAnsi"/>
      <w:b/>
      <w:noProof/>
      <w:sz w:val="18"/>
    </w:rPr>
  </w:style>
  <w:style w:type="paragraph" w:customStyle="1" w:styleId="AlgemeenVraagstelling">
    <w:name w:val="AlgemeenVraagstelling"/>
    <w:basedOn w:val="Standaard"/>
    <w:next w:val="BeantwoordingVraagstelling"/>
    <w:link w:val="AlgemeenVraagstellingChar"/>
    <w:qFormat/>
    <w:rsid w:val="00513AF9"/>
  </w:style>
  <w:style w:type="character" w:customStyle="1" w:styleId="AlgemeenVraagstellingChar">
    <w:name w:val="AlgemeenVraagstelling Char"/>
    <w:basedOn w:val="Standaardalinea-lettertype"/>
    <w:link w:val="AlgemeenVraagstelling"/>
    <w:rsid w:val="00513AF9"/>
    <w:rPr>
      <w:noProof/>
      <w:sz w:val="22"/>
    </w:rPr>
  </w:style>
  <w:style w:type="paragraph" w:customStyle="1" w:styleId="BeantwoordingVraagstelling">
    <w:name w:val="BeantwoordingVraagstelling"/>
    <w:basedOn w:val="AlgemeenVraagstelling"/>
    <w:link w:val="BeantwoordingVraagstellingChar"/>
    <w:qFormat/>
    <w:rsid w:val="002600E6"/>
    <w:pPr>
      <w:spacing w:after="240"/>
      <w:ind w:left="357"/>
    </w:pPr>
    <w:rPr>
      <w:i/>
    </w:rPr>
  </w:style>
  <w:style w:type="character" w:customStyle="1" w:styleId="BeantwoordingVraagstellingChar">
    <w:name w:val="BeantwoordingVraagstelling Char"/>
    <w:basedOn w:val="AlgemeenVraagstellingChar"/>
    <w:link w:val="BeantwoordingVraagstelling"/>
    <w:rsid w:val="002600E6"/>
    <w:rPr>
      <w:i/>
      <w:noProof/>
      <w:sz w:val="22"/>
    </w:rPr>
  </w:style>
  <w:style w:type="paragraph" w:customStyle="1" w:styleId="lijstvraag2">
    <w:name w:val="lijst vraag 2"/>
    <w:basedOn w:val="AlgemeenVraagstelling"/>
    <w:next w:val="BeantwoordingVraagstelling"/>
    <w:link w:val="lijstvraag2Char"/>
    <w:qFormat/>
    <w:rsid w:val="009A1CAA"/>
  </w:style>
  <w:style w:type="character" w:customStyle="1" w:styleId="lijstvraag2Char">
    <w:name w:val="lijst vraag 2 Char"/>
    <w:basedOn w:val="AlgemeenVraagstellingChar"/>
    <w:link w:val="lijstvraag2"/>
    <w:rsid w:val="00A62299"/>
    <w:rPr>
      <w:noProof/>
      <w:sz w:val="22"/>
    </w:rPr>
  </w:style>
  <w:style w:type="character" w:styleId="Zwaar">
    <w:name w:val="Strong"/>
    <w:basedOn w:val="Standaardalinea-lettertype"/>
    <w:uiPriority w:val="22"/>
    <w:qFormat/>
    <w:rsid w:val="007B1E07"/>
    <w:rPr>
      <w:b/>
      <w:bCs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9010B"/>
    <w:rPr>
      <w:color w:val="605E5C"/>
      <w:shd w:val="clear" w:color="auto" w:fill="E1DFDD"/>
    </w:rPr>
  </w:style>
  <w:style w:type="paragraph" w:customStyle="1" w:styleId="Stijllijstvraag2Links063cmEersteregel0cm">
    <w:name w:val="Stijl lijst vraag 2 + Links:  063 cm Eerste regel:  0 cm"/>
    <w:basedOn w:val="lijstvraag2"/>
    <w:rsid w:val="00A77735"/>
    <w:pPr>
      <w:numPr>
        <w:numId w:val="4"/>
      </w:numPr>
    </w:pPr>
    <w:rPr>
      <w:rFonts w:eastAsia="Times New Roman" w:cs="Times New Roman"/>
      <w:szCs w:val="20"/>
    </w:rPr>
  </w:style>
  <w:style w:type="paragraph" w:customStyle="1" w:styleId="stijlballon">
    <w:name w:val="stijl_ballon"/>
    <w:basedOn w:val="Standaard"/>
    <w:qFormat/>
    <w:rsid w:val="009809F5"/>
    <w:pPr>
      <w:spacing w:after="40"/>
    </w:pPr>
    <w:rPr>
      <w:color w:val="404040" w:themeColor="text1" w:themeTint="BF"/>
    </w:rPr>
  </w:style>
  <w:style w:type="paragraph" w:customStyle="1" w:styleId="toelichtingballon">
    <w:name w:val="toelichting_ballon"/>
    <w:basedOn w:val="Standaard"/>
    <w:link w:val="toelichtingballonChar"/>
    <w:qFormat/>
    <w:rsid w:val="000C5BEB"/>
    <w:pPr>
      <w:spacing w:after="40" w:line="259" w:lineRule="auto"/>
    </w:pPr>
    <w:rPr>
      <w:b/>
      <w:color w:val="E8E8E8" w:themeColor="background2"/>
      <w:sz w:val="18"/>
      <w:lang w:val="en-GB"/>
    </w:rPr>
  </w:style>
  <w:style w:type="character" w:customStyle="1" w:styleId="toelichtingballonChar">
    <w:name w:val="toelichting_ballon Char"/>
    <w:basedOn w:val="Standaardalinea-lettertype"/>
    <w:link w:val="toelichtingballon"/>
    <w:rsid w:val="000C5BEB"/>
    <w:rPr>
      <w:b/>
      <w:noProof/>
      <w:color w:val="E8E8E8" w:themeColor="background2"/>
      <w:sz w:val="18"/>
      <w:lang w:val="en-GB"/>
    </w:rPr>
  </w:style>
  <w:style w:type="paragraph" w:customStyle="1" w:styleId="Stijl1">
    <w:name w:val="Stijl1"/>
    <w:basedOn w:val="toelichtingballon"/>
    <w:next w:val="toelichtingballon"/>
    <w:qFormat/>
    <w:rsid w:val="0056502E"/>
  </w:style>
  <w:style w:type="paragraph" w:customStyle="1" w:styleId="ParagraafToelichting">
    <w:name w:val="Paragraaf_Toelichting"/>
    <w:basedOn w:val="Standaard"/>
    <w:link w:val="ParagraafToelichtingChar"/>
    <w:qFormat/>
    <w:rsid w:val="00935C8C"/>
    <w:pPr>
      <w:spacing w:after="40" w:line="240" w:lineRule="auto"/>
      <w:outlineLvl w:val="3"/>
      <w15:collapsed/>
    </w:pPr>
    <w:rPr>
      <w:b/>
      <w:color w:val="467886" w:themeColor="accent2"/>
    </w:rPr>
  </w:style>
  <w:style w:type="character" w:customStyle="1" w:styleId="ParagraafToelichtingChar">
    <w:name w:val="Paragraaf_Toelichting Char"/>
    <w:basedOn w:val="Standaardalinea-lettertype"/>
    <w:link w:val="ParagraafToelichting"/>
    <w:rsid w:val="00935C8C"/>
    <w:rPr>
      <w:b/>
      <w:noProof/>
      <w:color w:val="467886" w:themeColor="accent2"/>
      <w:sz w:val="20"/>
    </w:rPr>
  </w:style>
  <w:style w:type="paragraph" w:customStyle="1" w:styleId="Eindetoelichting">
    <w:name w:val="Einde_toelichting"/>
    <w:basedOn w:val="Standaard"/>
    <w:link w:val="EindetoelichtingChar"/>
    <w:qFormat/>
    <w:rsid w:val="001218CB"/>
    <w:pPr>
      <w:spacing w:after="0"/>
      <w:outlineLvl w:val="2"/>
    </w:pPr>
    <w:rPr>
      <w:sz w:val="12"/>
    </w:rPr>
  </w:style>
  <w:style w:type="character" w:customStyle="1" w:styleId="EindetoelichtingChar">
    <w:name w:val="Einde_toelichting Char"/>
    <w:basedOn w:val="Standaardalinea-lettertype"/>
    <w:link w:val="Eindetoelichting"/>
    <w:rsid w:val="001218CB"/>
    <w:rPr>
      <w:noProof/>
      <w:sz w:val="12"/>
    </w:rPr>
  </w:style>
  <w:style w:type="paragraph" w:customStyle="1" w:styleId="Inhoudtoelichting">
    <w:name w:val="Inhoud_toelichting"/>
    <w:basedOn w:val="Standaard"/>
    <w:link w:val="InhoudtoelichtingChar"/>
    <w:qFormat/>
    <w:rsid w:val="000A4B24"/>
    <w:pPr>
      <w:spacing w:after="0"/>
      <w:outlineLvl w:val="4"/>
    </w:pPr>
    <w:rPr>
      <w:b/>
      <w:bCs/>
      <w:color w:val="747474" w:themeColor="background2" w:themeShade="80"/>
    </w:rPr>
  </w:style>
  <w:style w:type="character" w:customStyle="1" w:styleId="InhoudtoelichtingChar">
    <w:name w:val="Inhoud_toelichting Char"/>
    <w:basedOn w:val="Standaardalinea-lettertype"/>
    <w:link w:val="Inhoudtoelichting"/>
    <w:rsid w:val="000A4B24"/>
    <w:rPr>
      <w:b/>
      <w:bCs/>
      <w:noProof/>
      <w:color w:val="747474" w:themeColor="background2" w:themeShade="80"/>
      <w:sz w:val="20"/>
    </w:rPr>
  </w:style>
  <w:style w:type="paragraph" w:customStyle="1" w:styleId="checklist">
    <w:name w:val="checklist"/>
    <w:basedOn w:val="Standaard"/>
    <w:link w:val="checklistChar"/>
    <w:qFormat/>
    <w:rsid w:val="00935C8C"/>
    <w:pPr>
      <w:spacing w:after="40"/>
    </w:pPr>
    <w:rPr>
      <w:rFonts w:eastAsia="MS Gothic"/>
      <w:lang w:val="en-US"/>
    </w:rPr>
  </w:style>
  <w:style w:type="character" w:customStyle="1" w:styleId="checklistChar">
    <w:name w:val="checklist Char"/>
    <w:basedOn w:val="Standaardalinea-lettertype"/>
    <w:link w:val="checklist"/>
    <w:rsid w:val="00935C8C"/>
    <w:rPr>
      <w:rFonts w:eastAsia="MS Gothic"/>
      <w:noProof/>
      <w:sz w:val="20"/>
      <w:lang w:val="en-US"/>
    </w:rPr>
  </w:style>
  <w:style w:type="paragraph" w:customStyle="1" w:styleId="Invoerveld">
    <w:name w:val="Invoerveld"/>
    <w:basedOn w:val="Standaard"/>
    <w:qFormat/>
    <w:rsid w:val="00935C8C"/>
    <w:pPr>
      <w:spacing w:after="4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0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\Documents\Onedrive_PrioCura\OneDrive%20-%20PrioCura%20Bedrijfspsychiaters%20B.V\Bureaublad\word%20sjablonen\MAS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50AACC616344F6A72BDABE78747E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44A249-53BE-4595-8098-4F54D59CDDE9}"/>
      </w:docPartPr>
      <w:docPartBody>
        <w:p w:rsidR="00181F68" w:rsidRDefault="009A24AF" w:rsidP="009A24AF">
          <w:pPr>
            <w:pStyle w:val="EC50AACC616344F6A72BDABE78747E86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7E0A4BB2669B467494448D0B27AE7D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58C191-E613-41CB-807F-4804A47C5EED}"/>
      </w:docPartPr>
      <w:docPartBody>
        <w:p w:rsidR="00181F68" w:rsidRDefault="009A24AF" w:rsidP="009A24AF">
          <w:pPr>
            <w:pStyle w:val="7E0A4BB2669B467494448D0B27AE7D6B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0B6B684DC07F47BAAA790ACAAD992BE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83AF17-C23B-4C68-8C3E-1509DF7CA682}"/>
      </w:docPartPr>
      <w:docPartBody>
        <w:p w:rsidR="00181F68" w:rsidRDefault="009A24AF" w:rsidP="009A24AF">
          <w:pPr>
            <w:pStyle w:val="0B6B684DC07F47BAAA790ACAAD992BE1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D13CDA7F83C4477B9378E193AD9769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468490D-070B-4C18-ABA4-06A903E75D6C}"/>
      </w:docPartPr>
      <w:docPartBody>
        <w:p w:rsidR="009B7702" w:rsidRDefault="002B748B" w:rsidP="002B748B">
          <w:pPr>
            <w:pStyle w:val="D13CDA7F83C4477B9378E193AD976918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E0D0A80F824E4820A9B217398BE7E78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3A9CABA-6269-4725-875A-E9244BD84EFF}"/>
      </w:docPartPr>
      <w:docPartBody>
        <w:p w:rsidR="009B7702" w:rsidRDefault="002B748B" w:rsidP="002B748B">
          <w:pPr>
            <w:pStyle w:val="E0D0A80F824E4820A9B217398BE7E78E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FD976760467240E293E2D9E8F391C1C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4C8FFC-517D-4280-A1DB-855A2E1964F4}"/>
      </w:docPartPr>
      <w:docPartBody>
        <w:p w:rsidR="009B7702" w:rsidRDefault="002B748B" w:rsidP="002B748B">
          <w:pPr>
            <w:pStyle w:val="FD976760467240E293E2D9E8F391C1C2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1137524CA28B4EA5BEF077C2D3E74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9531612-6037-438E-8756-DA3ED3C30356}"/>
      </w:docPartPr>
      <w:docPartBody>
        <w:p w:rsidR="00E8419F" w:rsidRDefault="009B7702" w:rsidP="009B7702">
          <w:pPr>
            <w:pStyle w:val="1137524CA28B4EA5BEF077C2D3E74767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  <w:docPart>
      <w:docPartPr>
        <w:name w:val="BAA5ADB7272D4912BBA55411C0B10F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17B5130-BC75-4884-86E1-CCBB3C85891B}"/>
      </w:docPartPr>
      <w:docPartBody>
        <w:p w:rsidR="00022CC0" w:rsidRDefault="00CB1854" w:rsidP="00CB1854">
          <w:pPr>
            <w:pStyle w:val="BAA5ADB7272D4912BBA55411C0B10F2B"/>
          </w:pPr>
          <w:r w:rsidRPr="00144176">
            <w:rPr>
              <w:rStyle w:val="Tekstvantijdelijkeaanduiding"/>
              <w:color w:val="auto"/>
            </w:rPr>
            <w:t>[Opdrachtgever_Naam]</w:t>
          </w:r>
        </w:p>
      </w:docPartBody>
    </w:docPart>
    <w:docPart>
      <w:docPartPr>
        <w:name w:val="11167E937EE54CB399E4EE882C6FB3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9395ACC-F33A-434F-81A1-B6390CC5B8D5}"/>
      </w:docPartPr>
      <w:docPartBody>
        <w:p w:rsidR="00F20E77" w:rsidRDefault="00F20E77">
          <w:r w:rsidRPr="00FF79A9">
            <w:rPr>
              <w:rStyle w:val="Tekstvantijdelijkeaanduiding"/>
            </w:rPr>
            <w:t>[Deskundige_Naam]</w:t>
          </w:r>
        </w:p>
      </w:docPartBody>
    </w:docPart>
    <w:docPart>
      <w:docPartPr>
        <w:name w:val="8FC45FE85A164EE7B9E702C41DA291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E056EB0-5418-4AE4-AADF-A53BA59998F9}"/>
      </w:docPartPr>
      <w:docPartBody>
        <w:p w:rsidR="00F20E77" w:rsidRDefault="00F20E77">
          <w:r w:rsidRPr="00FF79A9">
            <w:rPr>
              <w:rStyle w:val="Tekstvantijdelijkeaanduiding"/>
            </w:rPr>
            <w:t>[Deskundige_Functie]</w:t>
          </w:r>
        </w:p>
      </w:docPartBody>
    </w:docPart>
    <w:docPart>
      <w:docPartPr>
        <w:name w:val="84E8709649FE4774BAAD72A0FA6133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17829CC-DD8D-4FF6-B348-DBF8083CA593}"/>
      </w:docPartPr>
      <w:docPartBody>
        <w:p w:rsidR="00F20E77" w:rsidRDefault="00F20E77">
          <w:r w:rsidRPr="00FF79A9">
            <w:rPr>
              <w:rStyle w:val="Tekstvantijdelijkeaanduiding"/>
            </w:rPr>
            <w:t>[Deskundige_BIG]</w:t>
          </w:r>
        </w:p>
      </w:docPartBody>
    </w:docPart>
    <w:docPart>
      <w:docPartPr>
        <w:name w:val="F6C0A3E4BEDC4AFBADBC5AB2B2D809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97CC5B-2A99-42A0-9069-712FAC9D8B6C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[Opdrachtgever_Naam]</w:t>
          </w:r>
        </w:p>
      </w:docPartBody>
    </w:docPart>
    <w:docPart>
      <w:docPartPr>
        <w:name w:val="EF26725C45D34B9FB45F364BE5F5D4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777E2F9-4432-47E2-A409-BC5F77B7C936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[Opdrachtgever_Contactpersoon]</w:t>
          </w:r>
        </w:p>
      </w:docPartBody>
    </w:docPart>
    <w:docPart>
      <w:docPartPr>
        <w:name w:val="C369061AA582425599F71AEC0927764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C6167B7-6B7B-4DAB-AA5E-5E558AFD9834}"/>
      </w:docPartPr>
      <w:docPartBody>
        <w:p w:rsidR="00F20E77" w:rsidRDefault="00F20E77">
          <w:r w:rsidRPr="00FF79A9">
            <w:rPr>
              <w:rStyle w:val="Tekstvantijdelijkeaanduiding"/>
            </w:rPr>
            <w:t>[Opdrachtgever_Kenmerk]</w:t>
          </w:r>
        </w:p>
      </w:docPartBody>
    </w:docPart>
    <w:docPart>
      <w:docPartPr>
        <w:name w:val="44D96B67FFA34EC89BB767FFA5D602A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06668E-A258-453C-B1E8-F048F6EB9F15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9FDB18BBA4954CD88D3C846B5DD1E9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7E1383-B4AD-4AC8-93BD-FC5672CBD43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ACAFFA64CBC64DAAB8C153048666D29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5E8326F-D7E5-460D-8E12-E09982F6D68D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842BD379E17F45F5AE608B672B9E43E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8CA094-FB3C-4A5C-B051-D3CD757A5685}"/>
      </w:docPartPr>
      <w:docPartBody>
        <w:p w:rsidR="00F20E77" w:rsidRDefault="00F20E77">
          <w:r w:rsidRPr="00FF79A9">
            <w:rPr>
              <w:rStyle w:val="Tekstvantijdelijkeaanduiding"/>
            </w:rPr>
            <w:t>[Rapport_Versie]</w:t>
          </w:r>
        </w:p>
      </w:docPartBody>
    </w:docPart>
    <w:docPart>
      <w:docPartPr>
        <w:name w:val="D7DE12D6E30647BF95310C9D81101B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DF62B2-72CB-40E9-BB55-EFD9D7FB0E42}"/>
      </w:docPartPr>
      <w:docPartBody>
        <w:p w:rsidR="00F20E77" w:rsidRDefault="00F20E77">
          <w:r w:rsidRPr="00FF79A9">
            <w:rPr>
              <w:rStyle w:val="Tekstvantijdelijkeaanduiding"/>
            </w:rPr>
            <w:t>[Rapport_Datum]</w:t>
          </w:r>
        </w:p>
      </w:docPartBody>
    </w:docPart>
    <w:docPart>
      <w:docPartPr>
        <w:name w:val="2477759079B5445BAAB4642762E67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0D23EBC-9F5F-4907-BC52-7713290BB056}"/>
      </w:docPartPr>
      <w:docPartBody>
        <w:p w:rsidR="00F20E77" w:rsidRDefault="00F20E77">
          <w:r w:rsidRPr="00FF79A9">
            <w:rPr>
              <w:rStyle w:val="Tekstvantijdelijkeaanduiding"/>
            </w:rPr>
            <w:t>[Rapport_Kenmerk]</w:t>
          </w:r>
        </w:p>
      </w:docPartBody>
    </w:docPart>
    <w:docPart>
      <w:docPartPr>
        <w:name w:val="3654AA84BCDA4AC8B0ED1701439792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CD1AF-4CD5-4F9C-BC70-DB5C65A22EFE}"/>
      </w:docPartPr>
      <w:docPartBody>
        <w:p w:rsidR="00F20E77" w:rsidRDefault="00F20E77" w:rsidP="00F20E77">
          <w:pPr>
            <w:pStyle w:val="3654AA84BCDA4AC8B0ED170143979261"/>
          </w:pPr>
          <w:r w:rsidRPr="00144176">
            <w:rPr>
              <w:rStyle w:val="Tekstvantijdelijkeaanduiding"/>
              <w:color w:val="auto"/>
            </w:rPr>
            <w:t>[Opdrachtgever_Kenmerk]</w:t>
          </w:r>
        </w:p>
      </w:docPartBody>
    </w:docPart>
    <w:docPart>
      <w:docPartPr>
        <w:name w:val="69FD7174F750401897D7D1A93826D85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D94EC34-0F6A-494D-94F4-01A054A7AD03}"/>
      </w:docPartPr>
      <w:docPartBody>
        <w:p w:rsidR="00F20E77" w:rsidRDefault="00F20E77">
          <w:r w:rsidRPr="00FF79A9">
            <w:rPr>
              <w:rStyle w:val="Tekstvantijdelijkeaanduiding"/>
            </w:rPr>
            <w:t>[Betrokkene_Naam]</w:t>
          </w:r>
        </w:p>
      </w:docPartBody>
    </w:docPart>
    <w:docPart>
      <w:docPartPr>
        <w:name w:val="7CD49BE46103402BBE667EEB4E9816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88FF06-B304-4C9C-9460-F3117DF885F0}"/>
      </w:docPartPr>
      <w:docPartBody>
        <w:p w:rsidR="00F20E77" w:rsidRDefault="00F20E77">
          <w:r w:rsidRPr="00FF79A9">
            <w:rPr>
              <w:rStyle w:val="Tekstvantijdelijkeaanduiding"/>
            </w:rPr>
            <w:t>[Betrokkene_Geboortedatum]</w:t>
          </w:r>
        </w:p>
      </w:docPartBody>
    </w:docPart>
    <w:docPart>
      <w:docPartPr>
        <w:name w:val="EFFDA18B79BD45F0913A1CE7B16588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8CDF04-712B-4E5D-A2F6-E2E5E39B4646}"/>
      </w:docPartPr>
      <w:docPartBody>
        <w:p w:rsidR="00F20E77" w:rsidRDefault="00F20E77">
          <w:r w:rsidRPr="00FF79A9">
            <w:rPr>
              <w:rStyle w:val="Tekstvantijdelijkeaanduiding"/>
            </w:rPr>
            <w:t>[Betrokkene_Woonplaats]</w:t>
          </w:r>
        </w:p>
      </w:docPartBody>
    </w:docPart>
    <w:docPart>
      <w:docPartPr>
        <w:name w:val="E892C569E710450192BD24BB45888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835101-DAB3-4005-90FC-A950985302C0}"/>
      </w:docPartPr>
      <w:docPartBody>
        <w:p w:rsidR="00A8648D" w:rsidRDefault="0029712D" w:rsidP="0029712D">
          <w:pPr>
            <w:pStyle w:val="E892C569E710450192BD24BB45888AB3"/>
          </w:pPr>
          <w:r w:rsidRPr="00AA3686">
            <w:rPr>
              <w:rStyle w:val="Tekstvantijdelijkeaanduiding"/>
            </w:rPr>
            <w:t>Klik of tik om tekst in te 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NexaRegular">
    <w:panose1 w:val="02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xa-Light">
    <w:panose1 w:val="02000000000000000000"/>
    <w:charset w:val="00"/>
    <w:family w:val="modern"/>
    <w:notTrueType/>
    <w:pitch w:val="variable"/>
    <w:sig w:usb0="A00000AF" w:usb1="4000207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0"/>
    <w:rsid w:val="00022CC0"/>
    <w:rsid w:val="00057EF1"/>
    <w:rsid w:val="000806DA"/>
    <w:rsid w:val="000B14E3"/>
    <w:rsid w:val="000F5D36"/>
    <w:rsid w:val="00143E72"/>
    <w:rsid w:val="00152B26"/>
    <w:rsid w:val="00155BB5"/>
    <w:rsid w:val="0015616F"/>
    <w:rsid w:val="00181F68"/>
    <w:rsid w:val="00185F7C"/>
    <w:rsid w:val="001A3003"/>
    <w:rsid w:val="001C4DC8"/>
    <w:rsid w:val="001D27CF"/>
    <w:rsid w:val="001D4E95"/>
    <w:rsid w:val="00201E48"/>
    <w:rsid w:val="00216C57"/>
    <w:rsid w:val="00267698"/>
    <w:rsid w:val="0029712D"/>
    <w:rsid w:val="002B748B"/>
    <w:rsid w:val="002E4A3A"/>
    <w:rsid w:val="002E4A81"/>
    <w:rsid w:val="002F2A5C"/>
    <w:rsid w:val="00317E93"/>
    <w:rsid w:val="00342AF0"/>
    <w:rsid w:val="003626A8"/>
    <w:rsid w:val="00371FF8"/>
    <w:rsid w:val="00377E91"/>
    <w:rsid w:val="003832A0"/>
    <w:rsid w:val="003902C1"/>
    <w:rsid w:val="003D75A2"/>
    <w:rsid w:val="003E6AF3"/>
    <w:rsid w:val="00440766"/>
    <w:rsid w:val="0044248E"/>
    <w:rsid w:val="00482539"/>
    <w:rsid w:val="004915BF"/>
    <w:rsid w:val="00495F8E"/>
    <w:rsid w:val="004C78A7"/>
    <w:rsid w:val="00503BF8"/>
    <w:rsid w:val="00507AC9"/>
    <w:rsid w:val="00543517"/>
    <w:rsid w:val="005563ED"/>
    <w:rsid w:val="00557CB3"/>
    <w:rsid w:val="005A2C38"/>
    <w:rsid w:val="005B0086"/>
    <w:rsid w:val="005D5CC2"/>
    <w:rsid w:val="005F1BB1"/>
    <w:rsid w:val="00603576"/>
    <w:rsid w:val="00667912"/>
    <w:rsid w:val="006A4E0C"/>
    <w:rsid w:val="006C6AE9"/>
    <w:rsid w:val="006D3E96"/>
    <w:rsid w:val="0071313E"/>
    <w:rsid w:val="007204D2"/>
    <w:rsid w:val="00770E49"/>
    <w:rsid w:val="00787BED"/>
    <w:rsid w:val="007A4110"/>
    <w:rsid w:val="007B58B9"/>
    <w:rsid w:val="007B6463"/>
    <w:rsid w:val="007C70D4"/>
    <w:rsid w:val="007D6C23"/>
    <w:rsid w:val="007F6ADC"/>
    <w:rsid w:val="00801FA8"/>
    <w:rsid w:val="00825945"/>
    <w:rsid w:val="0083711E"/>
    <w:rsid w:val="00853D35"/>
    <w:rsid w:val="00876762"/>
    <w:rsid w:val="008D1047"/>
    <w:rsid w:val="0093124B"/>
    <w:rsid w:val="00946BE0"/>
    <w:rsid w:val="00952EE0"/>
    <w:rsid w:val="00974AF2"/>
    <w:rsid w:val="00980D3B"/>
    <w:rsid w:val="009A24AF"/>
    <w:rsid w:val="009B15F8"/>
    <w:rsid w:val="009B7702"/>
    <w:rsid w:val="009C6BAE"/>
    <w:rsid w:val="00A16A20"/>
    <w:rsid w:val="00A50DC9"/>
    <w:rsid w:val="00A77A1A"/>
    <w:rsid w:val="00A8648D"/>
    <w:rsid w:val="00AA762A"/>
    <w:rsid w:val="00AA763B"/>
    <w:rsid w:val="00AD48CC"/>
    <w:rsid w:val="00AE1764"/>
    <w:rsid w:val="00AF6345"/>
    <w:rsid w:val="00B00A95"/>
    <w:rsid w:val="00B054E1"/>
    <w:rsid w:val="00B16DC7"/>
    <w:rsid w:val="00B32C16"/>
    <w:rsid w:val="00B72BAA"/>
    <w:rsid w:val="00B81773"/>
    <w:rsid w:val="00B843D8"/>
    <w:rsid w:val="00B8655A"/>
    <w:rsid w:val="00B87D37"/>
    <w:rsid w:val="00B95B77"/>
    <w:rsid w:val="00BA20C4"/>
    <w:rsid w:val="00BA34C1"/>
    <w:rsid w:val="00BE0A00"/>
    <w:rsid w:val="00BF6322"/>
    <w:rsid w:val="00BF6A60"/>
    <w:rsid w:val="00C315A9"/>
    <w:rsid w:val="00C600A2"/>
    <w:rsid w:val="00C74494"/>
    <w:rsid w:val="00C941D3"/>
    <w:rsid w:val="00C945C2"/>
    <w:rsid w:val="00C956B5"/>
    <w:rsid w:val="00CA392E"/>
    <w:rsid w:val="00CA39AB"/>
    <w:rsid w:val="00CB1854"/>
    <w:rsid w:val="00CC4568"/>
    <w:rsid w:val="00CD3F68"/>
    <w:rsid w:val="00CD695F"/>
    <w:rsid w:val="00CF0660"/>
    <w:rsid w:val="00D02CE0"/>
    <w:rsid w:val="00D0318E"/>
    <w:rsid w:val="00D16128"/>
    <w:rsid w:val="00D45418"/>
    <w:rsid w:val="00D65AEB"/>
    <w:rsid w:val="00D717F2"/>
    <w:rsid w:val="00D76E2B"/>
    <w:rsid w:val="00D82083"/>
    <w:rsid w:val="00D9001A"/>
    <w:rsid w:val="00D913FA"/>
    <w:rsid w:val="00D9650C"/>
    <w:rsid w:val="00DB16CB"/>
    <w:rsid w:val="00DE7AAD"/>
    <w:rsid w:val="00E17557"/>
    <w:rsid w:val="00E410E7"/>
    <w:rsid w:val="00E8419F"/>
    <w:rsid w:val="00E96072"/>
    <w:rsid w:val="00EB5C51"/>
    <w:rsid w:val="00EE13D1"/>
    <w:rsid w:val="00EF025B"/>
    <w:rsid w:val="00EF22C6"/>
    <w:rsid w:val="00EF65EF"/>
    <w:rsid w:val="00F20E77"/>
    <w:rsid w:val="00F57B5C"/>
    <w:rsid w:val="00F7187D"/>
    <w:rsid w:val="00FB48CE"/>
    <w:rsid w:val="00FC58A3"/>
    <w:rsid w:val="00FE0177"/>
    <w:rsid w:val="00FE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9712D"/>
    <w:rPr>
      <w:color w:val="808080"/>
    </w:rPr>
  </w:style>
  <w:style w:type="paragraph" w:customStyle="1" w:styleId="7E0A4BB2669B467494448D0B27AE7D6B">
    <w:name w:val="7E0A4BB2669B467494448D0B27AE7D6B"/>
    <w:rsid w:val="009A24AF"/>
  </w:style>
  <w:style w:type="paragraph" w:customStyle="1" w:styleId="0B6B684DC07F47BAAA790ACAAD992BE1">
    <w:name w:val="0B6B684DC07F47BAAA790ACAAD992BE1"/>
    <w:rsid w:val="009A24AF"/>
  </w:style>
  <w:style w:type="paragraph" w:customStyle="1" w:styleId="EC50AACC616344F6A72BDABE78747E86">
    <w:name w:val="EC50AACC616344F6A72BDABE78747E86"/>
    <w:rsid w:val="009A24AF"/>
    <w:rPr>
      <w:rFonts w:eastAsiaTheme="minorHAnsi"/>
      <w:noProof/>
      <w:sz w:val="20"/>
      <w:lang w:eastAsia="en-US"/>
    </w:rPr>
  </w:style>
  <w:style w:type="paragraph" w:customStyle="1" w:styleId="D13CDA7F83C4477B9378E193AD976918">
    <w:name w:val="D13CDA7F83C4477B9378E193AD976918"/>
    <w:rsid w:val="002B748B"/>
  </w:style>
  <w:style w:type="paragraph" w:customStyle="1" w:styleId="E0D0A80F824E4820A9B217398BE7E78E">
    <w:name w:val="E0D0A80F824E4820A9B217398BE7E78E"/>
    <w:rsid w:val="002B748B"/>
  </w:style>
  <w:style w:type="paragraph" w:customStyle="1" w:styleId="FD976760467240E293E2D9E8F391C1C2">
    <w:name w:val="FD976760467240E293E2D9E8F391C1C2"/>
    <w:rsid w:val="002B748B"/>
  </w:style>
  <w:style w:type="paragraph" w:customStyle="1" w:styleId="1137524CA28B4EA5BEF077C2D3E74767">
    <w:name w:val="1137524CA28B4EA5BEF077C2D3E74767"/>
    <w:rsid w:val="009B7702"/>
  </w:style>
  <w:style w:type="paragraph" w:customStyle="1" w:styleId="BAA5ADB7272D4912BBA55411C0B10F2B">
    <w:name w:val="BAA5ADB7272D4912BBA55411C0B10F2B"/>
    <w:rsid w:val="00CB1854"/>
  </w:style>
  <w:style w:type="paragraph" w:customStyle="1" w:styleId="3654AA84BCDA4AC8B0ED170143979261">
    <w:name w:val="3654AA84BCDA4AC8B0ED170143979261"/>
    <w:rsid w:val="00F20E77"/>
  </w:style>
  <w:style w:type="paragraph" w:customStyle="1" w:styleId="E892C569E710450192BD24BB45888AB3">
    <w:name w:val="E892C569E710450192BD24BB45888AB3"/>
    <w:rsid w:val="00297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angepast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239ABD"/>
      </a:accent1>
      <a:accent2>
        <a:srgbClr val="467886"/>
      </a:accent2>
      <a:accent3>
        <a:srgbClr val="196B24"/>
      </a:accent3>
      <a:accent4>
        <a:srgbClr val="0F9ED5"/>
      </a:accent4>
      <a:accent5>
        <a:srgbClr val="467886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chadu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0E3ACB4F39C4A8EE2B6F531522443" ma:contentTypeVersion="54" ma:contentTypeDescription="Create a new document." ma:contentTypeScope="" ma:versionID="a3833e4136d62d1a3ad5aad87e32eacd">
  <xsd:schema xmlns:xsd="http://www.w3.org/2001/XMLSchema" xmlns:xs="http://www.w3.org/2001/XMLSchema" xmlns:p="http://schemas.microsoft.com/office/2006/metadata/properties" xmlns:ns2="b99b497c-52f1-47e7-b5b4-82d97100fa84" xmlns:ns3="178c1688-9eb7-42ea-926c-b681325ee185" targetNamespace="http://schemas.microsoft.com/office/2006/metadata/properties" ma:root="true" ma:fieldsID="22bcf0db21e33ddf62f8b4619d54387d" ns2:_="" ns3:_="">
    <xsd:import namespace="b99b497c-52f1-47e7-b5b4-82d97100fa84"/>
    <xsd:import namespace="178c1688-9eb7-42ea-926c-b681325ee185"/>
    <xsd:element name="properties">
      <xsd:complexType>
        <xsd:sequence>
          <xsd:element name="documentManagement">
            <xsd:complexType>
              <xsd:all>
                <xsd:element ref="ns2:Bedrijfsnaam" minOccurs="0"/>
                <xsd:element ref="ns2:Traject" minOccurs="0"/>
                <xsd:element ref="ns3:Entiteitgegevens_Bedrijfsnaam" minOccurs="0"/>
                <xsd:element ref="ns3:Entiteitgegevens_KVK" minOccurs="0"/>
                <xsd:element ref="ns3:Entiteitgegevens_Adres_Bezoek" minOccurs="0"/>
                <xsd:element ref="ns3:Entiteitgegevens_Postcode_Bezoek" minOccurs="0"/>
                <xsd:element ref="ns3:Entiteitgegevens_Plaats_Bezoek" minOccurs="0"/>
                <xsd:element ref="ns3:Entiteitgegevens_Adres_Post" minOccurs="0"/>
                <xsd:element ref="ns3:Entiteitgegevens_Postcode_Post" minOccurs="0"/>
                <xsd:element ref="ns3:Entiteitgegevens_Plaats_Post" minOccurs="0"/>
                <xsd:element ref="ns3:Entiteitgegevens_Telefoon" minOccurs="0"/>
                <xsd:element ref="ns3:Entiteitgegevens_Website" minOccurs="0"/>
                <xsd:element ref="ns3:Entiteitgegevens_Email" minOccurs="0"/>
                <xsd:element ref="ns3:Rapport_Productnaam" minOccurs="0"/>
                <xsd:element ref="ns3:Rapport_Versie" minOccurs="0"/>
                <xsd:element ref="ns3:Rapport_Datum" minOccurs="0"/>
                <xsd:element ref="ns3:Opdrachtgever_Naam" minOccurs="0"/>
                <xsd:element ref="ns3:Opdrachtgever_Contactpersoon" minOccurs="0"/>
                <xsd:element ref="ns3:Opdrachtgever_MedischBevoegde" minOccurs="0"/>
                <xsd:element ref="ns3:Rapport_Kenmerk" minOccurs="0"/>
                <xsd:element ref="ns3:Opdrachtgever_Kenmerk" minOccurs="0"/>
                <xsd:element ref="ns3:Deskundige_Functie" minOccurs="0"/>
                <xsd:element ref="ns3:Deskundige_BIG" minOccurs="0"/>
                <xsd:element ref="ns3:Deskundige_AGB" minOccurs="0"/>
                <xsd:element ref="ns3:Betrokkene_Geboortedatum" minOccurs="0"/>
                <xsd:element ref="ns3:Betrokkene_Woonplaats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Deskundige_Naam" minOccurs="0"/>
                <xsd:element ref="ns3:Betrokkene_Na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9b497c-52f1-47e7-b5b4-82d97100fa84" elementFormDefault="qualified">
    <xsd:import namespace="http://schemas.microsoft.com/office/2006/documentManagement/types"/>
    <xsd:import namespace="http://schemas.microsoft.com/office/infopath/2007/PartnerControls"/>
    <xsd:element name="Bedrijfsnaam" ma:index="2" nillable="true" ma:displayName="Bedrijfsnaam" ma:internalName="Bedrijfsnaam" ma:readOnly="false">
      <xsd:simpleType>
        <xsd:restriction base="dms:Text">
          <xsd:maxLength value="255"/>
        </xsd:restriction>
      </xsd:simpleType>
    </xsd:element>
    <xsd:element name="Traject" ma:index="3" nillable="true" ma:displayName="Traject" ma:internalName="Traject" ma:readOnly="false">
      <xsd:simpleType>
        <xsd:restriction base="dms:Text">
          <xsd:maxLength value="255"/>
        </xsd:restriction>
      </xsd:simpleType>
    </xsd:element>
    <xsd:element name="TaxCatchAll" ma:index="32" nillable="true" ma:displayName="Taxonomy Catch All Column" ma:hidden="true" ma:list="{7b957117-7a8f-40ce-8027-571e59f2f776}" ma:internalName="TaxCatchAll" ma:readOnly="false" ma:showField="CatchAllData" ma:web="b99b497c-52f1-47e7-b5b4-82d97100fa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c1688-9eb7-42ea-926c-b681325ee185" elementFormDefault="qualified">
    <xsd:import namespace="http://schemas.microsoft.com/office/2006/documentManagement/types"/>
    <xsd:import namespace="http://schemas.microsoft.com/office/infopath/2007/PartnerControls"/>
    <xsd:element name="Entiteitgegevens_Bedrijfsnaam" ma:index="5" nillable="true" ma:displayName="Entiteitgegevens_Bedrijfsnaam" ma:internalName="Entiteitgegevens_Bedrijfsnaam" ma:readOnly="false">
      <xsd:simpleType>
        <xsd:restriction base="dms:Text"/>
      </xsd:simpleType>
    </xsd:element>
    <xsd:element name="Entiteitgegevens_KVK" ma:index="6" nillable="true" ma:displayName="Entiteitgegevens_KVK" ma:internalName="Entiteitgegevens_KVK" ma:readOnly="false">
      <xsd:simpleType>
        <xsd:restriction base="dms:Text"/>
      </xsd:simpleType>
    </xsd:element>
    <xsd:element name="Entiteitgegevens_Adres_Bezoek" ma:index="7" nillable="true" ma:displayName="Entiteitgegevens_Adres_Bezoek" ma:internalName="Entiteitgegevens_Adres_Bezoek" ma:readOnly="false">
      <xsd:simpleType>
        <xsd:restriction base="dms:Text"/>
      </xsd:simpleType>
    </xsd:element>
    <xsd:element name="Entiteitgegevens_Postcode_Bezoek" ma:index="8" nillable="true" ma:displayName="Entiteitgegevens_Postcode_Bezoek" ma:internalName="Entiteitgegevens_Postcode_Bezoek" ma:readOnly="false">
      <xsd:simpleType>
        <xsd:restriction base="dms:Text"/>
      </xsd:simpleType>
    </xsd:element>
    <xsd:element name="Entiteitgegevens_Plaats_Bezoek" ma:index="9" nillable="true" ma:displayName="Entiteitgegevens_Plaats_Bezoek" ma:internalName="Entiteitgegevens_Plaats_Bezoek" ma:readOnly="false">
      <xsd:simpleType>
        <xsd:restriction base="dms:Text"/>
      </xsd:simpleType>
    </xsd:element>
    <xsd:element name="Entiteitgegevens_Adres_Post" ma:index="10" nillable="true" ma:displayName="Entiteitgegevens_Adres_Post" ma:internalName="Entiteitgegevens_Adres_Post" ma:readOnly="false">
      <xsd:simpleType>
        <xsd:restriction base="dms:Text"/>
      </xsd:simpleType>
    </xsd:element>
    <xsd:element name="Entiteitgegevens_Postcode_Post" ma:index="11" nillable="true" ma:displayName="Entiteitgegevens_Postcode_Post" ma:internalName="Entiteitgegevens_Postcode_Post" ma:readOnly="false">
      <xsd:simpleType>
        <xsd:restriction base="dms:Text"/>
      </xsd:simpleType>
    </xsd:element>
    <xsd:element name="Entiteitgegevens_Plaats_Post" ma:index="12" nillable="true" ma:displayName="Entiteitgegevens_Plaats_Post" ma:internalName="Entiteitgegevens_Plaats_Post" ma:readOnly="false">
      <xsd:simpleType>
        <xsd:restriction base="dms:Text"/>
      </xsd:simpleType>
    </xsd:element>
    <xsd:element name="Entiteitgegevens_Telefoon" ma:index="13" nillable="true" ma:displayName="Entiteitgegevens_Telefoon" ma:internalName="Entiteitgegevens_Telefoon" ma:readOnly="false">
      <xsd:simpleType>
        <xsd:restriction base="dms:Text"/>
      </xsd:simpleType>
    </xsd:element>
    <xsd:element name="Entiteitgegevens_Website" ma:index="14" nillable="true" ma:displayName="Entiteitgegevens_Website" ma:internalName="Entiteitgegevens_Website" ma:readOnly="false">
      <xsd:simpleType>
        <xsd:restriction base="dms:Text"/>
      </xsd:simpleType>
    </xsd:element>
    <xsd:element name="Entiteitgegevens_Email" ma:index="15" nillable="true" ma:displayName="Entiteitgegevens_Email" ma:internalName="Entiteitgegevens_Email" ma:readOnly="false">
      <xsd:simpleType>
        <xsd:restriction base="dms:Text"/>
      </xsd:simpleType>
    </xsd:element>
    <xsd:element name="Rapport_Productnaam" ma:index="16" nillable="true" ma:displayName="Rapport_Productnaam" ma:internalName="Rapport_Productnaam" ma:readOnly="false">
      <xsd:simpleType>
        <xsd:restriction base="dms:Text"/>
      </xsd:simpleType>
    </xsd:element>
    <xsd:element name="Rapport_Versie" ma:index="17" nillable="true" ma:displayName="Rapport_Versie" ma:internalName="Rapport_Versie" ma:readOnly="false">
      <xsd:simpleType>
        <xsd:restriction base="dms:Text"/>
      </xsd:simpleType>
    </xsd:element>
    <xsd:element name="Rapport_Datum" ma:index="18" nillable="true" ma:displayName="Rapport_Datum" ma:internalName="Rapport_Datum" ma:readOnly="false">
      <xsd:simpleType>
        <xsd:restriction base="dms:Text"/>
      </xsd:simpleType>
    </xsd:element>
    <xsd:element name="Opdrachtgever_Naam" ma:index="19" nillable="true" ma:displayName="Opdrachtgever_Naam" ma:internalName="Opdrachtgever_Naam" ma:readOnly="false">
      <xsd:simpleType>
        <xsd:restriction base="dms:Text"/>
      </xsd:simpleType>
    </xsd:element>
    <xsd:element name="Opdrachtgever_Contactpersoon" ma:index="20" nillable="true" ma:displayName="Opdrachtgever_Contactpersoon" ma:internalName="Opdrachtgever_Contactpersoon" ma:readOnly="false">
      <xsd:simpleType>
        <xsd:restriction base="dms:Text"/>
      </xsd:simpleType>
    </xsd:element>
    <xsd:element name="Opdrachtgever_MedischBevoegde" ma:index="21" nillable="true" ma:displayName="Opdrachtgever_MedischBevoegde" ma:internalName="Opdrachtgever_MedischBevoegde" ma:readOnly="false">
      <xsd:simpleType>
        <xsd:restriction base="dms:Text"/>
      </xsd:simpleType>
    </xsd:element>
    <xsd:element name="Rapport_Kenmerk" ma:index="22" nillable="true" ma:displayName="Rapport_Kenmerk" ma:internalName="Rapport_Kenmerk" ma:readOnly="false">
      <xsd:simpleType>
        <xsd:restriction base="dms:Text"/>
      </xsd:simpleType>
    </xsd:element>
    <xsd:element name="Opdrachtgever_Kenmerk" ma:index="23" nillable="true" ma:displayName="Opdrachtgever_Kenmerk" ma:internalName="Opdrachtgever_Kenmerk" ma:readOnly="false">
      <xsd:simpleType>
        <xsd:restriction base="dms:Text"/>
      </xsd:simpleType>
    </xsd:element>
    <xsd:element name="Deskundige_Functie" ma:index="24" nillable="true" ma:displayName="Deskundige_Functie" ma:internalName="Deskundige_Functie" ma:readOnly="false">
      <xsd:simpleType>
        <xsd:restriction base="dms:Text"/>
      </xsd:simpleType>
    </xsd:element>
    <xsd:element name="Deskundige_BIG" ma:index="25" nillable="true" ma:displayName="Deskundige_BIG" ma:internalName="Deskundige_BIG" ma:readOnly="false">
      <xsd:simpleType>
        <xsd:restriction base="dms:Text"/>
      </xsd:simpleType>
    </xsd:element>
    <xsd:element name="Deskundige_AGB" ma:index="26" nillable="true" ma:displayName="Deskundige_AGB" ma:internalName="Deskundige_AGB" ma:readOnly="false">
      <xsd:simpleType>
        <xsd:restriction base="dms:Text"/>
      </xsd:simpleType>
    </xsd:element>
    <xsd:element name="Betrokkene_Geboortedatum" ma:index="27" nillable="true" ma:displayName="Betrokkene_Geboortedatum" ma:internalName="Betrokkene_Geboortedatum" ma:readOnly="false">
      <xsd:simpleType>
        <xsd:restriction base="dms:Text"/>
      </xsd:simpleType>
    </xsd:element>
    <xsd:element name="Betrokkene_Woonplaats" ma:index="28" nillable="true" ma:displayName="Betrokkene_Woonplaats" ma:internalName="Betrokkene_Woonplaats" ma:readOnly="fals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31" nillable="true" ma:taxonomy="true" ma:internalName="lcf76f155ced4ddcb4097134ff3c332f" ma:taxonomyFieldName="MediaServiceImageTags" ma:displayName="Image Tags" ma:readOnly="false" ma:fieldId="{5cf76f15-5ced-4ddc-b409-7134ff3c332f}" ma:taxonomyMulti="true" ma:sspId="29f8611d-64ac-4e45-bb82-d066bfb870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Metadata" ma:index="4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4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kundige_Naam" ma:index="45" nillable="true" ma:displayName="Deskundige_Naam" ma:internalName="Deskundige_Naam">
      <xsd:simpleType>
        <xsd:restriction base="dms:Text"/>
      </xsd:simpleType>
    </xsd:element>
    <xsd:element name="Betrokkene_Naam" ma:index="46" nillable="true" ma:displayName="Betrokkene_Naam" ma:internalName="Betrokkene_Naam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teitgegevens_Bedrijfsnaam xmlns="178c1688-9eb7-42ea-926c-b681325ee185" xsi:nil="true"/>
    <Entiteitgegevens_Website xmlns="178c1688-9eb7-42ea-926c-b681325ee185" xsi:nil="true"/>
    <Opdrachtgever_Kenmerk xmlns="178c1688-9eb7-42ea-926c-b681325ee185" xsi:nil="true"/>
    <Entiteitgegevens_Postcode_Post xmlns="178c1688-9eb7-42ea-926c-b681325ee185" xsi:nil="true"/>
    <Deskundige_Functie xmlns="178c1688-9eb7-42ea-926c-b681325ee185" xsi:nil="true"/>
    <Traject xmlns="b99b497c-52f1-47e7-b5b4-82d97100fa84" xsi:nil="true"/>
    <TaxCatchAll xmlns="b99b497c-52f1-47e7-b5b4-82d97100fa84" xsi:nil="true"/>
    <Entiteitgegevens_Postcode_Bezoek xmlns="178c1688-9eb7-42ea-926c-b681325ee185" xsi:nil="true"/>
    <Bedrijfsnaam xmlns="b99b497c-52f1-47e7-b5b4-82d97100fa84" xsi:nil="true"/>
    <Entiteitgegevens_Plaats_Post xmlns="178c1688-9eb7-42ea-926c-b681325ee185" xsi:nil="true"/>
    <Entiteitgegevens_Telefoon xmlns="178c1688-9eb7-42ea-926c-b681325ee185" xsi:nil="true"/>
    <Entiteitgegevens_Adres_Bezoek xmlns="178c1688-9eb7-42ea-926c-b681325ee185" xsi:nil="true"/>
    <Rapport_Datum xmlns="178c1688-9eb7-42ea-926c-b681325ee185" xsi:nil="true"/>
    <Betrokkene_Woonplaats xmlns="178c1688-9eb7-42ea-926c-b681325ee185" xsi:nil="true"/>
    <lcf76f155ced4ddcb4097134ff3c332f xmlns="178c1688-9eb7-42ea-926c-b681325ee185">
      <Terms xmlns="http://schemas.microsoft.com/office/infopath/2007/PartnerControls"/>
    </lcf76f155ced4ddcb4097134ff3c332f>
    <Entiteitgegevens_Email xmlns="178c1688-9eb7-42ea-926c-b681325ee185" xsi:nil="true"/>
    <Opdrachtgever_MedischBevoegde xmlns="178c1688-9eb7-42ea-926c-b681325ee185" xsi:nil="true"/>
    <Entiteitgegevens_KVK xmlns="178c1688-9eb7-42ea-926c-b681325ee185" xsi:nil="true"/>
    <Entiteitgegevens_Plaats_Bezoek xmlns="178c1688-9eb7-42ea-926c-b681325ee185" xsi:nil="true"/>
    <Rapport_Versie xmlns="178c1688-9eb7-42ea-926c-b681325ee185" xsi:nil="true"/>
    <Rapport_Productnaam xmlns="178c1688-9eb7-42ea-926c-b681325ee185" xsi:nil="true"/>
    <Deskundige_BIG xmlns="178c1688-9eb7-42ea-926c-b681325ee185" xsi:nil="true"/>
    <Opdrachtgever_Naam xmlns="178c1688-9eb7-42ea-926c-b681325ee185" xsi:nil="true"/>
    <Deskundige_AGB xmlns="178c1688-9eb7-42ea-926c-b681325ee185" xsi:nil="true"/>
    <Opdrachtgever_Contactpersoon xmlns="178c1688-9eb7-42ea-926c-b681325ee185" xsi:nil="true"/>
    <Entiteitgegevens_Adres_Post xmlns="178c1688-9eb7-42ea-926c-b681325ee185" xsi:nil="true"/>
    <Rapport_Kenmerk xmlns="178c1688-9eb7-42ea-926c-b681325ee185" xsi:nil="true"/>
    <Betrokkene_Geboortedatum xmlns="178c1688-9eb7-42ea-926c-b681325ee185" xsi:nil="true"/>
    <Betrokkene_Naam xmlns="178c1688-9eb7-42ea-926c-b681325ee185">[Betrokkene_Naam]</Betrokkene_Naam>
    <Deskundige_Naam xmlns="178c1688-9eb7-42ea-926c-b681325ee1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62C1-EC4D-46C7-A5D7-4CFF556D69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44AEC1-302A-488C-87DF-DEAE1F44C1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9b497c-52f1-47e7-b5b4-82d97100fa84"/>
    <ds:schemaRef ds:uri="178c1688-9eb7-42ea-926c-b681325ee1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AFB48C-014B-4D95-932A-E64E8946DF91}">
  <ds:schemaRefs>
    <ds:schemaRef ds:uri="http://schemas.microsoft.com/office/2006/metadata/properties"/>
    <ds:schemaRef ds:uri="http://schemas.microsoft.com/office/infopath/2007/PartnerControls"/>
    <ds:schemaRef ds:uri="178c1688-9eb7-42ea-926c-b681325ee185"/>
    <ds:schemaRef ds:uri="b99b497c-52f1-47e7-b5b4-82d97100fa84"/>
  </ds:schemaRefs>
</ds:datastoreItem>
</file>

<file path=customXml/itemProps4.xml><?xml version="1.0" encoding="utf-8"?>
<ds:datastoreItem xmlns:ds="http://schemas.openxmlformats.org/officeDocument/2006/customXml" ds:itemID="{EE97D300-D4D1-4632-BE06-C48112EE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</Template>
  <TotalTime>0</TotalTime>
  <Pages>5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Bouwens</dc:creator>
  <cp:keywords/>
  <dc:description/>
  <cp:lastModifiedBy>Jos Bouwens</cp:lastModifiedBy>
  <cp:revision>9</cp:revision>
  <dcterms:created xsi:type="dcterms:W3CDTF">2025-07-16T05:30:00Z</dcterms:created>
  <dcterms:modified xsi:type="dcterms:W3CDTF">2025-07-16T05:56:00Z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0x0101007850E3ACB4F39C4A8EE2B6F531522443</vt:lpwstr>
  </property>
  <property fmtid="{D5CDD505-2E9C-101B-9397-08002B2CF9AE}" pid="3" name="MediaServiceImageTags">
    <vt:lpwstr/>
  </property>
</Properties>
</file>