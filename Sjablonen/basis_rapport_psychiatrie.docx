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Meegezonden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meegezonden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Aanvullend opgevraagde informati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Relevante informatie uit de aanvullend opgevraagde stukk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en PrioCura"/>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rPr>
          <w:lang w:val="en-GB"/>
        </w:r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B2051" w14:textId="77777777" w:rsidR="009173EA" w:rsidRPr="000C3C18" w:rsidRDefault="009173EA" w:rsidP="008965B0">
      <w:pPr>
        <w:spacing w:after="0" w:line="240" w:lineRule="auto"/>
      </w:pPr>
      <w:r w:rsidRPr="000C3C18">
        <w:separator/>
      </w:r>
    </w:p>
  </w:endnote>
  <w:endnote w:type="continuationSeparator" w:id="0">
    <w:p w14:paraId="4C14D576" w14:textId="77777777" w:rsidR="009173EA" w:rsidRPr="000C3C18" w:rsidRDefault="009173EA" w:rsidP="008965B0">
      <w:pPr>
        <w:spacing w:after="0" w:line="240" w:lineRule="auto"/>
      </w:pPr>
      <w:r w:rsidRPr="000C3C18">
        <w:continuationSeparator/>
      </w:r>
    </w:p>
  </w:endnote>
  <w:endnote w:type="continuationNotice" w:id="1">
    <w:p w14:paraId="0827FE1E" w14:textId="77777777" w:rsidR="009173EA" w:rsidRDefault="009173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FD2F7" w14:textId="77777777" w:rsidR="009173EA" w:rsidRPr="000C3C18" w:rsidRDefault="009173EA" w:rsidP="008965B0">
      <w:pPr>
        <w:spacing w:after="0" w:line="240" w:lineRule="auto"/>
      </w:pPr>
      <w:r w:rsidRPr="000C3C18">
        <w:separator/>
      </w:r>
    </w:p>
  </w:footnote>
  <w:footnote w:type="continuationSeparator" w:id="0">
    <w:p w14:paraId="5EC14EB5" w14:textId="77777777" w:rsidR="009173EA" w:rsidRPr="000C3C18" w:rsidRDefault="009173EA" w:rsidP="008965B0">
      <w:pPr>
        <w:spacing w:after="0" w:line="240" w:lineRule="auto"/>
      </w:pPr>
      <w:r w:rsidRPr="000C3C18">
        <w:continuationSeparator/>
      </w:r>
    </w:p>
  </w:footnote>
  <w:footnote w:type="continuationNotice" w:id="1">
    <w:p w14:paraId="390368F9" w14:textId="77777777" w:rsidR="009173EA" w:rsidRDefault="009173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5CC2"/>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20C4"/>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385</Words>
  <Characters>2122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35</cp:revision>
  <dcterms:created xsi:type="dcterms:W3CDTF">2025-07-09T14:04:00Z</dcterms:created>
  <dcterms:modified xsi:type="dcterms:W3CDTF">2025-07-14T09:52:00Z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