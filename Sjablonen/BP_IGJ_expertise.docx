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1C97298A"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026FC38C">
            <wp:simplePos x="0" y="0"/>
            <wp:positionH relativeFrom="page">
              <wp:posOffset>-3809365</wp:posOffset>
            </wp:positionH>
            <wp:positionV relativeFrom="page">
              <wp:posOffset>1076325</wp:posOffset>
            </wp:positionV>
            <wp:extent cx="8186400" cy="818640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00" cy="8186400"/>
                    </a:xfrm>
                    <a:prstGeom prst="rect">
                      <a:avLst/>
                    </a:prstGeom>
                    <a:effec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33711005" w:rsidR="001F3654" w:rsidRPr="00CF795B" w:rsidRDefault="001F3654" w:rsidP="00CF795B">
            <w:pPr>
              <w:pStyle w:val="Titel"/>
              <w:ind w:left="0"/>
            </w:pPr>
            <w:r w:rsidRPr="00CF795B">
              <w:t xml:space="preserve">Psychiatrische rapportage igj</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616C0A2C" w14:textId="77777777" w:rsidR="004861F5" w:rsidRPr="00FD3353" w:rsidRDefault="004861F5" w:rsidP="004861F5">
      <w:r w:rsidRPr="00FD3353">
        <w:t xml:space="preserve">De rapportage wordt uitgevoerd in opdracht van de inspectie gezondheidszorg en jeugd</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Deskundig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rPr>
          <w:lang w:val="en-GB"/>
        </w:rPr>
        <w:alias w:val="Algemeen.Onderzoeksactiviteiten"/>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rPr>
          <w:lang w:val="en-GB"/>
        </w:rPr>
        <w:alias w:val="Onderzoek.Speciële anamnese"/>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rPr>
          <w:lang w:val="en-GB"/>
        </w:rPr>
        <w:alias w:val="Onderzoek Dagverhaal"/>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rPr>
          <w:lang w:val="en-GB"/>
        </w:rPr>
        <w:alias w:val="Beantwoording vraagstelling.Vraagstelling"/>
        <w:tag w:val="typ hier"/>
        <w:id w:val="-1504202597"/>
        <w:placeholder>
          <w:docPart w:val="E892C569E710450192BD24BB45888AB3"/>
        </w:placeholder>
        <w:showingPlcHdr/>
        <w15:color w:val="000000"/>
        <w:text w:multiLine="1"/>
      </w:sdtPr>
      <w:sdtContent>
        <w:p w14:paraId="48E81B01" w14:textId="77777777" w:rsidR="0037011C" w:rsidRPr="0037011C" w:rsidRDefault="0037011C" w:rsidP="0037011C">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D3DD9" w14:textId="77777777" w:rsidR="008955FC" w:rsidRPr="000C3C18" w:rsidRDefault="008955FC" w:rsidP="008965B0">
      <w:pPr>
        <w:spacing w:after="0" w:line="240" w:lineRule="auto"/>
      </w:pPr>
      <w:r w:rsidRPr="000C3C18">
        <w:separator/>
      </w:r>
    </w:p>
  </w:endnote>
  <w:endnote w:type="continuationSeparator" w:id="0">
    <w:p w14:paraId="2A7D1005" w14:textId="77777777" w:rsidR="008955FC" w:rsidRPr="000C3C18" w:rsidRDefault="008955FC" w:rsidP="008965B0">
      <w:pPr>
        <w:spacing w:after="0" w:line="240" w:lineRule="auto"/>
      </w:pPr>
      <w:r w:rsidRPr="000C3C18">
        <w:continuationSeparator/>
      </w:r>
    </w:p>
  </w:endnote>
  <w:endnote w:type="continuationNotice" w:id="1">
    <w:p w14:paraId="0F929FF9" w14:textId="77777777" w:rsidR="008955FC" w:rsidRDefault="008955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7CDF4" w14:textId="77777777" w:rsidR="008955FC" w:rsidRPr="000C3C18" w:rsidRDefault="008955FC" w:rsidP="008965B0">
      <w:pPr>
        <w:spacing w:after="0" w:line="240" w:lineRule="auto"/>
      </w:pPr>
      <w:r w:rsidRPr="000C3C18">
        <w:separator/>
      </w:r>
    </w:p>
  </w:footnote>
  <w:footnote w:type="continuationSeparator" w:id="0">
    <w:p w14:paraId="0397E71F" w14:textId="77777777" w:rsidR="008955FC" w:rsidRPr="000C3C18" w:rsidRDefault="008955FC" w:rsidP="008965B0">
      <w:pPr>
        <w:spacing w:after="0" w:line="240" w:lineRule="auto"/>
      </w:pPr>
      <w:r w:rsidRPr="000C3C18">
        <w:continuationSeparator/>
      </w:r>
    </w:p>
  </w:footnote>
  <w:footnote w:type="continuationNotice" w:id="1">
    <w:p w14:paraId="53DFA0A2" w14:textId="77777777" w:rsidR="008955FC" w:rsidRDefault="008955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Psychiatrische rapportage IGJ</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6D4B"/>
    <w:rsid w:val="003B79C0"/>
    <w:rsid w:val="003C33A6"/>
    <w:rsid w:val="003C68C4"/>
    <w:rsid w:val="003D23F5"/>
    <w:rsid w:val="003D3BEC"/>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A5E84"/>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7C6F"/>
    <w:rsid w:val="006D07A9"/>
    <w:rsid w:val="006D0BBA"/>
    <w:rsid w:val="006D3E96"/>
    <w:rsid w:val="006D5926"/>
    <w:rsid w:val="006D5DB1"/>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55FC"/>
    <w:rsid w:val="008965B0"/>
    <w:rsid w:val="008973FC"/>
    <w:rsid w:val="00897EDC"/>
    <w:rsid w:val="008A08C2"/>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8F4451"/>
    <w:rsid w:val="00900906"/>
    <w:rsid w:val="00901C4C"/>
    <w:rsid w:val="00905928"/>
    <w:rsid w:val="009066D2"/>
    <w:rsid w:val="00912E9E"/>
    <w:rsid w:val="009152BA"/>
    <w:rsid w:val="009247AF"/>
    <w:rsid w:val="0092505A"/>
    <w:rsid w:val="00932EFB"/>
    <w:rsid w:val="00933F1D"/>
    <w:rsid w:val="00937102"/>
    <w:rsid w:val="00944D26"/>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7D37"/>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B7614"/>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4B6E4B"/>
    <w:pPr>
      <w:spacing w:after="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4B6E4B"/>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832A0"/>
    <w:rsid w:val="003902C1"/>
    <w:rsid w:val="003E6AF3"/>
    <w:rsid w:val="00440766"/>
    <w:rsid w:val="0044248E"/>
    <w:rsid w:val="00482539"/>
    <w:rsid w:val="004915BF"/>
    <w:rsid w:val="004C78A7"/>
    <w:rsid w:val="00503BF8"/>
    <w:rsid w:val="00507AC9"/>
    <w:rsid w:val="005563ED"/>
    <w:rsid w:val="00557CB3"/>
    <w:rsid w:val="005A2C38"/>
    <w:rsid w:val="005B0086"/>
    <w:rsid w:val="00603576"/>
    <w:rsid w:val="00667912"/>
    <w:rsid w:val="006A4E0C"/>
    <w:rsid w:val="006C6AE9"/>
    <w:rsid w:val="006D3E96"/>
    <w:rsid w:val="0071313E"/>
    <w:rsid w:val="007204D2"/>
    <w:rsid w:val="00770E49"/>
    <w:rsid w:val="00787BED"/>
    <w:rsid w:val="007A4110"/>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15F8"/>
    <w:rsid w:val="009B7702"/>
    <w:rsid w:val="009C6BAE"/>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655A"/>
    <w:rsid w:val="00B87D37"/>
    <w:rsid w:val="00B95B77"/>
    <w:rsid w:val="00BA34C1"/>
    <w:rsid w:val="00BE0A00"/>
    <w:rsid w:val="00BF6322"/>
    <w:rsid w:val="00BF6A60"/>
    <w:rsid w:val="00C315A9"/>
    <w:rsid w:val="00C600A2"/>
    <w:rsid w:val="00C74494"/>
    <w:rsid w:val="00C941D3"/>
    <w:rsid w:val="00C945C2"/>
    <w:rsid w:val="00C956B5"/>
    <w:rsid w:val="00CA392E"/>
    <w:rsid w:val="00CA39AB"/>
    <w:rsid w:val="00CB1854"/>
    <w:rsid w:val="00CC4568"/>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387</Words>
  <Characters>2132</Characters>
  <Application>Microsoft Office Word</Application>
  <DocSecurity>0</DocSecurity>
  <Lines>17</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32</cp:revision>
  <dcterms:created xsi:type="dcterms:W3CDTF">2025-07-09T14:04:00Z</dcterms:created>
  <dcterms:modified xsi:type="dcterms:W3CDTF">2025-07-10T10:36:00Z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