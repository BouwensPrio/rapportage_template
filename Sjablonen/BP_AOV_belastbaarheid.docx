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Psychiatrische rapportage aov</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civielrechtelijk kader uitgevoerd op verzoek van de particuliere arbeidsongeschiktheidsverzekeraar van betrokkene</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F2A49" w14:textId="77777777" w:rsidR="00EE0BA4" w:rsidRPr="000C3C18" w:rsidRDefault="00EE0BA4" w:rsidP="008965B0">
      <w:pPr>
        <w:spacing w:after="0" w:line="240" w:lineRule="auto"/>
      </w:pPr>
      <w:r w:rsidRPr="000C3C18">
        <w:separator/>
      </w:r>
    </w:p>
  </w:endnote>
  <w:endnote w:type="continuationSeparator" w:id="0">
    <w:p w14:paraId="16FD8628" w14:textId="77777777" w:rsidR="00EE0BA4" w:rsidRPr="000C3C18" w:rsidRDefault="00EE0BA4" w:rsidP="008965B0">
      <w:pPr>
        <w:spacing w:after="0" w:line="240" w:lineRule="auto"/>
      </w:pPr>
      <w:r w:rsidRPr="000C3C18">
        <w:continuationSeparator/>
      </w:r>
    </w:p>
  </w:endnote>
  <w:endnote w:type="continuationNotice" w:id="1">
    <w:p w14:paraId="69C463F5" w14:textId="77777777" w:rsidR="00EE0BA4" w:rsidRDefault="00EE0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996E6" w14:textId="77777777" w:rsidR="00EE0BA4" w:rsidRPr="000C3C18" w:rsidRDefault="00EE0BA4" w:rsidP="008965B0">
      <w:pPr>
        <w:spacing w:after="0" w:line="240" w:lineRule="auto"/>
      </w:pPr>
      <w:r w:rsidRPr="000C3C18">
        <w:separator/>
      </w:r>
    </w:p>
  </w:footnote>
  <w:footnote w:type="continuationSeparator" w:id="0">
    <w:p w14:paraId="238089D3" w14:textId="77777777" w:rsidR="00EE0BA4" w:rsidRPr="000C3C18" w:rsidRDefault="00EE0BA4" w:rsidP="008965B0">
      <w:pPr>
        <w:spacing w:after="0" w:line="240" w:lineRule="auto"/>
      </w:pPr>
      <w:r w:rsidRPr="000C3C18">
        <w:continuationSeparator/>
      </w:r>
    </w:p>
  </w:footnote>
  <w:footnote w:type="continuationNotice" w:id="1">
    <w:p w14:paraId="0A933CB9" w14:textId="77777777" w:rsidR="00EE0BA4" w:rsidRDefault="00EE0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AOV</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cp:revision>
  <dcterms:created xsi:type="dcterms:W3CDTF">2025-07-16T06:15:00Z</dcterms:created>
  <dcterms:modified xsi:type="dcterms:W3CDTF">2025-07-16T06:15:00Z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