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Arbeidsrechtelijke 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context juist is (arbeidsrechtelijk, civielrechtelijk, bestuursrechtelijk,...) en verbeter deze waar nodig. Ook kan hier een korte schets van de toedracht tot het onderzoek gegeven worden.</w:t>
      </w:r>
    </w:p>
    <w:p w14:paraId="616C0A2C" w14:textId="77777777" w:rsidR="004861F5" w:rsidRPr="00FD3353" w:rsidRDefault="004861F5" w:rsidP="004861F5">
      <w:r w:rsidRPr="00FD3353">
        <w:t xml:space="preserve">De rapportage wordt in een arbeidsrechtelijk kader uitgevoerd in opdracht van de werkgever c.q. de bedrijfsarts van betrokkene ten behoeve van de uitvoering van de WVP</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Gezien de juridische context waarbinnen het rapport is uitgebracht, is het inzage- en blokkeringsrecht niet van toepassing.</w:t>
        <w:br/>
        <w:t xml:space="preserve">Het rapport is na ontvangst en waar van toepassing, verwerking van correcties, dan wel na aflopen van de termijn voor het aanbrengen van correcties, op [DATUM] in definitieve vorm verzonden aan betrokkene en aan opdrachtgever</w:t>
      </w:r>
    </w:p>
    <w:sdt>
      <w:sdtPr>
        <w:alias w:val="Algemeen.Inzage- en blokkering"/>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Controleer altijd of de vraagstelling juist is en of er nog aanvullende of afwijkende vragen zijn, vul aan/pas aan/verwijder waar nodig</w:t>
      </w:r>
    </w:p>
    <w:sdt>
      <w:sdtPr>
        <w:alias w:val="Algemeen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p w14:paraId="4E2D33E7" w14:textId="7861373D" w:rsidR="009247AF" w:rsidRDefault="009247AF" w:rsidP="00111903">
      <w:pPr>
        <w:pStyle w:val="AlgemeenVraagstelling"/>
      </w:pPr>
      <w:r>
        <w:t xml:space="preserve">Wat is de classificatie volgens de DSM-5-TR?</w:t>
      </w:r>
    </w:p>
    <w:p w14:paraId="4E2D33E7" w14:textId="7861373D" w:rsidR="009247AF" w:rsidRDefault="009247AF" w:rsidP="00111903">
      <w:pPr>
        <w:pStyle w:val="AlgemeenVraagstelling"/>
      </w:pPr>
      <w:r>
        <w:t xml:space="preserve">Wat zijn uw overwegingen ten aanzien van de validiteit van de anamnese?</w:t>
      </w:r>
    </w:p>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p w14:paraId="4E2D33E7" w14:textId="7861373D" w:rsidR="009247AF" w:rsidRDefault="009247AF" w:rsidP="00111903">
      <w:pPr>
        <w:pStyle w:val="AlgemeenVraagstelling"/>
      </w:pPr>
      <w:r>
        <w:t xml:space="preserve">Heeft u aanvullende adviezen over de behandeling?</w:t>
      </w:r>
    </w:p>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sdt>
      <w:sdtPr>
        <w:alias w:val="Bespreking Samenvatt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 de samenvatting worden alle relevante gegevens uit het voorgaande onderzoek kernachtig samengevat. Van belang is dat alleen de feiten uit het voorgaande worden weergegeven. De samenvatting bevat dus geen interpretaties, gevolgtrekkingen of hypotheses (uitgezonderd zijn de bevindingen uit het psychiatrisch onderzoek waarbij per definitie sprake is van interpretatie).</w:t>
      </w:r>
    </w:p>
    <w:sdt>
      <w:sdtPr>
        <w:alias w:val="Bespreking Samenvatt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sdt>
      <w:sdtPr>
        <w:alias w:val="Bespreking Beschouw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386BA562" w14:textId="18AF28EC" w:rsidR="00DE30B0" w:rsidRDefault="00DE30B0" w:rsidP="00DE30B0">
      <w:pPr>
        <w:pStyle w:val="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Toelichting"/>
      </w:pPr>
      <w:r>
        <w:t xml:space="preserve">Affectieve beperkingen</w:t>
      </w:r>
    </w:p>
    <w:p>
      <w:pPr>
        <w:pStyle w:val="Toelichting"/>
      </w:pPr>
      <w:r>
        <w:t xml:space="preserve">etc, etc...</w:t>
      </w:r>
    </w:p>
    <w:sdt>
      <w:sdtPr>
        <w:alias w:val="Bespreking.Beschouwing.Beperkingen in het functioner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p w14:paraId="386BA562" w14:textId="18AF28EC" w:rsidR="00DE30B0" w:rsidRDefault="00DE30B0" w:rsidP="00DE30B0">
      <w:pPr>
        <w:pStyle w:val="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sdt>
      <w:sdtPr>
        <w:alias w:val="Bespreking.Beschouwing.Adviezen voor behandeling"/>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Prognostische overwegingen</w:t>
      </w:r>
    </w:p>
    <w:p w14:paraId="386BA562" w14:textId="18AF28EC" w:rsidR="00DE30B0" w:rsidRDefault="00DE30B0" w:rsidP="00DE30B0">
      <w:pPr>
        <w:pStyle w:val="Toelichting"/>
      </w:pPr>
      <w:r w:rsidRPr="00C80E75">
        <w:t xml:space="preserve">Bespreek dit altijd systematisch. Begin met de meeste objectieve constateringen. Bespreek in ieder geval: </w:t>
      </w:r>
    </w:p>
    <w:p>
      <w:pPr>
        <w:pStyle w:val="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Toelichting"/>
      </w:pPr>
      <w:r>
        <w:t xml:space="preserve">Bespreek vervolgens andere bekende prognostische factoren: comorbiditeit, sociaal-maatschappelijke problematiek, middelenmisbruik etc. </w:t>
      </w:r>
    </w:p>
    <w:p>
      <w:pPr>
        <w:pStyle w:val="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sdt>
      <w:sdtPr>
        <w:alias w:val="Bespreking.Beschouwing.Prognostische overweging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p w14:paraId="386BA562" w14:textId="18AF28EC" w:rsidR="00DE30B0" w:rsidRDefault="00DE30B0" w:rsidP="00DE30B0">
      <w:pPr>
        <w:pStyle w:val="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sdt>
      <w:sdtPr>
        <w:alias w:val="Bespreking.Beschouwing.Weging van de externe stukk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sdt>
      <w:sdtPr>
        <w:alias w:val="Bespreking Conclus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sdt>
      <w:sdtPr>
        <w:alias w:val="Bespreking Conclus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21243D38" w14:textId="77777777" w:rsidR="004861F5" w:rsidRDefault="004861F5" w:rsidP="004861F5">
      <w:pPr>
        <w:pStyle w:val="Kop2"/>
      </w:pPr>
      <w:bookmarkStart w:id="1" w:name="_Toc198502594"/>
      <w:r>
        <w:t xml:space="preserve">Vraagstelling</w:t>
      </w:r>
      <w:bookmarkEnd w:id="1"/>
    </w:p>
    <w:sdt>
      <w:sdtPr>
        <w:alias w:val="Beantwoording vraagstelling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vragen worden volledig, begrijpelijk en vooral eenduidig beantwoord. Bij de beantwoording van de vragen komen niet/nooit plotseling aspecten naar voren, die niet worden ondersteund/onderbouwd in de voorafgaande beschouwing.</w:t>
      </w:r>
    </w:p>
    <w:sdt>
      <w:sdtPr>
        <w:alias w:val="Beantwoording vraagstelling Vraagstell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een ziekte of gebrek kunnen vaststellen op uw vakgebied? Zo ja, kunt u beschrijven welke symptomatologie op de voorgrond staat en wat de belangrijkste beïnvloedende factoren zijn?</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is de classificatie volgens de DSM-5-TR?</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Wat zijn uw overwegingen ten aanzien van de validiteit van de anamnese?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Zijn er beperkingen in het psychisch functioneren als gevolg van ziekte of gebrek? </w:t>
        <w:br/>
        <w:t xml:space="preserve">- Zo ja, kunt u deze beschrijven? </w:t>
        <w:br/>
        <w:t xml:space="preserve">- Kunt u een onderscheid maken tussen beperkingen die u geobserveerd heeft en beperkingen die u niet geobserveerd heeft?</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aanvullende adviezen over de behandeling?</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Kunt u de volgende zaken met betrekking tot de prognose bespreken: </w:t>
        <w:br/>
        <w:t xml:space="preserve">- Is er sprake van een chronische aandoening? </w:t>
        <w:br/>
        <w:t xml:space="preserve">- Is er sprake van gebleken therapieresistentie? </w:t>
        <w:br/>
        <w:t xml:space="preserve">- Zijn er andere relevante zaken die invloed hebben op de prognose?</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4E2D33E7" w14:textId="7861373D" w:rsidR="009247AF" w:rsidRDefault="009247AF" w:rsidP="00111903">
      <w:pPr>
        <w:pStyle w:val="AlgemeenVraagstelling"/>
      </w:pPr>
      <w:r>
        <w:t xml:space="preserve">Heeft u gebruik gemaakt van externe informatie? </w:t>
        <w:br/>
        <w:t xml:space="preserve">- Zo ja, zijn uw conclusies congruent met deze informatie? </w:t>
        <w:br/>
        <w:t xml:space="preserve">- Kunt een verklaring geven voor eventuele discrepanties?</w:t>
      </w:r>
    </w:p>
    <w:sdt>
      <w:sdtPr>
        <w:rPr>
          <w:rStyle w:val="BeantwoordingVraagstellingChar"/>
        </w:rPr>
        <w:alias w:val="Beantwoording vraagstelling.Vraagstelling"/>
        <w:tag w:val="typ hier"/>
        <w:id w:val="694048256"/>
        <w:placeholder>
          <w:docPart w:val="7E0A4BB2669B467494448D0B27AE7D6B"/>
        </w:placeholder>
        <w:showingPlcHdr/>
        <w15:color w:val="000000"/>
        <w:text w:multiLine="1"/>
      </w:sdtPr>
      <w:sdtEndPr>
        <w:rPr>
          <w:rStyle w:val="Standaardalinea-lettertype"/>
          <w:i w:val="0"/>
          <w:sz w:val="20"/>
        </w:rPr>
      </w:sdtEndPr>
      <w:sdtContent>
        <w:p w14:paraId="6600E745" w14:textId="543A07C3" w:rsidR="0024222E" w:rsidRPr="00EB4FFD" w:rsidRDefault="00BB6015" w:rsidP="00213F9A">
          <w:pPr>
            <w:pStyle w:val="Invoerveld"/>
            <w:rPr>
              <w:lang w:val="nl-NL"/>
            </w:rPr>
          </w:pPr>
          <w:r w:rsidRPr="00EB4FFD">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Arbeidsrechtelijke 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