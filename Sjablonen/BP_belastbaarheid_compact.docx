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1C97298A"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026FC38C">
            <wp:simplePos x="0" y="0"/>
            <wp:positionH relativeFrom="page">
              <wp:posOffset>-3809365</wp:posOffset>
            </wp:positionH>
            <wp:positionV relativeFrom="page">
              <wp:posOffset>1076325</wp:posOffset>
            </wp:positionV>
            <wp:extent cx="8186400" cy="818640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00" cy="8186400"/>
                    </a:xfrm>
                    <a:prstGeom prst="rect">
                      <a:avLst/>
                    </a:prstGeom>
                    <a:effec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33711005" w:rsidR="001F3654" w:rsidRPr="00CF795B" w:rsidRDefault="001F3654" w:rsidP="00CF795B">
            <w:pPr>
              <w:pStyle w:val="Titel"/>
              <w:ind w:left="0"/>
            </w:pPr>
            <w:r w:rsidRPr="00CF795B">
              <w:t xml:space="preserve">Psychiatrische 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616C0A2C" w14:textId="77777777" w:rsidR="004861F5" w:rsidRPr="00FD3353" w:rsidRDefault="004861F5" w:rsidP="004861F5">
      <w:r w:rsidRPr="00FD3353">
        <w:t xml:space="preserve">Het onderzoek vindt plaats in opdracht van de verzekeringsarts van Icara teneinde bij te dragen aan een onafhankelijke beoordeling van de medische belastbaarheid van betrokkene.</w:t>
      </w:r>
    </w:p>
    <w:sdt>
      <w:sdtPr>
        <w:rPr>
          <w:lang w:val="en-GB"/>
        </w:rPr>
        <w:alias w:val="Algemeen.Context"/>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Deskundig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sactiviteit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krijgt de gelegenheid om feitelijke correcties aan te brengen.</w:t>
      </w:r>
    </w:p>
    <w:sdt>
      <w:sdtPr>
        <w:rPr>
          <w:lang w:val="en-GB"/>
        </w:rPr>
        <w:alias w:val="Algemeen.Correcties"/>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Inzage- en blokkeringsrecht zijn niet van toepassing</w:t>
      </w:r>
    </w:p>
    <w:sdt>
      <w:sdtPr>
        <w:rPr>
          <w:lang w:val="en-GB"/>
        </w:r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Betrokkene heeft de gelegenheid om commentaren en vragen over het rapport aan te leveren</w:t>
      </w:r>
    </w:p>
    <w:sdt>
      <w:sdtPr>
        <w:rPr>
          <w:lang w:val="en-GB"/>
        </w:rPr>
        <w:alias w:val="Algemeen.Commentaar"/>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Vraagstelling"/>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Kunt u een diagnose stellen op uw vakgebied?</w:t>
      </w:r>
    </w:p>
    <w:p w14:paraId="4E2D33E7" w14:textId="7861373D" w:rsidR="009247AF" w:rsidRDefault="009247AF" w:rsidP="00111903">
      <w:pPr>
        <w:pStyle w:val="AlgemeenVraagstelling"/>
      </w:pPr>
      <w:r>
        <w:t xml:space="preserve">Zijn de ervaren klachten medisch objectiveerbaar?</w:t>
      </w:r>
    </w:p>
    <w:p w14:paraId="4E2D33E7" w14:textId="7861373D" w:rsidR="009247AF" w:rsidRDefault="009247AF" w:rsidP="00111903">
      <w:pPr>
        <w:pStyle w:val="AlgemeenVraagstelling"/>
      </w:pPr>
      <w:r>
        <w:t xml:space="preserve">Is de huidige behandeling adequaat?</w:t>
      </w:r>
    </w:p>
    <w:p w14:paraId="4E2D33E7" w14:textId="7861373D" w:rsidR="009247AF" w:rsidRDefault="009247AF" w:rsidP="00111903">
      <w:pPr>
        <w:pStyle w:val="AlgemeenVraagstelling"/>
      </w:pPr>
      <w:r>
        <w:t xml:space="preserve">Heeft u aanvullende behandeladviezen?</w:t>
      </w:r>
    </w:p>
    <w:p w14:paraId="4E2D33E7" w14:textId="7861373D" w:rsidR="009247AF" w:rsidRDefault="009247AF" w:rsidP="00111903">
      <w:pPr>
        <w:pStyle w:val="AlgemeenVraagstelling"/>
      </w:pPr>
      <w:r>
        <w:t xml:space="preserve">Kunt u een prognose geven?</w:t>
      </w:r>
    </w:p>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6C184AB7" w14:textId="19496CBC" w:rsidR="004861F5" w:rsidRDefault="004861F5" w:rsidP="004861F5">
      <w:pPr>
        <w:pStyle w:val="Kop3"/>
      </w:pPr>
      <w:r>
        <w:t xml:space="preserve">Toedracht van het onderzoek</w:t>
      </w:r>
    </w:p>
    <w:sdt>
      <w:sdtPr>
        <w:rPr>
          <w:lang w:val="en-GB"/>
        </w:rPr>
        <w:alias w:val="Onderzoek.Speciële anamnese.Toedracht van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tegenover het onderzoek</w:t>
      </w:r>
    </w:p>
    <w:sdt>
      <w:sdtPr>
        <w:rPr>
          <w:lang w:val="en-GB"/>
        </w:rPr>
        <w:alias w:val="Onderzoek.Speciële anamnese.Houding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sdt>
      <w:sdtPr>
        <w:rPr>
          <w:lang w:val="en-GB"/>
        </w:rPr>
        <w:alias w:val="Onderzoek Social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sdt>
      <w:sdtPr>
        <w:rPr>
          <w:lang w:val="en-GB"/>
        </w:rPr>
        <w:alias w:val="Onderzoek Ontwikkelings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21243D38" w14:textId="77777777" w:rsidR="004861F5" w:rsidRDefault="004861F5" w:rsidP="004861F5">
      <w:pPr>
        <w:pStyle w:val="Kop2"/>
      </w:pPr>
      <w:bookmarkStart w:id="1" w:name="_Toc198502594"/>
      <w:r>
        <w:t xml:space="preserve">Beschouwing</w:t>
      </w:r>
      <w:bookmarkEnd w:id="1"/>
    </w:p>
    <w:p w14:paraId="6C184AB7" w14:textId="19496CBC" w:rsidR="004861F5" w:rsidRDefault="004861F5" w:rsidP="004861F5">
      <w:pPr>
        <w:pStyle w:val="Kop3"/>
      </w:pPr>
      <w:r>
        <w:t xml:space="preserve">Validiteit van de anamnese</w:t>
      </w:r>
    </w:p>
    <w:sdt>
      <w:sdtPr>
        <w:rPr>
          <w:lang w:val="en-GB"/>
        </w:rPr>
        <w:alias w:val="Bespreking.Beschouwing.Validiteit van de anamne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Beschrijvende diagnose</w:t>
      </w:r>
    </w:p>
    <w:sdt>
      <w:sdtPr>
        <w:rPr>
          <w:lang w:val="en-GB"/>
        </w:rPr>
        <w:alias w:val="Bespreking.Beschouwing.Beschrijvende diagno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Classificerende diagnose</w:t>
      </w:r>
    </w:p>
    <w:sdt>
      <w:sdtPr>
        <w:rPr>
          <w:lang w:val="en-GB"/>
        </w:rPr>
        <w:alias w:val="Bespreking.Beschouwing.Classificerende diagno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Differentiaal diagnostische overwegingen</w:t>
      </w:r>
    </w:p>
    <w:sdt>
      <w:sdtPr>
        <w:rPr>
          <w:lang w:val="en-GB"/>
        </w:rPr>
        <w:alias w:val="Bespreking.Beschouwing.Differentiaal diagnostische overwegin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Adviezen voor behandeling</w:t>
      </w:r>
    </w:p>
    <w:sdt>
      <w:sdtPr>
        <w:rPr>
          <w:lang w:val="en-GB"/>
        </w:rPr>
        <w:alias w:val="Bespreking.Beschouwing.Adviezen voor behand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Prognose</w:t>
      </w:r>
    </w:p>
    <w:sdt>
      <w:sdtPr>
        <w:rPr>
          <w:lang w:val="en-GB"/>
        </w:rPr>
        <w:alias w:val="Bespreking.Beschouwing.Prognos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Weging van de externe stukken</w:t>
      </w:r>
    </w:p>
    <w:sdt>
      <w:sdtPr>
        <w:rPr>
          <w:lang w:val="en-GB"/>
        </w:rPr>
        <w:alias w:val="Bespreking.Beschouwing.Weging van de externe st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4E2D33E7" w14:textId="7861373D" w:rsidR="009247AF" w:rsidRDefault="009247AF" w:rsidP="00111903">
      <w:pPr>
        <w:pStyle w:val="AlgemeenVraagstelling"/>
      </w:pPr>
      <w:r>
        <w:t xml:space="preserve">Kunt u een diagnose stellen op uw vakgebied?</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Zijn de ervaren klachten medisch objectiveerbaar?</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Is de huidige behandeling adequaat?</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Heeft u aanvullende behandeladviezen?</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Kunt u een prognose geven?</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D3DD9" w14:textId="77777777" w:rsidR="008955FC" w:rsidRPr="000C3C18" w:rsidRDefault="008955FC" w:rsidP="008965B0">
      <w:pPr>
        <w:spacing w:after="0" w:line="240" w:lineRule="auto"/>
      </w:pPr>
      <w:r w:rsidRPr="000C3C18">
        <w:separator/>
      </w:r>
    </w:p>
  </w:endnote>
  <w:endnote w:type="continuationSeparator" w:id="0">
    <w:p w14:paraId="2A7D1005" w14:textId="77777777" w:rsidR="008955FC" w:rsidRPr="000C3C18" w:rsidRDefault="008955FC" w:rsidP="008965B0">
      <w:pPr>
        <w:spacing w:after="0" w:line="240" w:lineRule="auto"/>
      </w:pPr>
      <w:r w:rsidRPr="000C3C18">
        <w:continuationSeparator/>
      </w:r>
    </w:p>
  </w:endnote>
  <w:endnote w:type="continuationNotice" w:id="1">
    <w:p w14:paraId="0F929FF9" w14:textId="77777777" w:rsidR="008955FC" w:rsidRDefault="008955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7CDF4" w14:textId="77777777" w:rsidR="008955FC" w:rsidRPr="000C3C18" w:rsidRDefault="008955FC" w:rsidP="008965B0">
      <w:pPr>
        <w:spacing w:after="0" w:line="240" w:lineRule="auto"/>
      </w:pPr>
      <w:r w:rsidRPr="000C3C18">
        <w:separator/>
      </w:r>
    </w:p>
  </w:footnote>
  <w:footnote w:type="continuationSeparator" w:id="0">
    <w:p w14:paraId="0397E71F" w14:textId="77777777" w:rsidR="008955FC" w:rsidRPr="000C3C18" w:rsidRDefault="008955FC" w:rsidP="008965B0">
      <w:pPr>
        <w:spacing w:after="0" w:line="240" w:lineRule="auto"/>
      </w:pPr>
      <w:r w:rsidRPr="000C3C18">
        <w:continuationSeparator/>
      </w:r>
    </w:p>
  </w:footnote>
  <w:footnote w:type="continuationNotice" w:id="1">
    <w:p w14:paraId="53DFA0A2" w14:textId="77777777" w:rsidR="008955FC" w:rsidRDefault="008955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Psychiatrische 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6D4B"/>
    <w:rsid w:val="003B79C0"/>
    <w:rsid w:val="003C33A6"/>
    <w:rsid w:val="003C68C4"/>
    <w:rsid w:val="003D23F5"/>
    <w:rsid w:val="003D3BEC"/>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A5E84"/>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7C6F"/>
    <w:rsid w:val="006D07A9"/>
    <w:rsid w:val="006D0BBA"/>
    <w:rsid w:val="006D3E96"/>
    <w:rsid w:val="006D5926"/>
    <w:rsid w:val="006D5DB1"/>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55FC"/>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8F4451"/>
    <w:rsid w:val="00900906"/>
    <w:rsid w:val="00901C4C"/>
    <w:rsid w:val="00905928"/>
    <w:rsid w:val="009066D2"/>
    <w:rsid w:val="00912E9E"/>
    <w:rsid w:val="009152BA"/>
    <w:rsid w:val="009247AF"/>
    <w:rsid w:val="0092505A"/>
    <w:rsid w:val="00932EFB"/>
    <w:rsid w:val="00933F1D"/>
    <w:rsid w:val="00937102"/>
    <w:rsid w:val="00944D26"/>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7D37"/>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4B6E4B"/>
    <w:pPr>
      <w:spacing w:after="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4B6E4B"/>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832A0"/>
    <w:rsid w:val="003902C1"/>
    <w:rsid w:val="003E6AF3"/>
    <w:rsid w:val="00440766"/>
    <w:rsid w:val="0044248E"/>
    <w:rsid w:val="00482539"/>
    <w:rsid w:val="004915BF"/>
    <w:rsid w:val="004C78A7"/>
    <w:rsid w:val="00503BF8"/>
    <w:rsid w:val="00507AC9"/>
    <w:rsid w:val="005563ED"/>
    <w:rsid w:val="00557CB3"/>
    <w:rsid w:val="005A2C38"/>
    <w:rsid w:val="005B0086"/>
    <w:rsid w:val="00603576"/>
    <w:rsid w:val="00667912"/>
    <w:rsid w:val="006A4E0C"/>
    <w:rsid w:val="006C6AE9"/>
    <w:rsid w:val="006D3E96"/>
    <w:rsid w:val="0071313E"/>
    <w:rsid w:val="007204D2"/>
    <w:rsid w:val="00770E49"/>
    <w:rsid w:val="00787BED"/>
    <w:rsid w:val="007A4110"/>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15F8"/>
    <w:rsid w:val="009B7702"/>
    <w:rsid w:val="009C6BAE"/>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655A"/>
    <w:rsid w:val="00B87D37"/>
    <w:rsid w:val="00B95B77"/>
    <w:rsid w:val="00BA34C1"/>
    <w:rsid w:val="00BE0A00"/>
    <w:rsid w:val="00BF6322"/>
    <w:rsid w:val="00BF6A60"/>
    <w:rsid w:val="00C315A9"/>
    <w:rsid w:val="00C600A2"/>
    <w:rsid w:val="00C74494"/>
    <w:rsid w:val="00C941D3"/>
    <w:rsid w:val="00C945C2"/>
    <w:rsid w:val="00C956B5"/>
    <w:rsid w:val="00CA392E"/>
    <w:rsid w:val="00CA39AB"/>
    <w:rsid w:val="00CB1854"/>
    <w:rsid w:val="00CC4568"/>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387</Words>
  <Characters>2132</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32</cp:revision>
  <dcterms:created xsi:type="dcterms:W3CDTF">2025-07-09T14:04:00Z</dcterms:created>
  <dcterms:modified xsi:type="dcterms:W3CDTF">2025-07-10T10:36:00Z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