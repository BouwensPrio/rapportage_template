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webSettings.xml" ContentType="application/vnd.openxmlformats-officedocument.wordprocessingml.webSettings+xml"/>
  <Override PartName="/word/header1.xml" ContentType="application/vnd.openxmlformats-officedocument.wordprocessingml.header+xml"/>
  <Override PartName="/word/header2.xml" ContentType="application/vnd.openxmlformats-officedocument.wordprocessingml.header+xml"/>
  <Override PartName="/word/media/image2.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FC73D7E" w14:textId="19AE3EAE" w:rsidR="00103AFF" w:rsidRDefault="00103AFF" w:rsidP="00932EFB">
      <w:pPr>
        <w:tabs>
          <w:tab w:val="center" w:pos="2835"/>
        </w:tabs>
        <w:rPr>
          <w:lang w:val="en-GB"/>
        </w:rPr>
      </w:pPr>
    </w:p>
    <w:p w14:paraId="186CF3FD" w14:textId="77777777" w:rsidR="00DA2009" w:rsidRDefault="00DA2009" w:rsidP="00932EFB">
      <w:pPr>
        <w:tabs>
          <w:tab w:val="center" w:pos="2835"/>
        </w:tabs>
        <w:rPr>
          <w:lang w:val="en-GB"/>
        </w:rPr>
      </w:pPr>
    </w:p>
    <w:p w14:paraId="596AEB25" w14:textId="77777777" w:rsidR="00C508CD" w:rsidRDefault="00C508CD" w:rsidP="00932EFB">
      <w:pPr>
        <w:tabs>
          <w:tab w:val="center" w:pos="2835"/>
        </w:tabs>
        <w:rPr>
          <w:lang w:val="en-GB"/>
        </w:rPr>
      </w:pPr>
    </w:p>
    <w:p w14:paraId="783BE8FB" w14:textId="77777777" w:rsidR="006D6F9C" w:rsidRDefault="006D6F9C" w:rsidP="00932EFB">
      <w:pPr>
        <w:tabs>
          <w:tab w:val="center" w:pos="2835"/>
        </w:tabs>
        <w:rPr>
          <w:lang w:val="en-GB"/>
        </w:rPr>
      </w:pPr>
    </w:p>
    <w:p w14:paraId="01D5C38A" w14:textId="140AAA82" w:rsidR="00C508CD" w:rsidRPr="003A0ACA" w:rsidRDefault="00E34ED3" w:rsidP="00932EFB">
      <w:pPr>
        <w:tabs>
          <w:tab w:val="center" w:pos="2835"/>
        </w:tabs>
        <w:rPr>
          <w:lang w:val="en-GB"/>
        </w:rPr>
      </w:pPr>
      <w:r>
        <w:rPr>
          <w:lang w:val="en-GB"/>
        </w:rPr>
        <w:drawing>
          <wp:anchor distT="0" distB="0" distL="114300" distR="114300" simplePos="0" relativeHeight="251658240" behindDoc="1" locked="1" layoutInCell="1" allowOverlap="1" wp14:anchorId="25DFB3E1" wp14:editId="75F58013">
            <wp:simplePos x="0" y="0"/>
            <wp:positionH relativeFrom="page">
              <wp:align>left</wp:align>
            </wp:positionH>
            <wp:positionV relativeFrom="page">
              <wp:posOffset>1083945</wp:posOffset>
            </wp:positionV>
            <wp:extent cx="4092575" cy="8122920"/>
            <wp:effectExtent l="0" t="0" r="0" b="0"/>
            <wp:wrapNone/>
            <wp:docPr id="1001" name="Graphic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3442115" name="Graphic 1393442115"/>
                    <pic:cNvPicPr/>
                  </pic:nvPicPr>
                  <pic:blipFill rotWithShape="1">
                    <a:blip r:embed="rId11">
                      <a:alphaModFix/>
                      <a:extLst>
                        <a:ext uri="{96DAC541-7B7A-43D3-8B79-37D633B846F1}">
                          <asvg:svgBlip xmlns:asvg="http://schemas.microsoft.com/office/drawing/2016/SVG/main" r:embed="rId12"/>
                        </a:ext>
                      </a:extLst>
                    </a:blip>
                    <a:srcRect l="47543" r="2452" b="764"/>
                    <a:stretch>
                      <a:fillRect/>
                    </a:stretch>
                  </pic:blipFill>
                  <pic:spPr bwMode="auto">
                    <a:xfrm>
                      <a:off x="0" y="0"/>
                      <a:ext cx="4092575" cy="8122920"/>
                    </a:xfrm>
                    <a:prstGeom prst="rect">
                      <a:avLst/>
                    </a:prstGeom>
                    <a:ln>
                      <a:noFill/>
                    </a:ln>
                    <a:effectLst/>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tbl>
      <w:tblPr>
        <w:tblStyle w:val="Tabelraster"/>
        <w:tblW w:w="16444" w:type="dxa"/>
        <w:tblInd w:w="-15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Pr>
      <w:tblGrid>
        <w:gridCol w:w="4537"/>
        <w:gridCol w:w="3119"/>
        <w:gridCol w:w="8788"/>
      </w:tblGrid>
      <w:tr w:rsidR="001F3654" w:rsidRPr="000C3C18" w14:paraId="23CA35BE" w14:textId="77777777" w:rsidTr="00624199">
        <w:trPr>
          <w:trHeight w:val="283"/>
        </w:trPr>
        <w:tc>
          <w:tcPr>
            <w:tcW w:w="4537" w:type="dxa"/>
            <w:vMerge w:val="restart"/>
          </w:tcPr>
          <w:p w14:paraId="1B8A3069" w14:textId="22F7EEF6" w:rsidR="001F3654" w:rsidRDefault="001F3654" w:rsidP="00103AFF">
            <w:pPr>
              <w:pStyle w:val="Titel"/>
              <w:ind w:left="0"/>
            </w:pPr>
          </w:p>
        </w:tc>
        <w:tc>
          <w:tcPr>
            <w:tcW w:w="11907" w:type="dxa"/>
            <w:gridSpan w:val="2"/>
          </w:tcPr>
          <w:p w14:paraId="34D67EC6" w14:textId="51A0BE0C" w:rsidR="001F3654" w:rsidRPr="00CF795B" w:rsidRDefault="001F3654" w:rsidP="00CF795B">
            <w:pPr>
              <w:pStyle w:val="Titel"/>
              <w:ind w:left="0"/>
            </w:pPr>
            <w:r w:rsidRPr="00CF795B">
              <w:t xml:space="preserve">Rapportage</w:t>
            </w:r>
          </w:p>
        </w:tc>
      </w:tr>
      <w:tr w:rsidR="001F3654" w:rsidRPr="000C3C18" w14:paraId="763F7463" w14:textId="77777777" w:rsidTr="00624199">
        <w:trPr>
          <w:trHeight w:val="283"/>
        </w:trPr>
        <w:tc>
          <w:tcPr>
            <w:tcW w:w="4537" w:type="dxa"/>
            <w:vMerge/>
          </w:tcPr>
          <w:p w14:paraId="240A8F9B" w14:textId="77777777" w:rsidR="001F3654" w:rsidRPr="00144176" w:rsidRDefault="001F3654" w:rsidP="00103AFF">
            <w:pPr>
              <w:pStyle w:val="Ondertitel"/>
              <w:ind w:left="0"/>
              <w:rPr>
                <w:b w:val="0"/>
                <w:bCs/>
              </w:rPr>
            </w:pPr>
          </w:p>
        </w:tc>
        <w:tc>
          <w:tcPr>
            <w:tcW w:w="11907" w:type="dxa"/>
            <w:gridSpan w:val="2"/>
          </w:tcPr>
          <w:p w14:paraId="33AFB1A9" w14:textId="29CF3A47" w:rsidR="001F3654" w:rsidRPr="00144176" w:rsidRDefault="001F3654" w:rsidP="00103AFF">
            <w:pPr>
              <w:pStyle w:val="Ondertitel"/>
              <w:ind w:left="0"/>
              <w:rPr>
                <w:b w:val="0"/>
                <w:bCs/>
              </w:rPr>
            </w:pPr>
            <w:r w:rsidRPr="00144176">
              <w:rPr>
                <w:b w:val="0"/>
                <w:bCs/>
              </w:rPr>
              <w:t xml:space="preserve">Subtitel</w:t>
            </w:r>
          </w:p>
        </w:tc>
      </w:tr>
      <w:tr w:rsidR="001F3654" w:rsidRPr="000C3C18" w14:paraId="76363FBB" w14:textId="77777777" w:rsidTr="00624199">
        <w:trPr>
          <w:trHeight w:val="283"/>
        </w:trPr>
        <w:tc>
          <w:tcPr>
            <w:tcW w:w="4537" w:type="dxa"/>
            <w:vMerge/>
          </w:tcPr>
          <w:p w14:paraId="1759F8A4" w14:textId="3FE434FC" w:rsidR="001F3654" w:rsidRPr="000F3421" w:rsidRDefault="001F3654" w:rsidP="00144176">
            <w:pPr>
              <w:pStyle w:val="TabelStandaard"/>
            </w:pPr>
          </w:p>
        </w:tc>
        <w:tc>
          <w:tcPr>
            <w:tcW w:w="3119" w:type="dxa"/>
          </w:tcPr>
          <w:p w14:paraId="18AFCDDF" w14:textId="4433EEB9" w:rsidR="001F3654" w:rsidRPr="000F3421" w:rsidRDefault="001F3654" w:rsidP="00144176">
            <w:pPr>
              <w:pStyle w:val="TabelStandaard"/>
            </w:pPr>
            <w:r w:rsidRPr="000F3421">
              <w:t>Versie</w:t>
            </w:r>
          </w:p>
        </w:tc>
        <w:sdt>
          <w:sdtPr>
            <w:alias w:val="Rapport_Versie"/>
            <w:tag w:val="Rapport_Versie"/>
            <w:id w:val="-960111631"/>
            <w:placeholder>
              <w:docPart w:val="842BD379E17F45F5AE608B672B9E43E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Versie[1]" w:storeItemID="{D3AFB48C-014B-4D95-932A-E64E8946DF91}"/>
            <w:text/>
          </w:sdtPr>
          <w:sdtContent>
            <w:tc>
              <w:tcPr>
                <w:tcW w:w="8788" w:type="dxa"/>
              </w:tcPr>
              <w:p w14:paraId="7C87BABA" w14:textId="7639AECD" w:rsidR="001F3654" w:rsidRPr="00193FFD" w:rsidRDefault="008766B6" w:rsidP="00193FFD">
                <w:pPr>
                  <w:pStyle w:val="TabelStandaard"/>
                </w:pPr>
                <w:r w:rsidRPr="00193FFD">
                  <w:rPr>
                    <w:rStyle w:val="Tekstvantijdelijkeaanduiding"/>
                    <w:color w:val="262626" w:themeColor="text1" w:themeTint="D9"/>
                  </w:rPr>
                  <w:t>[Rapport_Versie]</w:t>
                </w:r>
              </w:p>
            </w:tc>
          </w:sdtContent>
        </w:sdt>
      </w:tr>
      <w:tr w:rsidR="001F3654" w:rsidRPr="000C3C18" w14:paraId="04B5A1C0" w14:textId="77777777" w:rsidTr="00624199">
        <w:trPr>
          <w:trHeight w:val="283"/>
        </w:trPr>
        <w:tc>
          <w:tcPr>
            <w:tcW w:w="4537" w:type="dxa"/>
            <w:vMerge/>
          </w:tcPr>
          <w:p w14:paraId="49EAED3D" w14:textId="77777777" w:rsidR="001F3654" w:rsidRPr="000F3421" w:rsidRDefault="001F3654" w:rsidP="00144176">
            <w:pPr>
              <w:pStyle w:val="TabelStandaard"/>
            </w:pPr>
          </w:p>
        </w:tc>
        <w:tc>
          <w:tcPr>
            <w:tcW w:w="3119" w:type="dxa"/>
          </w:tcPr>
          <w:p w14:paraId="1A37D4E8" w14:textId="71A45F5A" w:rsidR="001F3654" w:rsidRPr="000F3421" w:rsidRDefault="001F3654" w:rsidP="00144176">
            <w:pPr>
              <w:pStyle w:val="TabelStandaard"/>
            </w:pPr>
            <w:r w:rsidRPr="000F3421">
              <w:t>Datum</w:t>
            </w:r>
          </w:p>
        </w:tc>
        <w:sdt>
          <w:sdtPr>
            <w:alias w:val="Rapport_Datum"/>
            <w:tag w:val="Rapport_Datum"/>
            <w:id w:val="-1370676935"/>
            <w:placeholder>
              <w:docPart w:val="D7DE12D6E30647BF95310C9D81101B0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Datum[1]" w:storeItemID="{D3AFB48C-014B-4D95-932A-E64E8946DF91}"/>
            <w:text/>
          </w:sdtPr>
          <w:sdtContent>
            <w:tc>
              <w:tcPr>
                <w:tcW w:w="8788" w:type="dxa"/>
              </w:tcPr>
              <w:p w14:paraId="4C08FEC7" w14:textId="6ED13092" w:rsidR="001F3654" w:rsidRPr="00193FFD" w:rsidRDefault="008766B6" w:rsidP="00193FFD">
                <w:pPr>
                  <w:pStyle w:val="TabelStandaard"/>
                </w:pPr>
                <w:r w:rsidRPr="00193FFD">
                  <w:rPr>
                    <w:rStyle w:val="Tekstvantijdelijkeaanduiding"/>
                    <w:color w:val="262626" w:themeColor="text1" w:themeTint="D9"/>
                  </w:rPr>
                  <w:t>[Rapport_Datum]</w:t>
                </w:r>
              </w:p>
            </w:tc>
          </w:sdtContent>
        </w:sdt>
      </w:tr>
      <w:tr w:rsidR="001F3654" w:rsidRPr="000C3C18" w14:paraId="35E4C50A" w14:textId="77777777" w:rsidTr="00624199">
        <w:trPr>
          <w:trHeight w:val="283"/>
        </w:trPr>
        <w:tc>
          <w:tcPr>
            <w:tcW w:w="4537" w:type="dxa"/>
            <w:vMerge/>
          </w:tcPr>
          <w:p w14:paraId="0667076E" w14:textId="77777777" w:rsidR="001F3654" w:rsidRPr="000F3421" w:rsidRDefault="001F3654" w:rsidP="00144176">
            <w:pPr>
              <w:pStyle w:val="TabelStandaard"/>
            </w:pPr>
          </w:p>
        </w:tc>
        <w:tc>
          <w:tcPr>
            <w:tcW w:w="3119" w:type="dxa"/>
          </w:tcPr>
          <w:p w14:paraId="470AF46D" w14:textId="549C2C94" w:rsidR="001F3654" w:rsidRPr="000F3421" w:rsidRDefault="001F3654" w:rsidP="00144176">
            <w:pPr>
              <w:pStyle w:val="TabelStandaard"/>
            </w:pPr>
            <w:r w:rsidRPr="000F3421">
              <w:t>Kenmerk</w:t>
            </w:r>
          </w:p>
        </w:tc>
        <w:sdt>
          <w:sdtPr>
            <w:alias w:val="Rapport_Kenmerk"/>
            <w:tag w:val="Rapport_Kenmerk"/>
            <w:id w:val="-922032934"/>
            <w:placeholder>
              <w:docPart w:val="2477759079B5445BAAB4642762E6751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Rapport_Kenmerk[1]" w:storeItemID="{D3AFB48C-014B-4D95-932A-E64E8946DF91}"/>
            <w:text/>
          </w:sdtPr>
          <w:sdtContent>
            <w:tc>
              <w:tcPr>
                <w:tcW w:w="8788" w:type="dxa"/>
              </w:tcPr>
              <w:p w14:paraId="295940E3" w14:textId="356F84CA" w:rsidR="001F3654" w:rsidRPr="00193FFD" w:rsidRDefault="008766B6" w:rsidP="00193FFD">
                <w:pPr>
                  <w:pStyle w:val="TabelStandaard"/>
                </w:pPr>
                <w:r w:rsidRPr="00193FFD">
                  <w:rPr>
                    <w:rStyle w:val="Tekstvantijdelijkeaanduiding"/>
                    <w:color w:val="262626" w:themeColor="text1" w:themeTint="D9"/>
                  </w:rPr>
                  <w:t>[Rapport_Kenmerk]</w:t>
                </w:r>
              </w:p>
            </w:tc>
          </w:sdtContent>
        </w:sdt>
      </w:tr>
      <w:tr w:rsidR="001F3654" w:rsidRPr="000C3C18" w14:paraId="67FAEDC2" w14:textId="77777777" w:rsidTr="00624199">
        <w:trPr>
          <w:trHeight w:val="283"/>
        </w:trPr>
        <w:tc>
          <w:tcPr>
            <w:tcW w:w="4537" w:type="dxa"/>
            <w:vMerge/>
          </w:tcPr>
          <w:p w14:paraId="1A0BE900" w14:textId="77777777" w:rsidR="001F3654" w:rsidRPr="000F3421" w:rsidRDefault="001F3654" w:rsidP="00144176">
            <w:pPr>
              <w:pStyle w:val="TabelStandaard"/>
            </w:pPr>
          </w:p>
        </w:tc>
        <w:tc>
          <w:tcPr>
            <w:tcW w:w="3119" w:type="dxa"/>
          </w:tcPr>
          <w:p w14:paraId="27379BE3" w14:textId="3994BC63" w:rsidR="001F3654" w:rsidRPr="000F3421" w:rsidRDefault="001F3654" w:rsidP="00144176">
            <w:pPr>
              <w:pStyle w:val="TabelStandaard"/>
            </w:pPr>
          </w:p>
        </w:tc>
        <w:tc>
          <w:tcPr>
            <w:tcW w:w="8788" w:type="dxa"/>
          </w:tcPr>
          <w:p w14:paraId="062AE447" w14:textId="77777777" w:rsidR="001F3654" w:rsidRPr="00193FFD" w:rsidRDefault="001F3654" w:rsidP="00193FFD">
            <w:pPr>
              <w:pStyle w:val="TabelStandaard"/>
            </w:pPr>
          </w:p>
        </w:tc>
      </w:tr>
      <w:tr w:rsidR="001F3654" w:rsidRPr="000C3C18" w14:paraId="5E5405B4" w14:textId="77777777" w:rsidTr="00624199">
        <w:trPr>
          <w:trHeight w:val="283"/>
        </w:trPr>
        <w:tc>
          <w:tcPr>
            <w:tcW w:w="4537" w:type="dxa"/>
            <w:vMerge/>
          </w:tcPr>
          <w:p w14:paraId="67CC850F" w14:textId="77777777" w:rsidR="001F3654" w:rsidRPr="000F3421" w:rsidRDefault="001F3654" w:rsidP="00144176">
            <w:pPr>
              <w:pStyle w:val="TabelStandaard"/>
            </w:pPr>
          </w:p>
        </w:tc>
        <w:tc>
          <w:tcPr>
            <w:tcW w:w="3119" w:type="dxa"/>
          </w:tcPr>
          <w:p w14:paraId="34E32FA6" w14:textId="55F65FF8" w:rsidR="001F3654" w:rsidRPr="000F3421" w:rsidRDefault="001F3654" w:rsidP="00144176">
            <w:pPr>
              <w:pStyle w:val="TabelStandaard"/>
            </w:pPr>
          </w:p>
        </w:tc>
        <w:tc>
          <w:tcPr>
            <w:tcW w:w="8788" w:type="dxa"/>
          </w:tcPr>
          <w:p w14:paraId="07C1C4A3" w14:textId="77777777" w:rsidR="001F3654" w:rsidRPr="00193FFD" w:rsidRDefault="001F3654" w:rsidP="00193FFD">
            <w:pPr>
              <w:pStyle w:val="TabelStandaard"/>
            </w:pPr>
          </w:p>
        </w:tc>
      </w:tr>
      <w:tr w:rsidR="001F3654" w:rsidRPr="000C3C18" w14:paraId="2F48E82B" w14:textId="77777777" w:rsidTr="00624199">
        <w:trPr>
          <w:trHeight w:val="283"/>
        </w:trPr>
        <w:tc>
          <w:tcPr>
            <w:tcW w:w="4537" w:type="dxa"/>
            <w:vMerge/>
          </w:tcPr>
          <w:p w14:paraId="67799A42" w14:textId="77777777" w:rsidR="001F3654" w:rsidRPr="000F3421" w:rsidRDefault="001F3654" w:rsidP="00144176">
            <w:pPr>
              <w:pStyle w:val="TabelStandaard"/>
            </w:pPr>
          </w:p>
        </w:tc>
        <w:tc>
          <w:tcPr>
            <w:tcW w:w="3119" w:type="dxa"/>
          </w:tcPr>
          <w:p w14:paraId="7EC7151C" w14:textId="2C1973BB" w:rsidR="001F3654" w:rsidRPr="000F3421" w:rsidRDefault="001F3654" w:rsidP="00144176">
            <w:pPr>
              <w:pStyle w:val="TabelStandaard"/>
            </w:pPr>
          </w:p>
        </w:tc>
        <w:tc>
          <w:tcPr>
            <w:tcW w:w="8788" w:type="dxa"/>
          </w:tcPr>
          <w:p w14:paraId="5D9680D0" w14:textId="77777777" w:rsidR="001F3654" w:rsidRPr="00193FFD" w:rsidRDefault="001F3654" w:rsidP="00193FFD">
            <w:pPr>
              <w:pStyle w:val="TabelStandaard"/>
            </w:pPr>
          </w:p>
        </w:tc>
      </w:tr>
      <w:tr w:rsidR="001F3654" w:rsidRPr="000C3C18" w14:paraId="752889C1" w14:textId="77777777" w:rsidTr="00624199">
        <w:trPr>
          <w:trHeight w:val="283"/>
        </w:trPr>
        <w:tc>
          <w:tcPr>
            <w:tcW w:w="4537" w:type="dxa"/>
            <w:vMerge/>
          </w:tcPr>
          <w:p w14:paraId="40439898" w14:textId="77777777" w:rsidR="001F3654" w:rsidRPr="000F3421" w:rsidRDefault="001F3654" w:rsidP="00144176">
            <w:pPr>
              <w:pStyle w:val="TabelStandaard"/>
            </w:pPr>
          </w:p>
        </w:tc>
        <w:tc>
          <w:tcPr>
            <w:tcW w:w="3119" w:type="dxa"/>
          </w:tcPr>
          <w:p w14:paraId="67D52932" w14:textId="3F1FC133" w:rsidR="001F3654" w:rsidRPr="000F3421" w:rsidRDefault="001F3654" w:rsidP="00144176">
            <w:pPr>
              <w:pStyle w:val="TabelStandaard"/>
            </w:pPr>
          </w:p>
        </w:tc>
        <w:tc>
          <w:tcPr>
            <w:tcW w:w="8788" w:type="dxa"/>
          </w:tcPr>
          <w:p w14:paraId="1CFAF5A4" w14:textId="77777777" w:rsidR="001F3654" w:rsidRPr="00193FFD" w:rsidRDefault="001F3654" w:rsidP="00193FFD">
            <w:pPr>
              <w:pStyle w:val="TabelStandaard"/>
            </w:pPr>
          </w:p>
        </w:tc>
      </w:tr>
      <w:tr w:rsidR="001F3654" w:rsidRPr="000C3C18" w14:paraId="441DE816" w14:textId="77777777" w:rsidTr="00624199">
        <w:trPr>
          <w:trHeight w:val="283"/>
        </w:trPr>
        <w:tc>
          <w:tcPr>
            <w:tcW w:w="4537" w:type="dxa"/>
            <w:vMerge/>
          </w:tcPr>
          <w:p w14:paraId="0592A1BA" w14:textId="77777777" w:rsidR="001F3654" w:rsidRPr="000F3421" w:rsidRDefault="001F3654" w:rsidP="006F701F">
            <w:pPr>
              <w:pStyle w:val="TabelKop2"/>
              <w:rPr>
                <w:szCs w:val="22"/>
              </w:rPr>
            </w:pPr>
          </w:p>
        </w:tc>
        <w:tc>
          <w:tcPr>
            <w:tcW w:w="3119" w:type="dxa"/>
          </w:tcPr>
          <w:p w14:paraId="1212A597" w14:textId="7C41DB9A" w:rsidR="001F3654" w:rsidRPr="000F3421" w:rsidRDefault="001F3654" w:rsidP="006F701F">
            <w:pPr>
              <w:pStyle w:val="TabelKop2"/>
              <w:rPr>
                <w:szCs w:val="22"/>
              </w:rPr>
            </w:pPr>
            <w:r w:rsidRPr="000F3421">
              <w:rPr>
                <w:szCs w:val="22"/>
              </w:rPr>
              <w:t>Deskundige</w:t>
            </w:r>
          </w:p>
        </w:tc>
        <w:tc>
          <w:tcPr>
            <w:tcW w:w="8788" w:type="dxa"/>
          </w:tcPr>
          <w:p w14:paraId="551FFAF6" w14:textId="77777777" w:rsidR="001F3654" w:rsidRPr="00193FFD" w:rsidRDefault="001F3654" w:rsidP="00193FFD">
            <w:pPr>
              <w:pStyle w:val="TabelStandaard"/>
            </w:pPr>
          </w:p>
        </w:tc>
      </w:tr>
      <w:tr w:rsidR="001F3654" w:rsidRPr="000C3C18" w14:paraId="4C89ED58" w14:textId="77777777" w:rsidTr="00624199">
        <w:trPr>
          <w:trHeight w:val="283"/>
        </w:trPr>
        <w:tc>
          <w:tcPr>
            <w:tcW w:w="4537" w:type="dxa"/>
            <w:vMerge/>
          </w:tcPr>
          <w:p w14:paraId="4089D7CA" w14:textId="77777777" w:rsidR="001F3654" w:rsidRPr="000F3421" w:rsidRDefault="001F3654" w:rsidP="00144176">
            <w:pPr>
              <w:pStyle w:val="TabelStandaard"/>
            </w:pPr>
          </w:p>
        </w:tc>
        <w:tc>
          <w:tcPr>
            <w:tcW w:w="3119" w:type="dxa"/>
          </w:tcPr>
          <w:p w14:paraId="4E4A50F2" w14:textId="65531CEF" w:rsidR="001F3654" w:rsidRPr="000F3421" w:rsidRDefault="001F3654" w:rsidP="00144176">
            <w:pPr>
              <w:pStyle w:val="TabelStandaard"/>
            </w:pPr>
            <w:r w:rsidRPr="000F3421">
              <w:t>Naam</w:t>
            </w:r>
          </w:p>
        </w:tc>
        <w:tc>
          <w:tcPr>
            <w:tcW w:w="8788" w:type="dxa"/>
          </w:tcPr>
          <w:p w14:paraId="5643392E" w14:textId="61A143F2" w:rsidR="001F3654" w:rsidRPr="00193FFD" w:rsidRDefault="00000000" w:rsidP="00193FFD">
            <w:pPr>
              <w:pStyle w:val="TabelStandaard"/>
            </w:pPr>
            <w:sdt>
              <w:sdtPr>
                <w:alias w:val="Deskundige_Naam"/>
                <w:tag w:val="Deskundige_Naam"/>
                <w:id w:val="-1460343835"/>
                <w:placeholder>
                  <w:docPart w:val="11167E937EE54CB399E4EE882C6FB37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Naam[1]" w:storeItemID="{D3AFB48C-014B-4D95-932A-E64E8946DF91}"/>
                <w:text/>
              </w:sdtPr>
              <w:sdtContent>
                <w:r w:rsidR="00BD7EB8" w:rsidRPr="00193FFD">
                  <w:rPr>
                    <w:rStyle w:val="Tekstvantijdelijkeaanduiding"/>
                    <w:color w:val="262626" w:themeColor="text1" w:themeTint="D9"/>
                  </w:rPr>
                  <w:t>[Deskundige_Naam]</w:t>
                </w:r>
              </w:sdtContent>
            </w:sdt>
          </w:p>
        </w:tc>
      </w:tr>
      <w:tr w:rsidR="001F3654" w:rsidRPr="000C3C18" w14:paraId="10131289" w14:textId="77777777" w:rsidTr="00624199">
        <w:trPr>
          <w:trHeight w:val="283"/>
        </w:trPr>
        <w:tc>
          <w:tcPr>
            <w:tcW w:w="4537" w:type="dxa"/>
            <w:vMerge/>
          </w:tcPr>
          <w:p w14:paraId="367FCEB6" w14:textId="77777777" w:rsidR="001F3654" w:rsidRPr="000F3421" w:rsidRDefault="001F3654" w:rsidP="00144176">
            <w:pPr>
              <w:pStyle w:val="TabelStandaard"/>
            </w:pPr>
          </w:p>
        </w:tc>
        <w:tc>
          <w:tcPr>
            <w:tcW w:w="3119" w:type="dxa"/>
          </w:tcPr>
          <w:p w14:paraId="040B9B53" w14:textId="0328277E" w:rsidR="001F3654" w:rsidRPr="000F3421" w:rsidRDefault="001F3654" w:rsidP="00144176">
            <w:pPr>
              <w:pStyle w:val="TabelStandaard"/>
            </w:pPr>
            <w:r w:rsidRPr="000F3421">
              <w:t>Functie</w:t>
            </w:r>
          </w:p>
        </w:tc>
        <w:tc>
          <w:tcPr>
            <w:tcW w:w="8788" w:type="dxa"/>
          </w:tcPr>
          <w:p w14:paraId="46A308C0" w14:textId="410CC09A" w:rsidR="001F3654" w:rsidRPr="00193FFD" w:rsidRDefault="00000000" w:rsidP="00193FFD">
            <w:pPr>
              <w:pStyle w:val="TabelStandaard"/>
            </w:pPr>
            <w:sdt>
              <w:sdtPr>
                <w:alias w:val="Deskundige_Functie"/>
                <w:tag w:val="Deskundige_Functie"/>
                <w:id w:val="1079872003"/>
                <w:placeholder>
                  <w:docPart w:val="8FC45FE85A164EE7B9E702C41DA291CF"/>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Functie[1]" w:storeItemID="{D3AFB48C-014B-4D95-932A-E64E8946DF91}"/>
                <w:text/>
              </w:sdtPr>
              <w:sdtContent>
                <w:r w:rsidR="00BD7EB8" w:rsidRPr="00193FFD">
                  <w:rPr>
                    <w:rStyle w:val="Tekstvantijdelijkeaanduiding"/>
                    <w:color w:val="262626" w:themeColor="text1" w:themeTint="D9"/>
                  </w:rPr>
                  <w:t>[Deskundige_Functie]</w:t>
                </w:r>
              </w:sdtContent>
            </w:sdt>
          </w:p>
        </w:tc>
      </w:tr>
      <w:tr w:rsidR="001F3654" w:rsidRPr="000C3C18" w14:paraId="6DFB67EA" w14:textId="77777777" w:rsidTr="00624199">
        <w:trPr>
          <w:trHeight w:val="283"/>
        </w:trPr>
        <w:tc>
          <w:tcPr>
            <w:tcW w:w="4537" w:type="dxa"/>
            <w:vMerge/>
          </w:tcPr>
          <w:p w14:paraId="43E7AB06" w14:textId="77777777" w:rsidR="001F3654" w:rsidRPr="000F3421" w:rsidRDefault="001F3654" w:rsidP="00144176">
            <w:pPr>
              <w:pStyle w:val="TabelStandaard"/>
            </w:pPr>
          </w:p>
        </w:tc>
        <w:tc>
          <w:tcPr>
            <w:tcW w:w="3119" w:type="dxa"/>
          </w:tcPr>
          <w:p w14:paraId="6F31193D" w14:textId="6029EFF6" w:rsidR="001F3654" w:rsidRPr="000F3421" w:rsidRDefault="001F3654" w:rsidP="00144176">
            <w:pPr>
              <w:pStyle w:val="TabelStandaard"/>
            </w:pPr>
            <w:r w:rsidRPr="000F3421">
              <w:t>BIG</w:t>
            </w:r>
          </w:p>
        </w:tc>
        <w:tc>
          <w:tcPr>
            <w:tcW w:w="8788" w:type="dxa"/>
          </w:tcPr>
          <w:p w14:paraId="72C27225" w14:textId="248EDCFA" w:rsidR="001F3654" w:rsidRPr="00193FFD" w:rsidRDefault="00000000" w:rsidP="00193FFD">
            <w:pPr>
              <w:pStyle w:val="TabelStandaard"/>
            </w:pPr>
            <w:sdt>
              <w:sdtPr>
                <w:alias w:val="Deskundige_BIG"/>
                <w:tag w:val="Deskundige_BIG"/>
                <w:id w:val="-1059548782"/>
                <w:placeholder>
                  <w:docPart w:val="84E8709649FE4774BAAD72A0FA61334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Deskundige_BIG[1]" w:storeItemID="{D3AFB48C-014B-4D95-932A-E64E8946DF91}"/>
                <w:text/>
              </w:sdtPr>
              <w:sdtContent>
                <w:r w:rsidR="00BD7EB8" w:rsidRPr="00193FFD">
                  <w:rPr>
                    <w:rStyle w:val="Tekstvantijdelijkeaanduiding"/>
                    <w:color w:val="262626" w:themeColor="text1" w:themeTint="D9"/>
                  </w:rPr>
                  <w:t>[Deskundige_BIG]</w:t>
                </w:r>
              </w:sdtContent>
            </w:sdt>
          </w:p>
        </w:tc>
      </w:tr>
      <w:tr w:rsidR="001F3654" w:rsidRPr="000C3C18" w14:paraId="190EB853" w14:textId="77777777" w:rsidTr="00624199">
        <w:trPr>
          <w:trHeight w:val="283"/>
        </w:trPr>
        <w:tc>
          <w:tcPr>
            <w:tcW w:w="4537" w:type="dxa"/>
            <w:vMerge/>
          </w:tcPr>
          <w:p w14:paraId="6AAD5D98" w14:textId="77777777" w:rsidR="001F3654" w:rsidRPr="000F3421" w:rsidRDefault="001F3654" w:rsidP="00144176">
            <w:pPr>
              <w:pStyle w:val="TabelStandaard"/>
            </w:pPr>
          </w:p>
        </w:tc>
        <w:tc>
          <w:tcPr>
            <w:tcW w:w="3119" w:type="dxa"/>
          </w:tcPr>
          <w:p w14:paraId="4241F9BD" w14:textId="2998EC48" w:rsidR="001F3654" w:rsidRPr="000F3421" w:rsidRDefault="001F3654" w:rsidP="00144176">
            <w:pPr>
              <w:pStyle w:val="TabelStandaard"/>
            </w:pPr>
          </w:p>
        </w:tc>
        <w:tc>
          <w:tcPr>
            <w:tcW w:w="8788" w:type="dxa"/>
          </w:tcPr>
          <w:p w14:paraId="65B32B35" w14:textId="77777777" w:rsidR="001F3654" w:rsidRPr="00193FFD" w:rsidRDefault="001F3654" w:rsidP="00193FFD">
            <w:pPr>
              <w:pStyle w:val="TabelStandaard"/>
            </w:pPr>
          </w:p>
        </w:tc>
      </w:tr>
      <w:tr w:rsidR="001F3654" w:rsidRPr="000C3C18" w14:paraId="07CCD6E3" w14:textId="77777777" w:rsidTr="00624199">
        <w:trPr>
          <w:trHeight w:val="283"/>
        </w:trPr>
        <w:tc>
          <w:tcPr>
            <w:tcW w:w="4537" w:type="dxa"/>
            <w:vMerge/>
          </w:tcPr>
          <w:p w14:paraId="6947F296" w14:textId="77777777" w:rsidR="001F3654" w:rsidRPr="000F3421" w:rsidRDefault="001F3654" w:rsidP="006F701F">
            <w:pPr>
              <w:pStyle w:val="TabelKop2"/>
              <w:rPr>
                <w:szCs w:val="22"/>
              </w:rPr>
            </w:pPr>
          </w:p>
        </w:tc>
        <w:tc>
          <w:tcPr>
            <w:tcW w:w="3119" w:type="dxa"/>
          </w:tcPr>
          <w:p w14:paraId="0273822D" w14:textId="17EC8F73" w:rsidR="001F3654" w:rsidRPr="000F3421" w:rsidRDefault="001F3654" w:rsidP="006F701F">
            <w:pPr>
              <w:pStyle w:val="TabelKop2"/>
              <w:rPr>
                <w:szCs w:val="22"/>
              </w:rPr>
            </w:pPr>
            <w:r w:rsidRPr="000F3421">
              <w:rPr>
                <w:szCs w:val="22"/>
              </w:rPr>
              <w:t>Opdrachtgever</w:t>
            </w:r>
          </w:p>
        </w:tc>
        <w:tc>
          <w:tcPr>
            <w:tcW w:w="8788" w:type="dxa"/>
          </w:tcPr>
          <w:p w14:paraId="402B69DC" w14:textId="406982F5" w:rsidR="001F3654" w:rsidRPr="00193FFD" w:rsidRDefault="001F3654" w:rsidP="00193FFD">
            <w:pPr>
              <w:pStyle w:val="TabelStandaard"/>
            </w:pPr>
          </w:p>
        </w:tc>
      </w:tr>
      <w:tr w:rsidR="001F3654" w:rsidRPr="000C3C18" w14:paraId="24F8B35A" w14:textId="77777777" w:rsidTr="00624199">
        <w:trPr>
          <w:trHeight w:val="283"/>
        </w:trPr>
        <w:tc>
          <w:tcPr>
            <w:tcW w:w="4537" w:type="dxa"/>
            <w:vMerge/>
          </w:tcPr>
          <w:p w14:paraId="0CC45B14" w14:textId="77777777" w:rsidR="001F3654" w:rsidRPr="000F3421" w:rsidRDefault="001F3654" w:rsidP="00144176">
            <w:pPr>
              <w:pStyle w:val="TabelStandaard"/>
            </w:pPr>
          </w:p>
        </w:tc>
        <w:tc>
          <w:tcPr>
            <w:tcW w:w="3119" w:type="dxa"/>
          </w:tcPr>
          <w:p w14:paraId="2F488EFD" w14:textId="08324D19" w:rsidR="001F3654" w:rsidRPr="000F3421" w:rsidRDefault="001F3654" w:rsidP="00144176">
            <w:pPr>
              <w:pStyle w:val="TabelStandaard"/>
            </w:pPr>
            <w:r w:rsidRPr="000F3421">
              <w:t>Naam</w:t>
            </w:r>
          </w:p>
        </w:tc>
        <w:sdt>
          <w:sdtPr>
            <w:alias w:val="Opdrachtgever_Naam"/>
            <w:tag w:val="Opdrachtgever_Naam"/>
            <w:id w:val="-1933347845"/>
            <w:placeholder>
              <w:docPart w:val="F6C0A3E4BEDC4AFBADBC5AB2B2D809D0"/>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8788" w:type="dxa"/>
              </w:tcPr>
              <w:p w14:paraId="0F32B436" w14:textId="694F0AC1" w:rsidR="001F3654" w:rsidRPr="00193FFD" w:rsidRDefault="0005057C" w:rsidP="00193FFD">
                <w:pPr>
                  <w:pStyle w:val="TabelStandaard"/>
                </w:pPr>
                <w:r w:rsidRPr="00193FFD">
                  <w:rPr>
                    <w:rStyle w:val="Tekstvantijdelijkeaanduiding"/>
                    <w:color w:val="262626" w:themeColor="text1" w:themeTint="D9"/>
                  </w:rPr>
                  <w:t>[Opdrachtgever_Naam]</w:t>
                </w:r>
              </w:p>
            </w:tc>
          </w:sdtContent>
        </w:sdt>
      </w:tr>
      <w:tr w:rsidR="001F3654" w:rsidRPr="000C3C18" w14:paraId="2930F85C" w14:textId="77777777" w:rsidTr="00624199">
        <w:trPr>
          <w:trHeight w:val="283"/>
        </w:trPr>
        <w:tc>
          <w:tcPr>
            <w:tcW w:w="4537" w:type="dxa"/>
            <w:vMerge/>
          </w:tcPr>
          <w:p w14:paraId="25A39335" w14:textId="77777777" w:rsidR="001F3654" w:rsidRPr="000F3421" w:rsidRDefault="001F3654" w:rsidP="00144176">
            <w:pPr>
              <w:pStyle w:val="TabelStandaard"/>
            </w:pPr>
          </w:p>
        </w:tc>
        <w:tc>
          <w:tcPr>
            <w:tcW w:w="3119" w:type="dxa"/>
          </w:tcPr>
          <w:p w14:paraId="7C0743F8" w14:textId="63E6BB12" w:rsidR="001F3654" w:rsidRPr="000F3421" w:rsidRDefault="001F3654" w:rsidP="00144176">
            <w:pPr>
              <w:pStyle w:val="TabelStandaard"/>
            </w:pPr>
            <w:r w:rsidRPr="000F3421">
              <w:t>Contactpersoon</w:t>
            </w:r>
          </w:p>
        </w:tc>
        <w:sdt>
          <w:sdtPr>
            <w:alias w:val="Opdrachtgever_Contactpersoon"/>
            <w:tag w:val="Opdrachtgever_Contactpersoon"/>
            <w:id w:val="-1361587144"/>
            <w:placeholder>
              <w:docPart w:val="EF26725C45D34B9FB45F364BE5F5D4F8"/>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Contactpersoon[1]" w:storeItemID="{D3AFB48C-014B-4D95-932A-E64E8946DF91}"/>
            <w:text/>
          </w:sdtPr>
          <w:sdtContent>
            <w:tc>
              <w:tcPr>
                <w:tcW w:w="8788" w:type="dxa"/>
              </w:tcPr>
              <w:p w14:paraId="3228953F" w14:textId="43C1ACDF" w:rsidR="001F3654" w:rsidRPr="00193FFD" w:rsidRDefault="0005057C" w:rsidP="00193FFD">
                <w:pPr>
                  <w:pStyle w:val="TabelStandaard"/>
                </w:pPr>
                <w:r w:rsidRPr="00193FFD">
                  <w:rPr>
                    <w:rStyle w:val="Tekstvantijdelijkeaanduiding"/>
                    <w:color w:val="262626" w:themeColor="text1" w:themeTint="D9"/>
                  </w:rPr>
                  <w:t>[Opdrachtgever_Contactpersoon]</w:t>
                </w:r>
              </w:p>
            </w:tc>
          </w:sdtContent>
        </w:sdt>
      </w:tr>
      <w:tr w:rsidR="001F3654" w:rsidRPr="000C3C18" w14:paraId="0C9C1641" w14:textId="77777777" w:rsidTr="00624199">
        <w:trPr>
          <w:trHeight w:val="283"/>
        </w:trPr>
        <w:tc>
          <w:tcPr>
            <w:tcW w:w="4537" w:type="dxa"/>
            <w:vMerge/>
          </w:tcPr>
          <w:p w14:paraId="031D9245" w14:textId="77777777" w:rsidR="001F3654" w:rsidRPr="000F3421" w:rsidRDefault="001F3654" w:rsidP="00144176">
            <w:pPr>
              <w:pStyle w:val="TabelStandaard"/>
            </w:pPr>
          </w:p>
        </w:tc>
        <w:tc>
          <w:tcPr>
            <w:tcW w:w="3119" w:type="dxa"/>
          </w:tcPr>
          <w:p w14:paraId="0F89AA9E" w14:textId="0F5320CA" w:rsidR="001F3654" w:rsidRPr="000F3421" w:rsidRDefault="001F3654" w:rsidP="00144176">
            <w:pPr>
              <w:pStyle w:val="TabelStandaard"/>
            </w:pPr>
            <w:r w:rsidRPr="000F3421">
              <w:t>Kenmerk Opdrachtgever</w:t>
            </w:r>
          </w:p>
        </w:tc>
        <w:sdt>
          <w:sdtPr>
            <w:alias w:val="Opdrachtgever_Kenmerk"/>
            <w:tag w:val="Opdrachtgever_Kenmerk"/>
            <w:id w:val="-1932261717"/>
            <w:placeholder>
              <w:docPart w:val="C369061AA582425599F71AEC0927764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8788" w:type="dxa"/>
              </w:tcPr>
              <w:p w14:paraId="3FA0A3D8" w14:textId="15B45261" w:rsidR="001F3654" w:rsidRPr="00193FFD" w:rsidRDefault="0005057C" w:rsidP="00193FFD">
                <w:pPr>
                  <w:pStyle w:val="TabelStandaard"/>
                </w:pPr>
                <w:r w:rsidRPr="00193FFD">
                  <w:rPr>
                    <w:rStyle w:val="Tekstvantijdelijkeaanduiding"/>
                    <w:color w:val="262626" w:themeColor="text1" w:themeTint="D9"/>
                  </w:rPr>
                  <w:t>[Opdrachtgever_Kenmerk]</w:t>
                </w:r>
              </w:p>
            </w:tc>
          </w:sdtContent>
        </w:sdt>
      </w:tr>
      <w:tr w:rsidR="001F3654" w:rsidRPr="000C3C18" w14:paraId="1B33CECA" w14:textId="77777777" w:rsidTr="00624199">
        <w:trPr>
          <w:trHeight w:val="283"/>
        </w:trPr>
        <w:tc>
          <w:tcPr>
            <w:tcW w:w="4537" w:type="dxa"/>
            <w:vMerge/>
          </w:tcPr>
          <w:p w14:paraId="11DB973C" w14:textId="77777777" w:rsidR="001F3654" w:rsidRPr="000F3421" w:rsidRDefault="001F3654" w:rsidP="00144176">
            <w:pPr>
              <w:pStyle w:val="TabelStandaard"/>
            </w:pPr>
          </w:p>
        </w:tc>
        <w:tc>
          <w:tcPr>
            <w:tcW w:w="3119" w:type="dxa"/>
          </w:tcPr>
          <w:p w14:paraId="75D6264F" w14:textId="20810CFA" w:rsidR="001F3654" w:rsidRPr="000F3421" w:rsidRDefault="001F3654" w:rsidP="00144176">
            <w:pPr>
              <w:pStyle w:val="TabelStandaard"/>
            </w:pPr>
          </w:p>
        </w:tc>
        <w:tc>
          <w:tcPr>
            <w:tcW w:w="8788" w:type="dxa"/>
          </w:tcPr>
          <w:p w14:paraId="5A6FA554" w14:textId="77777777" w:rsidR="001F3654" w:rsidRPr="00193FFD" w:rsidRDefault="001F3654" w:rsidP="00193FFD">
            <w:pPr>
              <w:pStyle w:val="TabelStandaard"/>
            </w:pPr>
          </w:p>
        </w:tc>
      </w:tr>
      <w:tr w:rsidR="001F3654" w:rsidRPr="000C3C18" w14:paraId="6997886D" w14:textId="77777777" w:rsidTr="00624199">
        <w:trPr>
          <w:trHeight w:val="283"/>
        </w:trPr>
        <w:tc>
          <w:tcPr>
            <w:tcW w:w="4537" w:type="dxa"/>
            <w:vMerge/>
          </w:tcPr>
          <w:p w14:paraId="79A70E21" w14:textId="77777777" w:rsidR="001F3654" w:rsidRPr="000F3421" w:rsidRDefault="001F3654" w:rsidP="006F701F">
            <w:pPr>
              <w:pStyle w:val="TabelKop2"/>
              <w:rPr>
                <w:szCs w:val="22"/>
              </w:rPr>
            </w:pPr>
          </w:p>
        </w:tc>
        <w:tc>
          <w:tcPr>
            <w:tcW w:w="3119" w:type="dxa"/>
          </w:tcPr>
          <w:p w14:paraId="2EDFD6C2" w14:textId="30459D0F" w:rsidR="001F3654" w:rsidRPr="000F3421" w:rsidRDefault="001F3654" w:rsidP="006F701F">
            <w:pPr>
              <w:pStyle w:val="TabelKop2"/>
              <w:rPr>
                <w:szCs w:val="22"/>
              </w:rPr>
            </w:pPr>
            <w:r w:rsidRPr="000F3421">
              <w:rPr>
                <w:szCs w:val="22"/>
              </w:rPr>
              <w:t>Betrokkene</w:t>
            </w:r>
          </w:p>
        </w:tc>
        <w:tc>
          <w:tcPr>
            <w:tcW w:w="8788" w:type="dxa"/>
          </w:tcPr>
          <w:p w14:paraId="44F00088" w14:textId="77777777" w:rsidR="001F3654" w:rsidRPr="00193FFD" w:rsidRDefault="001F3654" w:rsidP="00193FFD">
            <w:pPr>
              <w:pStyle w:val="TabelStandaard"/>
            </w:pPr>
          </w:p>
        </w:tc>
      </w:tr>
      <w:tr w:rsidR="001F3654" w:rsidRPr="000C3C18" w14:paraId="1F8741C3" w14:textId="77777777" w:rsidTr="00624199">
        <w:trPr>
          <w:trHeight w:val="283"/>
        </w:trPr>
        <w:tc>
          <w:tcPr>
            <w:tcW w:w="4537" w:type="dxa"/>
            <w:vMerge/>
          </w:tcPr>
          <w:p w14:paraId="6597D676" w14:textId="77777777" w:rsidR="001F3654" w:rsidRPr="000F3421" w:rsidRDefault="001F3654" w:rsidP="00144176">
            <w:pPr>
              <w:pStyle w:val="TabelStandaard"/>
            </w:pPr>
          </w:p>
        </w:tc>
        <w:tc>
          <w:tcPr>
            <w:tcW w:w="3119" w:type="dxa"/>
          </w:tcPr>
          <w:p w14:paraId="36FFD846" w14:textId="18D60559" w:rsidR="001F3654" w:rsidRPr="000F3421" w:rsidRDefault="001F3654" w:rsidP="00144176">
            <w:pPr>
              <w:pStyle w:val="TabelStandaard"/>
            </w:pPr>
            <w:r w:rsidRPr="000F3421">
              <w:t>Naam</w:t>
            </w:r>
          </w:p>
        </w:tc>
        <w:sdt>
          <w:sdtPr>
            <w:alias w:val="Betrokkene_Naam"/>
            <w:tag w:val="Betrokkene_Naam"/>
            <w:id w:val="259499486"/>
            <w:placeholder>
              <w:docPart w:val="44D96B67FFA34EC89BB767FFA5D602A8"/>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8788" w:type="dxa"/>
              </w:tcPr>
              <w:p w14:paraId="33A2E559" w14:textId="660FD04C" w:rsidR="001F3654" w:rsidRPr="00193FFD" w:rsidRDefault="008766B6" w:rsidP="00193FFD">
                <w:pPr>
                  <w:pStyle w:val="TabelStandaard"/>
                </w:pPr>
                <w:r w:rsidRPr="00193FFD">
                  <w:t>[Betrokkene_Naam]</w:t>
                </w:r>
              </w:p>
            </w:tc>
          </w:sdtContent>
        </w:sdt>
      </w:tr>
      <w:tr w:rsidR="001F3654" w:rsidRPr="000C3C18" w14:paraId="07D43843" w14:textId="77777777" w:rsidTr="00624199">
        <w:trPr>
          <w:trHeight w:val="283"/>
        </w:trPr>
        <w:tc>
          <w:tcPr>
            <w:tcW w:w="4537" w:type="dxa"/>
            <w:vMerge/>
          </w:tcPr>
          <w:p w14:paraId="06172EBF" w14:textId="77777777" w:rsidR="001F3654" w:rsidRPr="000F3421" w:rsidRDefault="001F3654" w:rsidP="00144176">
            <w:pPr>
              <w:pStyle w:val="TabelStandaard"/>
            </w:pPr>
          </w:p>
        </w:tc>
        <w:tc>
          <w:tcPr>
            <w:tcW w:w="3119" w:type="dxa"/>
          </w:tcPr>
          <w:p w14:paraId="101F05DB" w14:textId="0D0B5060" w:rsidR="001F3654" w:rsidRPr="000F3421" w:rsidRDefault="001F3654" w:rsidP="00144176">
            <w:pPr>
              <w:pStyle w:val="TabelStandaard"/>
            </w:pPr>
            <w:r w:rsidRPr="000F3421">
              <w:t>Geboortedatum</w:t>
            </w:r>
          </w:p>
        </w:tc>
        <w:sdt>
          <w:sdtPr>
            <w:alias w:val="Betrokkene_Geboortedatum"/>
            <w:tag w:val="Betrokkene_Geboortedatum"/>
            <w:id w:val="662820916"/>
            <w:placeholder>
              <w:docPart w:val="9FDB18BBA4954CD88D3C846B5DD1E93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tc>
              <w:tcPr>
                <w:tcW w:w="8788" w:type="dxa"/>
              </w:tcPr>
              <w:p w14:paraId="7C5DACCE" w14:textId="158CA88B" w:rsidR="001F3654" w:rsidRPr="00193FFD" w:rsidRDefault="0005057C" w:rsidP="00193FFD">
                <w:pPr>
                  <w:pStyle w:val="TabelStandaard"/>
                </w:pPr>
                <w:r w:rsidRPr="00193FFD">
                  <w:rPr>
                    <w:rStyle w:val="Tekstvantijdelijkeaanduiding"/>
                    <w:color w:val="262626" w:themeColor="text1" w:themeTint="D9"/>
                  </w:rPr>
                  <w:t>[Betrokkene_Geboortedatum]</w:t>
                </w:r>
              </w:p>
            </w:tc>
          </w:sdtContent>
        </w:sdt>
      </w:tr>
      <w:tr w:rsidR="001F3654" w:rsidRPr="000C3C18" w14:paraId="47FD818B" w14:textId="77777777" w:rsidTr="00624199">
        <w:trPr>
          <w:trHeight w:val="283"/>
        </w:trPr>
        <w:tc>
          <w:tcPr>
            <w:tcW w:w="4537" w:type="dxa"/>
            <w:vMerge/>
          </w:tcPr>
          <w:p w14:paraId="53466F4B" w14:textId="77777777" w:rsidR="001F3654" w:rsidRPr="000F3421" w:rsidRDefault="001F3654" w:rsidP="00144176">
            <w:pPr>
              <w:pStyle w:val="TabelStandaard"/>
            </w:pPr>
          </w:p>
        </w:tc>
        <w:tc>
          <w:tcPr>
            <w:tcW w:w="3119" w:type="dxa"/>
          </w:tcPr>
          <w:p w14:paraId="650E560F" w14:textId="42690DE2" w:rsidR="001F3654" w:rsidRPr="000F3421" w:rsidRDefault="001F3654" w:rsidP="00144176">
            <w:pPr>
              <w:pStyle w:val="TabelStandaard"/>
            </w:pPr>
            <w:r w:rsidRPr="000F3421">
              <w:t>Woonplaats</w:t>
            </w:r>
          </w:p>
        </w:tc>
        <w:sdt>
          <w:sdtPr>
            <w:alias w:val="Betrokkene_Woonplaats"/>
            <w:tag w:val="Betrokkene_Woonplaats"/>
            <w:id w:val="-1105108560"/>
            <w:placeholder>
              <w:docPart w:val="ACAFFA64CBC64DAAB8C153048666D29A"/>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tc>
              <w:tcPr>
                <w:tcW w:w="8788" w:type="dxa"/>
              </w:tcPr>
              <w:p w14:paraId="1CC615CC" w14:textId="41BF0E11" w:rsidR="001F3654" w:rsidRPr="00193FFD" w:rsidRDefault="0005057C" w:rsidP="00193FFD">
                <w:pPr>
                  <w:pStyle w:val="TabelStandaard"/>
                </w:pPr>
                <w:r w:rsidRPr="00193FFD">
                  <w:rPr>
                    <w:rStyle w:val="Tekstvantijdelijkeaanduiding"/>
                    <w:color w:val="262626" w:themeColor="text1" w:themeTint="D9"/>
                  </w:rPr>
                  <w:t>[Betrokkene_Woonplaats]</w:t>
                </w:r>
              </w:p>
            </w:tc>
          </w:sdtContent>
        </w:sdt>
      </w:tr>
    </w:tbl>
    <w:p w14:paraId="6F0597CF" w14:textId="534CEF3C" w:rsidR="005C31AA" w:rsidRPr="00292441" w:rsidRDefault="005C31AA" w:rsidP="007B1E07"/>
    <w:p w14:paraId="72F929F9" w14:textId="77777777" w:rsidR="00EA09F7" w:rsidRDefault="00EA09F7" w:rsidP="00CB2C2C">
      <w:pPr>
        <w:rPr>
          <w:rFonts w:ascii="NexaRegular" w:eastAsiaTheme="majorEastAsia" w:hAnsi="NexaRegular" w:cstheme="majorBidi"/>
          <w:b/>
          <w:color w:val="1A738D" w:themeColor="accent1" w:themeShade="BF"/>
          <w:spacing w:val="-10"/>
          <w:kern w:val="28"/>
          <w:sz w:val="48"/>
          <w:szCs w:val="56"/>
          <w:lang w:val="en-GB"/>
        </w:rPr>
      </w:pPr>
    </w:p>
    <w:sdt>
      <w:sdtPr>
        <w:rPr>
          <w:rFonts w:asciiTheme="minorHAnsi" w:eastAsiaTheme="minorHAnsi" w:hAnsiTheme="minorHAnsi" w:cstheme="minorBidi"/>
          <w:color w:val="auto"/>
          <w:kern w:val="2"/>
          <w:sz w:val="22"/>
          <w:szCs w:val="24"/>
          <w:lang w:val="nl-NL"/>
          <w14:ligatures w14:val="standardContextual"/>
        </w:rPr>
        <w:id w:val="2136520861"/>
        <w:docPartObj>
          <w:docPartGallery w:val="Table of Contents"/>
          <w:docPartUnique/>
        </w:docPartObj>
      </w:sdtPr>
      <w:sdtEndPr>
        <w:rPr>
          <w:b/>
          <w:bCs/>
          <w:sz w:val="20"/>
        </w:rPr>
      </w:sdtEndPr>
      <w:sdtContent>
        <w:p w14:paraId="2C8B6CD2" w14:textId="1B28B581" w:rsidR="00CB2C2C" w:rsidRPr="00F753B4" w:rsidRDefault="00CB2C2C" w:rsidP="009E6B7B">
          <w:pPr>
            <w:pStyle w:val="Kopvaninhoudsopgave"/>
            <w:rPr>
              <w:rStyle w:val="Kop1Char"/>
            </w:rPr>
          </w:pPr>
          <w:r w:rsidRPr="00F753B4">
            <w:rPr>
              <w:rStyle w:val="Kop1Char"/>
            </w:rPr>
            <w:t>Inhoud</w:t>
          </w:r>
        </w:p>
        <w:p w14:paraId="33795C22" w14:textId="4AAF991E" w:rsidR="00A41596" w:rsidRDefault="00A41596">
          <w:pPr>
            <w:pStyle w:val="Inhopg1"/>
            <w:tabs>
              <w:tab w:val="right" w:leader="dot" w:pos="9742"/>
            </w:tabs>
            <w:rPr>
              <w:rFonts w:eastAsiaTheme="minorEastAsia"/>
              <w:sz w:val="24"/>
              <w:lang w:eastAsia="nl-NL"/>
            </w:rPr>
          </w:pPr>
          <w:r>
            <w:fldChar w:fldCharType="begin"/>
          </w:r>
          <w:r>
            <w:instrText xml:space="preserve"> TOC \o "1-2" \h \z \u </w:instrText>
          </w:r>
          <w:r>
            <w:fldChar w:fldCharType="separate"/>
          </w:r>
          <w:hyperlink w:anchor="_Toc198502593" w:history="1">
            <w:r w:rsidRPr="008F3DCC">
              <w:rPr>
                <w:rStyle w:val="Hyperlink"/>
              </w:rPr>
              <w:t xml:space="preserve"/>
            </w:r>
            <w:r>
              <w:rPr>
                <w:webHidden/>
              </w:rPr>
              <w:tab/>
            </w:r>
            <w:r>
              <w:rPr>
                <w:webHidden/>
              </w:rPr>
              <w:fldChar w:fldCharType="begin"/>
            </w:r>
            <w:r>
              <w:rPr>
                <w:webHidden/>
              </w:rPr>
              <w:instrText xml:space="preserve"> PAGEREF _Toc198502593 \h </w:instrText>
            </w:r>
            <w:r>
              <w:rPr>
                <w:webHidden/>
              </w:rPr>
            </w:r>
            <w:r>
              <w:rPr>
                <w:webHidden/>
              </w:rPr>
              <w:fldChar w:fldCharType="separate"/>
            </w:r>
            <w:r w:rsidR="001B1AC6">
              <w:rPr>
                <w:webHidden/>
              </w:rPr>
              <w:t>4</w:t>
            </w:r>
            <w:r>
              <w:rPr>
                <w:webHidden/>
              </w:rPr>
              <w:fldChar w:fldCharType="end"/>
            </w:r>
          </w:hyperlink>
        </w:p>
        <w:p w14:paraId="51D058F2" w14:textId="6B432BF7" w:rsidR="00A41596" w:rsidRDefault="00A41596">
          <w:pPr>
            <w:pStyle w:val="Inhopg2"/>
            <w:tabs>
              <w:tab w:val="right" w:leader="dot" w:pos="9742"/>
            </w:tabs>
            <w:rPr>
              <w:rFonts w:eastAsiaTheme="minorEastAsia"/>
              <w:sz w:val="24"/>
              <w:lang w:eastAsia="nl-NL"/>
            </w:rPr>
          </w:pPr>
          <w:hyperlink w:anchor="_Toc198502594" w:history="1">
            <w:r w:rsidRPr="008F3DCC">
              <w:rPr>
                <w:rStyle w:val="Hyperlink"/>
              </w:rPr>
              <w:t xml:space="preserve"/>
            </w:r>
            <w:r>
              <w:rPr>
                <w:webHidden/>
              </w:rPr>
              <w:tab/>
            </w:r>
            <w:r>
              <w:rPr>
                <w:webHidden/>
              </w:rPr>
              <w:fldChar w:fldCharType="begin"/>
            </w:r>
            <w:r>
              <w:rPr>
                <w:webHidden/>
              </w:rPr>
              <w:instrText xml:space="preserve"> PAGEREF _Toc198502594 \h </w:instrText>
            </w:r>
            <w:r>
              <w:rPr>
                <w:webHidden/>
              </w:rPr>
            </w:r>
            <w:r>
              <w:rPr>
                <w:webHidden/>
              </w:rPr>
              <w:fldChar w:fldCharType="separate"/>
            </w:r>
            <w:r w:rsidR="001B1AC6">
              <w:rPr>
                <w:webHidden/>
              </w:rPr>
              <w:t>4</w:t>
            </w:r>
            <w:r>
              <w:rPr>
                <w:webHidden/>
              </w:rPr>
              <w:fldChar w:fldCharType="end"/>
            </w:r>
          </w:hyperlink>
        </w:p>
        <w:p w14:paraId="5F389B9A" w14:textId="40F11887" w:rsidR="00F753B4" w:rsidRDefault="00A41596" w:rsidP="00F4753A">
          <w:pPr>
            <w:rPr>
              <w:b/>
              <w:bCs/>
            </w:rPr>
          </w:pPr>
          <w:r>
            <w:fldChar w:fldCharType="end"/>
          </w:r>
        </w:p>
      </w:sdtContent>
    </w:sdt>
    <w:p w14:paraId="5E019E81" w14:textId="77777777" w:rsidR="004861F5" w:rsidRPr="006E7B7D" w:rsidRDefault="004861F5" w:rsidP="004861F5">
      <w:pPr>
        <w:pStyle w:val="Kop1"/>
      </w:pPr>
      <w:bookmarkStart w:id="0" w:name="_Toc198502593"/>
      <w:r w:rsidRPr="006E7B7D">
        <w:lastRenderedPageBreak/>
        <w:t xml:space="preserve">Algemeen</w:t>
      </w:r>
      <w:bookmarkEnd w:id="0"/>
    </w:p>
    <w:p w14:paraId="21243D38" w14:textId="77777777" w:rsidR="004861F5" w:rsidRDefault="004861F5" w:rsidP="004861F5">
      <w:pPr>
        <w:pStyle w:val="Kop2"/>
      </w:pPr>
      <w:bookmarkStart w:id="1" w:name="_Toc198502594"/>
      <w:r>
        <w:t xml:space="preserve">Context</w:t>
      </w:r>
      <w:bookmarkEnd w:id="1"/>
    </w:p>
    <w:sdt>
      <w:sdtPr>
        <w:alias w:val="Algemeen Context"/>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Voorafgaand</w:t>
      </w:r>
      <w:bookmarkEnd w:id="1"/>
    </w:p>
    <w:sdt>
      <w:sdtPr>
        <w:alias w:val="Algemeen Voorafgaand"/>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Voorafgaand aan het onderzoek heb ik vastgesteld dat ik betrokkene niet eerder heb behandeld, noch anderszins bij de behandeling betrokken ben geweest. Ook heb ik vastgesteld dat ik geen andere strijdige belangen heb die interfereren met een onafhankelijke beoordeling.</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vastgesteld dat betrokkene in staat is om een beslissing te nemen over deelname aan het onderzoek en de gevolgen daarvan (informed consent).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over mijn onafhankelijke rol. In het bijzonder heb ik toegelicht dat er geen behandelrelatie tot stand komt.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ingelicht dat ik een schriftelijk rapport zal opstellen en dat dit rapport aan de opdrachtgever wordt verstrekt.</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Tevens heb ik betrokkene ingelicht over de gang van zaken rondom het correctierecht, het inzage- en blokkeringsrecht en de commentaarfase.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Aan betrokkene is gevraagd of er aanvullende informatie die hij/zij relevant acht zodat deze opgevraagd of aangeleverd kan worden</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Ik heb betrokkene gevraagd zich te identificeren middels een geldig document:</w:t>
        <w:br/>
        <w:t xml:space="preserve">Documenttype: paspoort/identiteitsbewijs/rijbewijs/</w:t>
        <w:br/>
        <w:t xml:space="preserve">BSN:</w:t>
      </w:r>
    </w:p>
    <w:sdt>
      <w:sdtPr>
        <w:rPr>
          <w:rStyle w:val="BeantwoordingVraagstellingChar"/>
        </w:rPr>
        <w:alias w:val="Algemeen.Voorafgaand"/>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Onderzoeksactiviteiten</w:t>
      </w:r>
      <w:bookmarkEnd w:id="1"/>
    </w:p>
    <w:sdt>
      <w:sdtPr>
        <w:alias w:val="Algemeen Onderzoeksactiviteit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634ADA1" w14:textId="33400BCC" w:rsidR="007C696F" w:rsidRDefault="007C696F" w:rsidP="004861F5">
      <w:r w:rsidRPr="007C696F">
        <w:rPr>
          <w:highlight w:val="yellow"/>
        </w:rPr>
        <w:t xml:space="preserve">Ik heb betrokkene onderzocht op:</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p>
      <w:r>
        <w:rPr>
          <w:highlight w:val="yellow"/>
        </w:rPr>
        <w:t xml:space="preserve">[DATUM] te [PLAATS] gedurende ... minuten. Het onderzoek vond face-to-face / online] plaats</w:t>
      </w:r>
    </w:p>
    <w:sdt>
      <w:sdtPr>
        <w:alias w:val="Algemeen.Onderzoeksactiviteiten"/>
        <w:tag w:val="typ hier"/>
        <w:id w:val="2134521092"/>
        <w:placeholder>
          <w:docPart w:val="3DEF16591A8B4C0BA0E9F8FB6D47BA4D"/>
        </w:placeholder>
        <w:showingPlcHdr/>
        <w15:color w:val="000000"/>
        <w:text w:multiLine="1"/>
      </w:sdtPr>
      <w:sdtContent>
        <w:p w14:paraId="128B4AEE" w14:textId="77777777" w:rsidR="00E32033" w:rsidRDefault="00E32033" w:rsidP="00E32033">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Meegezonden informatie</w:t>
      </w:r>
      <w:bookmarkEnd w:id="1"/>
    </w:p>
    <w:sdt>
      <w:sdtPr>
        <w:alias w:val="Algemeen Meegezonden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Meegezonden informatie kan of hier worden opgesomd of in de bijlage. Bij een beperkt aantal stukken kan de opsomming hier worden weergegeven. Houd daarbij telkens hetzelfde 'format' aan, bijvoorbeeld: 'datum - soort - instantie - afzender' = '19-2-2019 - ontslagbrief - GGZ Rivierduinen - dhr. Z. Ielenknijper, psychiater'.</w:t>
      </w:r>
    </w:p>
    <w:sdt>
      <w:sdtPr>
        <w:alias w:val="Algemeen Meegezonden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toegezonden stukken:</w:t>
      </w:r>
    </w:p>
    <w:sdt>
      <w:sdtPr>
        <w:rPr>
          <w:rStyle w:val="BeantwoordingVraagstellingChar"/>
        </w:rPr>
        <w:alias w:val="Algemeen.Meegezonden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meegezonden stukken</w:t>
      </w:r>
      <w:bookmarkEnd w:id="1"/>
    </w:p>
    <w:sdt>
      <w:sdtPr>
        <w:alias w:val="Algemeen Relevante informatie uit de meegezonden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Indien geen gebruik wordt gemaakt van de bijlage 'externe stukken', benoem dan hier de relevante informatie uit de meegezonden stukken. Doe dit per stuk en in principe letterlijk of zo letterlijk mogelijk.</w:t>
      </w:r>
    </w:p>
    <w:sdt>
      <w:sdtPr>
        <w:alias w:val="Algemeen Relevante informatie uit de meegezonden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toegezonden stukken:</w:t>
      </w:r>
    </w:p>
    <w:sdt>
      <w:sdtPr>
        <w:rPr>
          <w:rStyle w:val="BeantwoordingVraagstellingChar"/>
        </w:rPr>
        <w:alias w:val="Algemeen.Relevante informatie uit de meegezonden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Aanvullend opgevraagde informatie</w:t>
      </w:r>
      <w:bookmarkEnd w:id="1"/>
    </w:p>
    <w:sdt>
      <w:sdtPr>
        <w:alias w:val="Algemeen Aanvullend opgevraagde inform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Som hier de aanvullend opgevraagde stukken op, zodat een overzicht ontstaat. Houd daarbij telkens hetzelfde 'format' aan, bijvoorbeeld: 'datum - soort - instantie - afzender' = '19-2-2019 - ontslagbrief - GGZ Rivierduinen - dhr. Z. Ielenknijper, psychiater'.</w:t>
      </w:r>
    </w:p>
    <w:sdt>
      <w:sdtPr>
        <w:alias w:val="Algemeen Aanvullend opgevraagde informat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Hierbij volgt een overzicht van de aanvullend opgevraagde stukken:</w:t>
      </w:r>
    </w:p>
    <w:sdt>
      <w:sdtPr>
        <w:rPr>
          <w:rStyle w:val="BeantwoordingVraagstellingChar"/>
        </w:rPr>
        <w:alias w:val="Algemeen.Aanvullend opgevraagde informatie"/>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Relevante informatie uit de aanvullend opgevraagde stukken</w:t>
      </w:r>
      <w:bookmarkEnd w:id="1"/>
    </w:p>
    <w:sdt>
      <w:sdtPr>
        <w:alias w:val="Algemeen Relevante informatie uit de aanvullend opgevraagde stukken"/>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Geef hier per stuk aan wat relevant is. Doe dit zoveel mogelijk letterlijk (kopiëren en plakken uit het brondocument). Het is niet de bedoeling om hier al te interpreteren. Een conclusie uit een brief of psychiatrisch onderzoek kan bijvoorbeeld 1-op-1 worden overgenomen.</w:t>
      </w:r>
    </w:p>
    <w:sdt>
      <w:sdtPr>
        <w:alias w:val="Algemeen Relevante informatie uit de aanvullend opgevraagde stukken"/>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Voor een overzicht van de toegezonden stukken en de aanvullend opgevraagde stukken verwijs ik naar de betreffende bijlage.</w:t>
      </w:r>
    </w:p>
    <w:p w14:paraId="3F8F5F4A" w14:textId="301C3756" w:rsidR="00635A7A" w:rsidRDefault="00635A7A" w:rsidP="004861F5">
      <w:pPr>
        <w:rPr>
          <w:lang w:val="en-US"/>
        </w:rPr>
      </w:pPr>
      <w:sdt>
        <w:sdtPr>
          <w:rPr>
            <w:b/>
            <w:bCs/>
            <w:lang w:val="en-US"/>
          </w:rPr>
          <w:id w:val="-1309480102"/>
          <w14:checkbox>
            <w14:checked w14:val="0"/>
            <w14:checkedState w14:val="2612" w14:font="MS Gothic"/>
            <w14:uncheckedState w14:val="2610" w14:font="MS Gothic"/>
          </w14:checkbox>
        </w:sdtPr>
        <w:sdtContent>
          <w:r>
            <w:rPr>
              <w:rFonts w:ascii="MS Gothic" w:eastAsia="MS Gothic" w:hAnsi="MS Gothic" w:hint="eastAsia"/>
              <w:b/>
              <w:bCs/>
              <w:lang w:val="en-US"/>
            </w:rPr>
            <w:t>☐</w:t>
          </w:r>
        </w:sdtContent>
      </w:sdt>
      <w:r>
        <w:rPr>
          <w:b/>
          <w:bCs/>
          <w:lang w:val="en-US"/>
        </w:rPr>
        <w:t xml:space="preserve"> </w:t>
      </w:r>
      <w:r>
        <w:rPr>
          <w:lang w:val="en-US"/>
        </w:rPr>
        <w:t xml:space="preserve">Hieronder volgt de relevante informatie uit de aanvullend opgevraagde stukken:</w:t>
      </w:r>
    </w:p>
    <w:sdt>
      <w:sdtPr>
        <w:rPr>
          <w:rStyle w:val="BeantwoordingVraagstellingChar"/>
        </w:rPr>
        <w:alias w:val="Algemeen.Relevante informatie uit de aanvullend opgevraagde stukken"/>
        <w:tag w:val="typ hier"/>
        <w:id w:val="-1912455887"/>
        <w:placeholder>
          <w:docPart w:val="5890AD6D505D43A3964F2290FD715318"/>
        </w:placeholder>
        <w:showingPlcHdr/>
        <w15:color w:val="000000"/>
        <w:text w:multiLine="1"/>
      </w:sdtPr>
      <w:sdtEndPr>
        <w:rPr>
          <w:rStyle w:val="Standaardalinea-lettertype"/>
          <w:i w:val="0"/>
          <w:sz w:val="20"/>
        </w:rPr>
      </w:sdtEndPr>
      <w:sdtContent>
        <w:p w14:paraId="4AF57E77" w14:textId="507CD67C" w:rsidR="00FD43AC" w:rsidRPr="00FD43AC" w:rsidRDefault="00FD43AC" w:rsidP="00FD43AC">
          <w:pPr>
            <w:pStyle w:val="Invoerveld"/>
            <w:rPr>
              <w:i/>
              <w:sz w:val="22"/>
              <w:lang w:val="nl-NL"/>
            </w:rPr>
          </w:pPr>
          <w:r w:rsidRPr="00EB4FFD">
            <w:rPr>
              <w:rStyle w:val="Tekstvantijdelijkeaanduiding"/>
              <w:lang w:val="nl-NL"/>
            </w:rPr>
            <w:t xml:space="preserve">Klik of tik om tekst in te voeren.</w:t>
          </w:r>
        </w:p>
      </w:sdtContent>
    </w:sdt>
    <w:p w14:paraId="21243D38" w14:textId="77777777" w:rsidR="004861F5" w:rsidRDefault="004861F5" w:rsidP="004861F5">
      <w:pPr>
        <w:pStyle w:val="Kop2"/>
      </w:pPr>
      <w:bookmarkStart w:id="1" w:name="_Toc198502594"/>
      <w:r>
        <w:t xml:space="preserve">Onderzoeken PrioCura</w:t>
      </w:r>
      <w:bookmarkEnd w:id="1"/>
    </w:p>
    <w:sdt>
      <w:sdtPr>
        <w:alias w:val="Algemeen Onderzoeken PrioCura"/>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Alleen indien van toepassing kan hier worden opgesomd welk aanvullend onderzoek er binnen PrioCura heeft plaatsgevonden, bijvoorbeeld als er een neuropsychologisch onderzoek of een psychiatrisch/klinisch psychologisch onderzoek (bij een beoordeling van de medische belastbaarheid) heeft plaatsgevonden.</w:t>
      </w:r>
    </w:p>
    <w:sdt>
      <w:sdtPr>
        <w:alias w:val="Algemeen Onderzoeken PrioCura"/>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Correcties</w:t>
      </w:r>
      <w:bookmarkEnd w:id="1"/>
    </w:p>
    <w:sdt>
      <w:sdtPr>
        <w:alias w:val="Algemeen Correctie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Inzage- en blokkering</w:t>
      </w:r>
      <w:bookmarkEnd w:id="1"/>
    </w:p>
    <w:sdt>
      <w:sdtPr>
        <w:alias w:val="Algemeen Inzage- en blokker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Commentaar</w:t>
      </w:r>
      <w:bookmarkEnd w:id="1"/>
    </w:p>
    <w:sdt>
      <w:sdtPr>
        <w:alias w:val="Algemeen Commentaa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Vraagstelling</w:t>
      </w:r>
      <w:bookmarkEnd w:id="1"/>
    </w:p>
    <w:sdt>
      <w:sdtPr>
        <w:alias w:val="Algemeen Vraagstell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Onderzoek</w:t>
      </w:r>
      <w:bookmarkEnd w:id="0"/>
    </w:p>
    <w:p w14:paraId="21243D38" w14:textId="77777777" w:rsidR="004861F5" w:rsidRDefault="004861F5" w:rsidP="004861F5">
      <w:pPr>
        <w:pStyle w:val="Kop2"/>
      </w:pPr>
      <w:bookmarkStart w:id="1" w:name="_Toc198502594"/>
      <w:r>
        <w:t xml:space="preserve">Speciële anamnese</w:t>
      </w:r>
      <w:bookmarkEnd w:id="1"/>
    </w:p>
    <w:sdt>
      <w:sdtPr>
        <w:alias w:val="Onderzoek Specië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Houding van betrokkene tegenover het onderzoek</w:t>
      </w:r>
    </w:p>
    <w:sdt>
      <w:sdtPr>
        <w:alias w:val="Onderzoek.Speciële anamnese.Houding van betrokkene tegenover het onderzoe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Toedracht van het onderzoek in de woorden van betrokkene</w:t>
      </w:r>
    </w:p>
    <w:sdt>
      <w:sdtPr>
        <w:alias w:val="Onderzoek.Speciële anamnese.Toedracht van het onderzoek in de woorden van betrokken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klachten</w:t>
      </w:r>
    </w:p>
    <w:sdt>
      <w:sdtPr>
        <w:alias w:val="Onderzoek.Speciële anamnese.Door betrokkene ervaren klacht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Door betrokkene ervaren beperkingen in het functioneren</w:t>
      </w:r>
    </w:p>
    <w:sdt>
      <w:sdtPr>
        <w:alias w:val="Onderzoek.Speciële anamnese.Door betrokkene ervaren beperkingen in het functione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Tractus anamnese</w:t>
      </w:r>
      <w:bookmarkEnd w:id="1"/>
    </w:p>
    <w:sdt>
      <w:sdtPr>
        <w:alias w:val="Onderzoek Tractus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Bewustzijn</w:t>
      </w:r>
    </w:p>
    <w:sdt>
      <w:sdtPr>
        <w:alias w:val="Onderzoek.Tractus anamnese.Bewustzij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Aandacht en concentratie</w:t>
      </w:r>
    </w:p>
    <w:sdt>
      <w:sdtPr>
        <w:alias w:val="Onderzoek.Tractus anamnese.Aandacht en concentrati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Geheugen</w:t>
      </w:r>
    </w:p>
    <w:sdt>
      <w:sdtPr>
        <w:alias w:val="Onderzoek.Tractus anamnese.Geheug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Metacognitie</w:t>
      </w:r>
    </w:p>
    <w:sdt>
      <w:sdtPr>
        <w:alias w:val="Onderzoek.Tractus anamnese.Metacogniti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Waarneming</w:t>
      </w:r>
    </w:p>
    <w:sdt>
      <w:sdtPr>
        <w:alias w:val="Onderzoek.Tractus anamnese.Waarne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Zelfwaarneming</w:t>
      </w:r>
    </w:p>
    <w:sdt>
      <w:sdtPr>
        <w:alias w:val="Onderzoek.Tractus anamnese.Zelfwaarne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Denken</w:t>
      </w:r>
    </w:p>
    <w:sdt>
      <w:sdtPr>
        <w:alias w:val="Onderzoek.Tractus anamnese.Den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Stemming</w:t>
      </w:r>
    </w:p>
    <w:sdt>
      <w:sdtPr>
        <w:alias w:val="Onderzoek.Tractus anamnese.Stemm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Angsten</w:t>
      </w:r>
    </w:p>
    <w:sdt>
      <w:sdtPr>
        <w:alias w:val="Onderzoek.Tractus anamnese.Angst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Vitale kenmerken</w:t>
      </w:r>
    </w:p>
    <w:sdt>
      <w:sdtPr>
        <w:alias w:val="Onderzoek.Tractus anamnese.Vitale kenmer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Trauma</w:t>
      </w:r>
    </w:p>
    <w:sdt>
      <w:sdtPr>
        <w:alias w:val="Onderzoek.Tractus anamnese.Trauma"/>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Life events</w:t>
      </w:r>
    </w:p>
    <w:sdt>
      <w:sdtPr>
        <w:alias w:val="Onderzoek.Tractus anamnese.Life event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Suïcidaliteit</w:t>
      </w:r>
    </w:p>
    <w:sdt>
      <w:sdtPr>
        <w:alias w:val="Onderzoek.Tractus anamnese.Suïcidalitei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Psychomotoriek</w:t>
      </w:r>
    </w:p>
    <w:sdt>
      <w:sdtPr>
        <w:alias w:val="Onderzoek.Tractus anamnese.Psychomotorie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Impulsbeheersing</w:t>
      </w:r>
    </w:p>
    <w:sdt>
      <w:sdtPr>
        <w:alias w:val="Onderzoek.Tractus anamnese.Impulsbeheers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w:t>
      </w:r>
    </w:p>
    <w:sdt>
      <w:sdtPr>
        <w:alias w:val="Onderzoek.Tractus anamnese.Persoonlijkhei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Middelengebruik</w:t>
      </w:r>
      <w:bookmarkEnd w:id="1"/>
    </w:p>
    <w:sdt>
      <w:sdtPr>
        <w:alias w:val="Onderzoek Middelengebruik"/>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Drugs</w:t>
      </w:r>
    </w:p>
    <w:sdt>
      <w:sdtPr>
        <w:alias w:val="Onderzoek.Middelengebruik.Drug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Alcohol</w:t>
      </w:r>
    </w:p>
    <w:sdt>
      <w:sdtPr>
        <w:alias w:val="Onderzoek.Middelengebruik.Alcohol"/>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Roken</w:t>
      </w:r>
    </w:p>
    <w:sdt>
      <w:sdtPr>
        <w:alias w:val="Onderzoek.Middelengebruik.Ro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Sociale anamnese</w:t>
      </w:r>
      <w:bookmarkEnd w:id="1"/>
    </w:p>
    <w:sdt>
      <w:sdtPr>
        <w:alias w:val="Onderzoek Social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Thuissituatie en eigen gezin</w:t>
      </w:r>
    </w:p>
    <w:sdt>
      <w:sdtPr>
        <w:alias w:val="Onderzoek.Sociale anamnese.Thuissituatie en eigen gezi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familieleden buiten het gezin</w:t>
      </w:r>
    </w:p>
    <w:sdt>
      <w:sdtPr>
        <w:alias w:val="Onderzoek.Sociale anamnese.Contacten met familieleden buiten het gezi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Contacten met vrienden en kennissen</w:t>
      </w:r>
    </w:p>
    <w:sdt>
      <w:sdtPr>
        <w:alias w:val="Onderzoek.Sociale anamnese.Contacten met vrienden en kenniss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Opleiding en werk</w:t>
      </w:r>
    </w:p>
    <w:sdt>
      <w:sdtPr>
        <w:alias w:val="Onderzoek.Sociale anamnese.Opleiding en wer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Vrije tijd</w:t>
      </w:r>
    </w:p>
    <w:sdt>
      <w:sdtPr>
        <w:alias w:val="Onderzoek.Sociale anamnese.Vrije tij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Dagverhaal</w:t>
      </w:r>
      <w:bookmarkEnd w:id="1"/>
    </w:p>
    <w:sdt>
      <w:sdtPr>
        <w:alias w:val="Onderzoek Dagverhaal"/>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Ontwikkelingsanamnese</w:t>
      </w:r>
      <w:bookmarkEnd w:id="1"/>
    </w:p>
    <w:sdt>
      <w:sdtPr>
        <w:alias w:val="Onderzoek Ontwikkelings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Perinatale periode</w:t>
      </w:r>
    </w:p>
    <w:sdt>
      <w:sdtPr>
        <w:alias w:val="Onderzoek.Ontwikkelingsanamnese.Perinatale period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Motoriek en spraak</w:t>
      </w:r>
    </w:p>
    <w:sdt>
      <w:sdtPr>
        <w:alias w:val="Onderzoek.Ontwikkelingsanamnese.Motoriek en spraak"/>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Zindelijkheid</w:t>
      </w:r>
    </w:p>
    <w:sdt>
      <w:sdtPr>
        <w:alias w:val="Onderzoek.Ontwikkelingsanamnese.Zindelijkhei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Sociale ontwikkeling</w:t>
      </w:r>
    </w:p>
    <w:sdt>
      <w:sdtPr>
        <w:alias w:val="Onderzoek.Ontwikkelingsanamnese.Sociale ontwikkel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Intellectuele ontwikkeling</w:t>
      </w:r>
    </w:p>
    <w:sdt>
      <w:sdtPr>
        <w:alias w:val="Onderzoek.Ontwikkelingsanamnese.Intellectuele ontwikkeling"/>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Biografie</w:t>
      </w:r>
      <w:bookmarkEnd w:id="1"/>
    </w:p>
    <w:sdt>
      <w:sdtPr>
        <w:alias w:val="Onderzoek Biograf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Heteroanamnese</w:t>
      </w:r>
      <w:bookmarkEnd w:id="1"/>
    </w:p>
    <w:sdt>
      <w:sdtPr>
        <w:alias w:val="Onderzoek Hetero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Familieanamnese</w:t>
      </w:r>
      <w:bookmarkEnd w:id="1"/>
    </w:p>
    <w:sdt>
      <w:sdtPr>
        <w:alias w:val="Onderzoek Familie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Psychiatrische voorgeschiedenis</w:t>
      </w:r>
      <w:bookmarkEnd w:id="1"/>
    </w:p>
    <w:sdt>
      <w:sdtPr>
        <w:alias w:val="Onderzoek Psychiatr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Medicatie</w:t>
      </w:r>
      <w:bookmarkEnd w:id="1"/>
    </w:p>
    <w:sdt>
      <w:sdtPr>
        <w:alias w:val="Onderzoek Medicat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anamnese</w:t>
      </w:r>
      <w:bookmarkEnd w:id="1"/>
    </w:p>
    <w:sdt>
      <w:sdtPr>
        <w:alias w:val="Onderzoek Somatische anamnes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Somatische voorgeschiedenis</w:t>
      </w:r>
      <w:bookmarkEnd w:id="1"/>
    </w:p>
    <w:sdt>
      <w:sdtPr>
        <w:alias w:val="Onderzoek Somatische voorgeschiedenis"/>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Psychiatrisch onderzoek</w:t>
      </w:r>
      <w:bookmarkEnd w:id="1"/>
    </w:p>
    <w:sdt>
      <w:sdtPr>
        <w:alias w:val="Onderzoek Psychiatrisch onderzoek"/>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Eerste indrukken</w:t>
      </w:r>
    </w:p>
    <w:sdt>
      <w:sdtPr>
        <w:alias w:val="Onderzoek.Psychiatrisch onderzoek.Eerste indrukk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Cognitieve functies</w:t>
      </w:r>
    </w:p>
    <w:sdt>
      <w:sdtPr>
        <w:alias w:val="Onderzoek.Psychiatrisch onderzoek.Cogni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Affectieve functies</w:t>
      </w:r>
    </w:p>
    <w:sdt>
      <w:sdtPr>
        <w:alias w:val="Onderzoek.Psychiatrisch onderzoek.Affec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Conatieve functies</w:t>
      </w:r>
    </w:p>
    <w:sdt>
      <w:sdtPr>
        <w:alias w:val="Onderzoek.Psychiatrisch onderzoek.Conatieve functies"/>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Persoonlijkheidstrekken</w:t>
      </w:r>
    </w:p>
    <w:p w14:paraId="77C2FC2A" w14:textId="77777777" w:rsidR="00193E8D" w:rsidRDefault="00000000" w:rsidP="00977360">
      <w:sdt>
        <w:sdtPr>
          <w:alias w:val="Onderzoek.Psychiatrisch onderzoek.Persoonlijkheidstrekken"/>
          <w:tag w:val="typ hier"/>
          <w:id w:val="-471202790"/>
          <w:placeholder>
            <w:docPart w:val="1137524CA28B4EA5BEF077C2D3E74767"/>
          </w:placeholder>
          <w15:color w:val="000000"/>
          <w:text w:multiLine="1"/>
        </w:sdtPr>
        <w:sdtContent>
          <w:r w:rsidR="00614283" w:rsidRPr="00614283">
            <w:t xml:space="preserve">Ten aanzien van persoonlijkheidstrekken wordt volstaan met een beschrijving van zich gedurende het onderzoek tonende persoonlijkheidstrekken conform de beoordelingslijst voor persoonlijkheidstrekken binnen de dimensionale classificatie van persoonlijkheidsstoornissen van de DSM-5-TR. Beschreven persoonlijkheidstrekken zijn niet zondermeer een uiting van een onderliggende stoornis in de persoonlijkheid maar kunnen ook een variatie van normaal zijn, situationeel bepaald of voortkomen uit een onderliggende psychische aandoening niet zijnde een persoonlijkheidsstoornis. </w:t>
            <w:br/>
            <w:t xml:space="preserve"/>
            <w:br/>
            <w:t xml:space="preserve">Binnen het domein negatieve affectiviteit lijkt er sprake te zijn van emotionele labiliteit / ongerustheid / separatieangst / submissiviteit / vijandigheid / perseveratie / depressiviteit / achterdocht / ingeperkte affectiviteit </w:t>
            <w:br/>
            <w:t xml:space="preserve">Binnen het domein afstandelijkheid lijkt er sprake te zijn van sociale teruggetrokkenheid / vermijding van intimiteit / anhedonie / depressiviteit / ingeperkte affectiviteit / achterdocht </w:t>
            <w:br/>
            <w:t xml:space="preserve">Binnen het domein antagonisme lijkt er sprake te zijn van manipulatief gedrag / leugenachtigheid / grandiositeit / aandacht zoeken / ongevoeligheid / vijandigheid </w:t>
            <w:br/>
            <w:t xml:space="preserve">Binnen het domein ongeremdheid/dwangmatigheid lijkt er sprake te zijn van onverantwoordelijk gedrag / impulsiviteit / afleidbaarheid / riskant gedrag / rigide perfectionisme </w:t>
            <w:br/>
            <w:t xml:space="preserve">Binnen het domein psychoticisme lijkt er sprake te zijn van ongewone overtuigingen en ervaringen / excentriciteit / cognitieve en perceptuele disregulatie</w:t>
          </w:r>
        </w:sdtContent>
      </w:sdt>
    </w:p>
    <w:p w14:paraId="5E019E81" w14:textId="77777777" w:rsidR="004861F5" w:rsidRPr="006E7B7D" w:rsidRDefault="004861F5" w:rsidP="004861F5">
      <w:pPr>
        <w:pStyle w:val="Kop1"/>
      </w:pPr>
      <w:bookmarkStart w:id="0" w:name="_Toc198502593"/>
      <w:r w:rsidRPr="006E7B7D">
        <w:lastRenderedPageBreak/>
        <w:t xml:space="preserve">Bespreking</w:t>
      </w:r>
      <w:bookmarkEnd w:id="0"/>
    </w:p>
    <w:p w14:paraId="21243D38" w14:textId="77777777" w:rsidR="004861F5" w:rsidRDefault="004861F5" w:rsidP="004861F5">
      <w:pPr>
        <w:pStyle w:val="Kop2"/>
      </w:pPr>
      <w:bookmarkStart w:id="1" w:name="_Toc198502594"/>
      <w:r>
        <w:t xml:space="preserve">Samenvatting</w:t>
      </w:r>
      <w:bookmarkEnd w:id="1"/>
    </w:p>
    <w:sdt>
      <w:sdtPr>
        <w:alias w:val="Bespreking Samenvatt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In de samenvatting worden alle relevante gegevens uit het voorgaande onderzoek kernachtig samengevat. Van belang is dat alleen de feiten uit het voorgaande worden weergegeven. De samenvatting bevat dus geen interpretaties, gevolgtrekkingen of hypotheses (uitgezonderd zijn de bevindingen uit het psychiatrisch onderzoek waarbij per definitie sprake is van interpretatie).</w:t>
      </w:r>
    </w:p>
    <w:sdt>
      <w:sdtPr>
        <w:alias w:val="Bespreking Samenvatting"/>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Beschouwing</w:t>
      </w:r>
      <w:bookmarkEnd w:id="1"/>
    </w:p>
    <w:sdt>
      <w:sdtPr>
        <w:alias w:val="Bespreking Beschouwing"/>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6C184AB7" w14:textId="19496CBC" w:rsidR="004861F5" w:rsidRDefault="004861F5" w:rsidP="004861F5">
      <w:pPr>
        <w:pStyle w:val="Kop3"/>
      </w:pPr>
      <w:r>
        <w:t xml:space="preserve">Consistentie en validiteit</w:t>
      </w:r>
    </w:p>
    <w:sdt>
      <w:sdtPr>
        <w:alias w:val="Bespreking.Beschouwing.Consistentie en validitei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context</w:t>
      </w:r>
    </w:p>
    <w:sdt>
      <w:sdtPr>
        <w:alias w:val="Bespreking.Beschouwing.Beschrijvende diagnose - context"/>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betrokkene ervaren en gerapporteerde klachten en beperkingen</w:t>
      </w:r>
    </w:p>
    <w:sdt>
      <w:sdtPr>
        <w:alias w:val="Bespreking.Beschouwing.Beschrijvende diagnose - door betrokkene ervaren en gerapporteerde klachten en beperking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door onderzoeker geobserveerde symptomen</w:t>
      </w:r>
    </w:p>
    <w:sdt>
      <w:sdtPr>
        <w:alias w:val="Bespreking.Beschouwing.Beschrijvende diagnose - door onderzoeker geobserveerde symptom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persoonlijkheidsfunctioneren</w:t>
      </w:r>
    </w:p>
    <w:sdt>
      <w:sdtPr>
        <w:alias w:val="Bespreking.Beschouwing.Beschrijvende diagnose - hypothese over het persoonlijkheidsfunctione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het toestandsbeeld</w:t>
      </w:r>
    </w:p>
    <w:sdt>
      <w:sdtPr>
        <w:alias w:val="Bespreking.Beschouwing.Beschrijvende diagnose - hypothese over het toestandsbeeld"/>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Beschrijvende diagnose - hypothese over beïnvloedende factoren</w:t>
      </w:r>
    </w:p>
    <w:sdt>
      <w:sdtPr>
        <w:alias w:val="Bespreking.Beschouwing.Beschrijvende diagnose - hypothese over beïnvloedende factoren"/>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Classificerende diagnose</w:t>
      </w:r>
    </w:p>
    <w:sdt>
      <w:sdtPr>
        <w:alias w:val="Bespreking.Beschouwing.Classificerende diagnos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Differentiaal diagnose</w:t>
      </w:r>
    </w:p>
    <w:sdt>
      <w:sdtPr>
        <w:alias w:val="Bespreking.Beschouwing.Differentiaal diagnose"/>
        <w:tag w:val="typ hier"/>
        <w:id w:val="-755976962"/>
        <w:placeholder>
          <w:docPart w:val="D862B110BDBC415FA8C8B46BF3D0DB7F"/>
        </w:placeholder>
        <w:showingPlcHdr/>
        <w15:color w:val="000000"/>
        <w:text w:multiLine="1"/>
      </w:sdtPr>
      <w:sdtContent>
        <w:p w14:paraId="7419CFA3" w14:textId="77777777" w:rsidR="00623C57" w:rsidRPr="00623C57" w:rsidRDefault="00623C57" w:rsidP="00623C57">
          <w:pPr>
            <w:pStyle w:val="Invoerveld"/>
            <w:rPr>
              <w:lang w:val="nl-NL"/>
            </w:rPr>
          </w:pPr>
          <w:r w:rsidRPr="00835A89">
            <w:rPr>
              <w:rStyle w:val="Tekstvantijdelijkeaanduiding"/>
              <w:lang w:val="nl-NL"/>
            </w:rPr>
            <w:t>Klik of tik om tekst in te voeren.</w:t>
          </w:r>
        </w:p>
      </w:sdtContent>
    </w:sdt>
    <w:p w14:paraId="6C184AB7" w14:textId="19496CBC" w:rsidR="004861F5" w:rsidRDefault="004861F5" w:rsidP="004861F5">
      <w:pPr>
        <w:pStyle w:val="Kop3"/>
      </w:pPr>
      <w:r>
        <w:t xml:space="preserve">Beperkingen in het functioneren</w:t>
      </w:r>
    </w:p>
    <w:p w14:paraId="386BA562" w14:textId="18AF28EC" w:rsidR="00DE30B0" w:rsidRDefault="00DE30B0" w:rsidP="00DE30B0">
      <w:pPr>
        <w:pStyle w:val="Toelichting"/>
      </w:pPr>
      <w:r w:rsidRPr="00C80E75">
        <w:t xml:space="preserve">Beschrijf hier op een feitelijke en objectiveerbare manier beperkingen in het psychisch functioneren als gevolg van de vastgestelde psychopathologie. Blijf hierbij binnen het eigen expertisegebied. Suggestie:</w:t>
      </w:r>
    </w:p>
    <w:p>
      <w:pPr>
        <w:pStyle w:val="Toelichting"/>
      </w:pPr>
      <w:r>
        <w:t xml:space="preserve">Cognitieve beperkingen</w:t>
        <w:br/>
        <w:t xml:space="preserve">Ik heb tijdens mij onderzoek waargenomen dat ...</w:t>
        <w:br/>
        <w:t xml:space="preserve">Betrokkene heeft anamnestisch aangegeven beperkingen te ervaren op het gebied van ... </w:t>
        <w:br/>
        <w:t xml:space="preserve">Uit het dagverhaal en [OVERIGE INFORMATIE] blijkt wel/niet dat betrokkene beperkt is op het gebied van ...</w:t>
        <w:br/>
        <w:t xml:space="preserve">Ik vind het daarom geobjectiveerd dat betrokkene beperkt is op het gebied van [EIGEN WAARNEMINGEN] en ik vind het aannemelijk dat betrokkene beperkt is op het gebied van [HETGEEN BETROKKENE ZELF VERMELDT EN BLIJKT UIT DE COLLATERALE INFORMATIE]</w:t>
      </w:r>
    </w:p>
    <w:p>
      <w:pPr>
        <w:pStyle w:val="Toelichting"/>
      </w:pPr>
      <w:r>
        <w:t xml:space="preserve">Affectieve beperkingen</w:t>
      </w:r>
    </w:p>
    <w:p>
      <w:pPr>
        <w:pStyle w:val="Toelichting"/>
      </w:pPr>
      <w:r>
        <w:t xml:space="preserve">etc, etc...</w:t>
      </w:r>
    </w:p>
    <w:sdt>
      <w:sdtPr>
        <w:alias w:val="Bespreking.Beschouwing.Beperkingen in het functioner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Adviezen voor behandeling</w:t>
      </w:r>
    </w:p>
    <w:p w14:paraId="386BA562" w14:textId="18AF28EC" w:rsidR="00DE30B0" w:rsidRDefault="00DE30B0" w:rsidP="00DE30B0">
      <w:pPr>
        <w:pStyle w:val="Toelichting"/>
      </w:pPr>
      <w:r w:rsidRPr="00C80E75">
        <w:t xml:space="preserve">Wees hier voorzichtig. Een expertiseonderzoek is een hele andere context dan een intakegesprek binnen een indicatiestelling. Dat kun je ook gerust vermelden als de opdrachtgever een hele expliciete vraag over behandeling stelt. Beperk je in principe tot het wijzen op de betreffende richtlijn, tenzij er duidelijke argumenten zijn om dat niet te doen. Indien er een lopende behandeling is mogen we waar wel kritisch over zijn maar tegelijkertijd moeten we de huidige behandelaar (mits BIG registreerd) in het zadel laten zitten.</w:t>
      </w:r>
    </w:p>
    <w:sdt>
      <w:sdtPr>
        <w:alias w:val="Bespreking.Beschouwing.Adviezen voor behandeling"/>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Prognostische overwegingen</w:t>
      </w:r>
    </w:p>
    <w:p w14:paraId="386BA562" w14:textId="18AF28EC" w:rsidR="00DE30B0" w:rsidRDefault="00DE30B0" w:rsidP="00DE30B0">
      <w:pPr>
        <w:pStyle w:val="Toelichting"/>
      </w:pPr>
      <w:r w:rsidRPr="00C80E75">
        <w:t xml:space="preserve">Bespreek dit altijd systematisch. Begin met de meeste objectieve constateringen. Bespreek in ieder geval: </w:t>
      </w:r>
    </w:p>
    <w:p>
      <w:pPr>
        <w:pStyle w:val="Toelichting"/>
      </w:pPr>
      <w:r>
        <w:t xml:space="preserve">De aard van de aandoening, is deze chronisch/episodisch/progressief of van voorbijgaande aard? (Indien een DSM-classificatie goed past bij de beschrijvende diagnostiek kan ook het betreffende hoofdstuk omtrent prognose uit de DSM-5-TR geraadpleegd worden) </w:t>
      </w:r>
    </w:p>
    <w:p>
      <w:pPr>
        <w:pStyle w:val="Toelichting"/>
      </w:pPr>
      <w:r>
        <w:t xml:space="preserve">Of er sprake is van gebleken therapieresistentie, daar is sprake van als er meerdere adequate behandelingen zijn uitgevoerd zonder resultaat. Adequaat betekend de juiste behandeling én de juiste uitvoering van de behandeling. Dat is in principe de behandeling volgens de richtlijn maar beargumenteerd kan daar natuurlijk van worden afgeweken. </w:t>
      </w:r>
    </w:p>
    <w:p>
      <w:pPr>
        <w:pStyle w:val="Toelichting"/>
      </w:pPr>
      <w:r>
        <w:t xml:space="preserve">Bespreek vervolgens andere bekende prognostische factoren: comorbiditeit, sociaal-maatschappelijke problematiek, middelenmisbruik etc. </w:t>
      </w:r>
    </w:p>
    <w:p>
      <w:pPr>
        <w:pStyle w:val="Toelichting"/>
      </w:pPr>
      <w:r>
        <w:t xml:space="preserve">Het is voor de conclusie op dit punt het belangrijkst om aan te geven óf er nog significant herstel te verwachten is binnen welke termijn dit redelijkerwijs te verwachten is (denk in termijnen van halve jaren, niet maanden of weken) en of er terugval te verwachten is (zoals bij bipolariteit, verslaving)</w:t>
      </w:r>
    </w:p>
    <w:sdt>
      <w:sdtPr>
        <w:alias w:val="Bespreking.Beschouwing.Prognostische overweging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6C184AB7" w14:textId="19496CBC" w:rsidR="004861F5" w:rsidRDefault="004861F5" w:rsidP="004861F5">
      <w:pPr>
        <w:pStyle w:val="Kop3"/>
      </w:pPr>
      <w:r>
        <w:t xml:space="preserve">Weging van de externe stukken</w:t>
      </w:r>
    </w:p>
    <w:p w14:paraId="386BA562" w14:textId="18AF28EC" w:rsidR="00DE30B0" w:rsidRDefault="00DE30B0" w:rsidP="00DE30B0">
      <w:pPr>
        <w:pStyle w:val="Toelichting"/>
      </w:pPr>
      <w:r w:rsidRPr="00C80E75">
        <w:t xml:space="preserve">Vat hier niet opnieuw de stukken samen en beschouw deze ook niet maar bespreek of de eigen bevindingen in lijn zijn met de bevindingen van eerdere GGZ-professionals. Maak het in ieder geval kenbaar als er grote afwijkingen zijn en probeer een verklaring te bieden. Als een verklaring niet geboden kan worden, bijvoorbeeld om dat de eigen behandelaar alleen een DSM-classificatie heeft gegeven en geen onderbouwing, zeg dat dan - het belangrijkste van deze paragraaf is het kenbaar maken van het gezien hebben van verschillen en het expliciet tonen van de bereidheid om daarover na te denken.</w:t>
      </w:r>
    </w:p>
    <w:sdt>
      <w:sdtPr>
        <w:alias w:val="Bespreking.Beschouwing.Weging van de externe stukken"/>
        <w:tag w:val="typ hier"/>
        <w:id w:val="1687404799"/>
        <w:placeholder>
          <w:docPart w:val="F742FED73DF048A69DA3B572B3011E15"/>
        </w:placeholder>
        <w:showingPlcHdr/>
        <w15:color w:val="000000"/>
        <w:text w:multiLine="1"/>
      </w:sdtPr>
      <w:sdtContent>
        <w:p w14:paraId="367ED78D" w14:textId="77777777" w:rsidR="00C74C7D" w:rsidRPr="00C74C7D" w:rsidRDefault="00C74C7D" w:rsidP="00C74C7D">
          <w:pPr>
            <w:pStyle w:val="Invoerveld"/>
            <w:rPr>
              <w:lang w:val="nl-NL"/>
            </w:rPr>
          </w:pPr>
          <w:r w:rsidRPr="00EB4FFD">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DSM-5-TR</w:t>
      </w:r>
      <w:bookmarkEnd w:id="1"/>
    </w:p>
    <w:sdt>
      <w:sdtPr>
        <w:alias w:val="Bespreking DSM-5-TR"/>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21243D38" w14:textId="77777777" w:rsidR="004861F5" w:rsidRDefault="004861F5" w:rsidP="004861F5">
      <w:pPr>
        <w:pStyle w:val="Kop2"/>
      </w:pPr>
      <w:bookmarkStart w:id="1" w:name="_Toc198502594"/>
      <w:r>
        <w:t xml:space="preserve">Conclusie</w:t>
      </w:r>
      <w:bookmarkEnd w:id="1"/>
    </w:p>
    <w:sdt>
      <w:sdtPr>
        <w:alias w:val="Bespreking Conclusie"/>
        <w:tag w:val="typ hier"/>
        <w:id w:val="306984197"/>
        <w:placeholder>
          <w:docPart w:val="EC50AACC616344F6A72BDABE78747E86"/>
        </w:placeholder>
        <w:showingPlcHdr/>
        <w15:color w:val="000000"/>
        <w:text w:multiLine="1"/>
      </w:sdtPr>
      <w:sdtContent>
        <w:p w14:paraId="5DADFF19" w14:textId="73C6AD31" w:rsidR="004861F5" w:rsidRPr="00213F9A" w:rsidRDefault="00B06573" w:rsidP="00935C8C">
          <w:pPr>
            <w:pStyle w:val="Invoerveld"/>
            <w:rPr>
              <w:lang w:val="nl-NL"/>
            </w:rPr>
          </w:pPr>
          <w:r w:rsidRPr="00213F9A">
            <w:rPr>
              <w:rStyle w:val="Tekstvantijdelijkeaanduiding"/>
              <w:lang w:val="nl-NL"/>
            </w:rPr>
            <w:t>Klik of tik om tekst in te voeren.</w:t>
          </w:r>
        </w:p>
      </w:sdtContent>
    </w:sdt>
    <w:p w14:paraId="4FAD7964" w14:textId="7392BD55" w:rsidR="000A4B24" w:rsidRPr="000A4B24" w:rsidRDefault="00DE30B0" w:rsidP="00DE30B0">
      <w:pPr>
        <w:pStyle w:val="Toelichting"/>
      </w:pPr>
      <w:r w:rsidRPr="00C80E75">
        <w:t xml:space="preserve">De beantwoording van de vraagstelling volgt op logische wijze uit de conclusie. De gevolgtrekkingen uit de beschouwing zijn de bron van de conclusie. De conclusie vermeldt dus de gevolgtrekkingen die relevant zijn voor de beantwoording van de vraagstelling. De conclusie bevat geen (herhaling van de) samenvatting of uitgebreide voorbeelden en nuanceringen tenzij dit echt strikt noodzakelijk is voor een juist interpretatie van de gevolgtrekking. Evenmin bevat de conclusie gevolgtrekkingen die niet terug te vinden en onderbouwd zijn in de beschouwing.</w:t>
      </w:r>
    </w:p>
    <w:sdt>
      <w:sdtPr>
        <w:alias w:val="Bespreking Conclusie"/>
        <w:tag w:val="typ hier"/>
        <w:id w:val="1577019046"/>
        <w:placeholder>
          <w:docPart w:val="64F723AB8C58445AB0348DDE2EF66860"/>
        </w:placeholder>
        <w:showingPlcHdr/>
        <w15:color w:val="000000"/>
        <w:text w:multiLine="1"/>
      </w:sdtPr>
      <w:sdtContent>
        <w:p w14:paraId="7D5E8ACF" w14:textId="507022C4" w:rsidR="002B5388" w:rsidRPr="002B5388" w:rsidRDefault="002B5388" w:rsidP="002B5388">
          <w:pPr>
            <w:pStyle w:val="Invoerveld"/>
            <w:rPr>
              <w:lang w:val="nl-NL"/>
            </w:rPr>
          </w:pPr>
          <w:r w:rsidRPr="00213F9A">
            <w:rPr>
              <w:rStyle w:val="Tekstvantijdelijkeaanduiding"/>
              <w:lang w:val="nl-NL"/>
            </w:rPr>
            <w:t>Klik of tik om tekst in te voeren.</w:t>
          </w:r>
        </w:p>
      </w:sdtContent>
    </w:sdt>
    <w:p w14:paraId="5E019E81" w14:textId="77777777" w:rsidR="004861F5" w:rsidRPr="006E7B7D" w:rsidRDefault="004861F5" w:rsidP="004861F5">
      <w:pPr>
        <w:pStyle w:val="Kop1"/>
      </w:pPr>
      <w:bookmarkStart w:id="0" w:name="_Toc198502593"/>
      <w:r w:rsidRPr="006E7B7D">
        <w:lastRenderedPageBreak/>
        <w:t xml:space="preserve">Beantwoording vraagstelling</w:t>
      </w:r>
      <w:bookmarkEnd w:id="0"/>
    </w:p>
    <w:p w14:paraId="6506F8C0" w14:textId="65A81501" w:rsidR="003A0ACA" w:rsidRPr="004573E2" w:rsidRDefault="003A0ACA" w:rsidP="004861F5"/>
    <w:sectPr w:rsidR="003A0ACA" w:rsidRPr="004573E2" w:rsidSect="001B1AC6">
      <w:headerReference w:type="default" r:id="rId13"/>
      <w:footerReference w:type="default" r:id="rId14"/>
      <w:headerReference w:type="first" r:id="rId15"/>
      <w:footerReference w:type="first" r:id="rId16"/>
      <w:pgSz w:w="11906" w:h="16838"/>
      <w:pgMar w:top="1440" w:right="1077" w:bottom="1440" w:left="1077" w:header="283" w:footer="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4DB41" w14:textId="77777777" w:rsidR="00533E9A" w:rsidRPr="000C3C18" w:rsidRDefault="00533E9A" w:rsidP="008965B0">
      <w:pPr>
        <w:spacing w:after="0" w:line="240" w:lineRule="auto"/>
      </w:pPr>
      <w:r w:rsidRPr="000C3C18">
        <w:separator/>
      </w:r>
    </w:p>
  </w:endnote>
  <w:endnote w:type="continuationSeparator" w:id="0">
    <w:p w14:paraId="105155BB" w14:textId="77777777" w:rsidR="00533E9A" w:rsidRPr="000C3C18" w:rsidRDefault="00533E9A" w:rsidP="008965B0">
      <w:pPr>
        <w:spacing w:after="0" w:line="240" w:lineRule="auto"/>
      </w:pPr>
      <w:r w:rsidRPr="000C3C18">
        <w:continuationSeparator/>
      </w:r>
    </w:p>
  </w:endnote>
  <w:endnote w:type="continuationNotice" w:id="1">
    <w:p w14:paraId="4E085CA4" w14:textId="77777777" w:rsidR="00533E9A" w:rsidRDefault="00533E9A">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6109" w:type="pct"/>
      <w:jc w:val="center"/>
      <w:tblBorders>
        <w:top w:val="single" w:sz="4" w:space="0" w:color="auto"/>
      </w:tblBorders>
      <w:tblCellMar>
        <w:top w:w="144" w:type="dxa"/>
        <w:left w:w="115" w:type="dxa"/>
        <w:bottom w:w="144" w:type="dxa"/>
        <w:right w:w="115" w:type="dxa"/>
      </w:tblCellMar>
      <w:tblLook w:val="04A0" w:firstRow="1" w:lastRow="0" w:firstColumn="1" w:lastColumn="0" w:noHBand="0" w:noVBand="1"/>
    </w:tblPr>
    <w:tblGrid>
      <w:gridCol w:w="5248"/>
      <w:gridCol w:w="6667"/>
    </w:tblGrid>
    <w:tr w:rsidR="00784312" w:rsidRPr="000C3C18" w14:paraId="39803D7F" w14:textId="77777777" w:rsidTr="00FD40A2">
      <w:trPr>
        <w:trHeight w:val="20"/>
        <w:jc w:val="center"/>
      </w:trPr>
      <w:tc>
        <w:tcPr>
          <w:tcW w:w="5248" w:type="dxa"/>
          <w:tcBorders>
            <w:top w:val="single" w:sz="12" w:space="0" w:color="1A738D" w:themeColor="accent1" w:themeShade="BF"/>
          </w:tcBorders>
          <w:vAlign w:val="center"/>
        </w:tcPr>
        <w:p w14:paraId="3549B78A" w14:textId="2EAAD717" w:rsidR="00784312" w:rsidRPr="000C3C18" w:rsidRDefault="00784312">
          <w:pPr>
            <w:pStyle w:val="Voettekst"/>
            <w:rPr>
              <w:caps/>
              <w:color w:val="808080" w:themeColor="background1" w:themeShade="80"/>
              <w:sz w:val="18"/>
              <w:szCs w:val="18"/>
            </w:rPr>
          </w:pPr>
        </w:p>
      </w:tc>
      <w:tc>
        <w:tcPr>
          <w:tcW w:w="6667" w:type="dxa"/>
          <w:tcBorders>
            <w:top w:val="single" w:sz="12" w:space="0" w:color="1A738D" w:themeColor="accent1" w:themeShade="BF"/>
          </w:tcBorders>
          <w:vAlign w:val="center"/>
        </w:tcPr>
        <w:p w14:paraId="6812EFA3" w14:textId="2D3A9729" w:rsidR="00784312" w:rsidRPr="000C3C18" w:rsidRDefault="00784312" w:rsidP="00991C1B">
          <w:pPr>
            <w:pStyle w:val="HeaderFooterTekst"/>
          </w:pPr>
          <w:r w:rsidRPr="000C3C18">
            <w:fldChar w:fldCharType="begin"/>
          </w:r>
          <w:r w:rsidRPr="000C3C18">
            <w:instrText xml:space="preserve"> PAGE   \* MERGEFORMAT </w:instrText>
          </w:r>
          <w:r w:rsidRPr="000C3C18">
            <w:fldChar w:fldCharType="separate"/>
          </w:r>
          <w:r w:rsidRPr="000C3C18">
            <w:t>2</w:t>
          </w:r>
          <w:r w:rsidRPr="000C3C18">
            <w:fldChar w:fldCharType="end"/>
          </w:r>
          <w:r w:rsidR="00991C1B" w:rsidRPr="000C3C18">
            <w:t xml:space="preserve"> van </w:t>
          </w:r>
          <w:fldSimple w:instr=" NUMPAGES  \* Arabic  \* MERGEFORMAT ">
            <w:r w:rsidR="00991C1B" w:rsidRPr="000C3C18">
              <w:t>3</w:t>
            </w:r>
          </w:fldSimple>
        </w:p>
      </w:tc>
    </w:tr>
  </w:tbl>
  <w:p w14:paraId="58FD6558" w14:textId="77777777" w:rsidR="00784312" w:rsidRPr="000C3C18" w:rsidRDefault="00784312" w:rsidP="00B47253">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6113" w:type="dxa"/>
      <w:tblInd w:w="-1297" w:type="dxa"/>
      <w:tblLook w:val="04A0" w:firstRow="1" w:lastRow="0" w:firstColumn="1" w:lastColumn="0" w:noHBand="0" w:noVBand="1"/>
    </w:tblPr>
    <w:tblGrid>
      <w:gridCol w:w="1155"/>
      <w:gridCol w:w="3544"/>
      <w:gridCol w:w="3686"/>
      <w:gridCol w:w="2732"/>
      <w:gridCol w:w="4448"/>
      <w:gridCol w:w="548"/>
    </w:tblGrid>
    <w:tr w:rsidR="0009010B" w14:paraId="57EF35A0" w14:textId="77777777" w:rsidTr="008A3EFE">
      <w:trPr>
        <w:trHeight w:val="1304"/>
      </w:trPr>
      <w:tc>
        <w:tcPr>
          <w:tcW w:w="1155" w:type="dxa"/>
          <w:tcBorders>
            <w:top w:val="single" w:sz="12" w:space="0" w:color="1A738D"/>
            <w:left w:val="nil"/>
            <w:bottom w:val="nil"/>
            <w:right w:val="nil"/>
          </w:tcBorders>
        </w:tcPr>
        <w:p w14:paraId="51408AAB" w14:textId="77777777" w:rsidR="0009010B" w:rsidRDefault="0009010B" w:rsidP="0009010B">
          <w:pPr>
            <w:pStyle w:val="Voettekst"/>
          </w:pPr>
        </w:p>
      </w:tc>
      <w:tc>
        <w:tcPr>
          <w:tcW w:w="3544" w:type="dxa"/>
          <w:tcBorders>
            <w:top w:val="single" w:sz="12" w:space="0" w:color="1A738D"/>
            <w:left w:val="nil"/>
            <w:bottom w:val="nil"/>
            <w:right w:val="nil"/>
          </w:tcBorders>
        </w:tcPr>
        <w:p w14:paraId="0BC3B82A" w14:textId="77777777" w:rsidR="0009010B" w:rsidRDefault="0009010B" w:rsidP="0009010B">
          <w:pPr>
            <w:pStyle w:val="HeaderFooterTekst"/>
          </w:pPr>
          <w:r>
            <w:t xml:space="preserve">PrioCura Bedrijfspsychiaters B.V. </w:t>
          </w:r>
        </w:p>
        <w:p w14:paraId="6D61A029" w14:textId="56A66EBF" w:rsidR="0009010B" w:rsidRDefault="0009010B" w:rsidP="0009010B">
          <w:pPr>
            <w:pStyle w:val="HeaderFooterTekst"/>
          </w:pPr>
          <w:r>
            <w:t>KvK 81237502</w:t>
          </w:r>
        </w:p>
      </w:tc>
      <w:tc>
        <w:tcPr>
          <w:tcW w:w="3686" w:type="dxa"/>
          <w:tcBorders>
            <w:top w:val="single" w:sz="12" w:space="0" w:color="1A738D"/>
            <w:left w:val="nil"/>
            <w:bottom w:val="nil"/>
            <w:right w:val="nil"/>
          </w:tcBorders>
        </w:tcPr>
        <w:p w14:paraId="1F5743B2" w14:textId="77777777" w:rsidR="0009010B" w:rsidRDefault="0009010B" w:rsidP="0009010B">
          <w:pPr>
            <w:pStyle w:val="HeaderFooterTekst"/>
          </w:pPr>
          <w:r>
            <w:t>PrioCura Arbeid &amp; Gezondheid B.V.</w:t>
          </w:r>
        </w:p>
        <w:p w14:paraId="7B36AEA2" w14:textId="3BA93EB1" w:rsidR="0009010B" w:rsidRDefault="0009010B" w:rsidP="0009010B">
          <w:pPr>
            <w:pStyle w:val="HeaderFooterTekst"/>
          </w:pPr>
          <w:r>
            <w:t xml:space="preserve">KvK </w:t>
          </w:r>
          <w:r w:rsidRPr="0009010B">
            <w:t>90963296</w:t>
          </w:r>
        </w:p>
      </w:tc>
      <w:tc>
        <w:tcPr>
          <w:tcW w:w="2732" w:type="dxa"/>
          <w:tcBorders>
            <w:top w:val="single" w:sz="12" w:space="0" w:color="1A738D"/>
            <w:left w:val="nil"/>
            <w:bottom w:val="nil"/>
            <w:right w:val="nil"/>
          </w:tcBorders>
        </w:tcPr>
        <w:p w14:paraId="08FA953E" w14:textId="77777777" w:rsidR="0009010B" w:rsidRDefault="0009010B" w:rsidP="0009010B">
          <w:pPr>
            <w:pStyle w:val="HeaderFooterTekst"/>
            <w:jc w:val="right"/>
          </w:pPr>
          <w:r>
            <w:t>Heemraadssingel 137</w:t>
          </w:r>
        </w:p>
        <w:p w14:paraId="2ACCA5B8" w14:textId="77777777" w:rsidR="0009010B" w:rsidRDefault="0009010B" w:rsidP="0009010B">
          <w:pPr>
            <w:pStyle w:val="HeaderFooterTekst"/>
            <w:jc w:val="right"/>
          </w:pPr>
          <w:r>
            <w:t>3022 CD Rotterdam</w:t>
          </w:r>
        </w:p>
        <w:p w14:paraId="2AEFB1ED" w14:textId="77777777" w:rsidR="0009010B" w:rsidRDefault="0009010B" w:rsidP="0009010B">
          <w:pPr>
            <w:pStyle w:val="HeaderFooterTekst"/>
            <w:jc w:val="right"/>
          </w:pPr>
          <w:r>
            <w:t>010 307 08 53</w:t>
          </w:r>
        </w:p>
        <w:p w14:paraId="70133191" w14:textId="285D3670" w:rsidR="0009010B" w:rsidRDefault="0009010B" w:rsidP="0009010B">
          <w:pPr>
            <w:pStyle w:val="HeaderFooterTekst"/>
            <w:jc w:val="right"/>
          </w:pPr>
          <w:r w:rsidRPr="0009010B">
            <w:t>aanmelding@priocura.nl</w:t>
          </w:r>
          <w:r>
            <w:t xml:space="preserve"> </w:t>
          </w:r>
        </w:p>
        <w:p w14:paraId="554A3C67" w14:textId="634C3EF8" w:rsidR="0009010B" w:rsidRDefault="0009010B" w:rsidP="0027226D">
          <w:pPr>
            <w:pStyle w:val="HeaderFooterTekst"/>
            <w:jc w:val="right"/>
          </w:pPr>
          <w:r w:rsidRPr="0009010B">
            <w:t>www.priocura.nl</w:t>
          </w:r>
        </w:p>
      </w:tc>
      <w:tc>
        <w:tcPr>
          <w:tcW w:w="4448" w:type="dxa"/>
          <w:tcBorders>
            <w:top w:val="single" w:sz="12" w:space="0" w:color="1A738D"/>
            <w:left w:val="nil"/>
            <w:bottom w:val="nil"/>
            <w:right w:val="nil"/>
          </w:tcBorders>
          <w:vAlign w:val="bottom"/>
        </w:tcPr>
        <w:p w14:paraId="34149465" w14:textId="362E33DE" w:rsidR="0009010B" w:rsidRPr="008A3EFE" w:rsidRDefault="008A3EFE" w:rsidP="008A3EFE">
          <w:pPr>
            <w:pStyle w:val="Voettekst"/>
            <w:rPr>
              <w:color w:val="D1D1D1" w:themeColor="background2" w:themeShade="E6"/>
              <w:sz w:val="14"/>
              <w:szCs w:val="16"/>
            </w:rPr>
          </w:pPr>
          <w:r w:rsidRPr="008A3EFE">
            <w:rPr>
              <w:color w:val="D1D1D1" w:themeColor="background2" w:themeShade="E6"/>
              <w:sz w:val="14"/>
              <w:szCs w:val="16"/>
            </w:rPr>
            <w:t xml:space="preserve">v2.5</w:t>
          </w:r>
        </w:p>
      </w:tc>
      <w:tc>
        <w:tcPr>
          <w:tcW w:w="548" w:type="dxa"/>
          <w:tcBorders>
            <w:left w:val="nil"/>
          </w:tcBorders>
        </w:tcPr>
        <w:p w14:paraId="5610A74E" w14:textId="3EC2C65C" w:rsidR="0009010B" w:rsidRDefault="0009010B" w:rsidP="0009010B">
          <w:pPr>
            <w:pStyle w:val="Voettekst"/>
          </w:pPr>
        </w:p>
      </w:tc>
    </w:tr>
  </w:tbl>
  <w:p w14:paraId="1B59738A" w14:textId="77777777" w:rsidR="0009010B" w:rsidRDefault="0009010B">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A411699" w14:textId="77777777" w:rsidR="00533E9A" w:rsidRPr="000C3C18" w:rsidRDefault="00533E9A" w:rsidP="008965B0">
      <w:pPr>
        <w:spacing w:after="0" w:line="240" w:lineRule="auto"/>
      </w:pPr>
      <w:r w:rsidRPr="000C3C18">
        <w:separator/>
      </w:r>
    </w:p>
  </w:footnote>
  <w:footnote w:type="continuationSeparator" w:id="0">
    <w:p w14:paraId="1BCD8899" w14:textId="77777777" w:rsidR="00533E9A" w:rsidRPr="000C3C18" w:rsidRDefault="00533E9A" w:rsidP="008965B0">
      <w:pPr>
        <w:spacing w:after="0" w:line="240" w:lineRule="auto"/>
      </w:pPr>
      <w:r w:rsidRPr="000C3C18">
        <w:continuationSeparator/>
      </w:r>
    </w:p>
  </w:footnote>
  <w:footnote w:type="continuationNotice" w:id="1">
    <w:p w14:paraId="4C24054F" w14:textId="77777777" w:rsidR="00533E9A" w:rsidRDefault="00533E9A">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elraster"/>
      <w:tblW w:w="15508" w:type="dxa"/>
      <w:tblInd w:w="-113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97"/>
      <w:gridCol w:w="794"/>
      <w:gridCol w:w="283"/>
      <w:gridCol w:w="4111"/>
      <w:gridCol w:w="283"/>
      <w:gridCol w:w="4820"/>
      <w:gridCol w:w="4820"/>
    </w:tblGrid>
    <w:tr w:rsidR="001B1AC6" w:rsidRPr="000C3C18" w14:paraId="7FA4F2B7" w14:textId="77777777" w:rsidTr="001B1AC6">
      <w:trPr>
        <w:trHeight w:val="20"/>
      </w:trPr>
      <w:tc>
        <w:tcPr>
          <w:tcW w:w="397" w:type="dxa"/>
        </w:tcPr>
        <w:p w14:paraId="19634C63" w14:textId="0892D350" w:rsidR="001B1AC6" w:rsidRDefault="001B1AC6" w:rsidP="00191AFB">
          <w:pPr>
            <w:pStyle w:val="HeaderFooterTekst"/>
          </w:pPr>
        </w:p>
      </w:tc>
      <w:tc>
        <w:tcPr>
          <w:tcW w:w="794" w:type="dxa"/>
          <w:vMerge w:val="restart"/>
          <w:vAlign w:val="center"/>
        </w:tcPr>
        <w:p w14:paraId="11762EE2" w14:textId="77777777" w:rsidR="001B1AC6" w:rsidRPr="008C2BC1" w:rsidRDefault="001B1AC6" w:rsidP="001B1AC6">
          <w:pPr>
            <w:pStyle w:val="HeaderFooterTekst"/>
            <w:jc w:val="center"/>
            <w:rPr>
              <w:sz w:val="18"/>
              <w:szCs w:val="18"/>
            </w:rPr>
          </w:pPr>
          <w:r>
            <w:drawing>
              <wp:inline distT="0" distB="0" distL="0" distR="0" wp14:anchorId="7090E960" wp14:editId="02560130">
                <wp:extent cx="428625" cy="516379"/>
                <wp:effectExtent l="0" t="0" r="0" b="0"/>
                <wp:docPr id="39565683" name="Afbeelding 1" descr="Afbeelding met cirkel, Graphics, grafische vormgeving, Kleurrijkheid&#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216087" name="Afbeelding 1" descr="Afbeelding met cirkel, Graphics, grafische vormgeving, Kleurrijkheid&#10;&#10;Automatisch gegenereerde beschrijving"/>
                        <pic:cNvPicPr/>
                      </pic:nvPicPr>
                      <pic:blipFill>
                        <a:blip r:embed="rId1">
                          <a:extLst>
                            <a:ext uri="{28A0092B-C50C-407E-A947-70E740481C1C}">
                              <a14:useLocalDpi xmlns:a14="http://schemas.microsoft.com/office/drawing/2010/main" val="0"/>
                            </a:ext>
                          </a:extLst>
                        </a:blip>
                        <a:stretch>
                          <a:fillRect/>
                        </a:stretch>
                      </pic:blipFill>
                      <pic:spPr>
                        <a:xfrm>
                          <a:off x="0" y="0"/>
                          <a:ext cx="453490" cy="546334"/>
                        </a:xfrm>
                        <a:prstGeom prst="rect">
                          <a:avLst/>
                        </a:prstGeom>
                      </pic:spPr>
                    </pic:pic>
                  </a:graphicData>
                </a:graphic>
              </wp:inline>
            </w:drawing>
          </w:r>
        </w:p>
      </w:tc>
      <w:tc>
        <w:tcPr>
          <w:tcW w:w="283" w:type="dxa"/>
        </w:tcPr>
        <w:p w14:paraId="09E62E4C" w14:textId="77777777" w:rsidR="001B1AC6" w:rsidRPr="00954A9B" w:rsidRDefault="001B1AC6" w:rsidP="00191AFB">
          <w:pPr>
            <w:pStyle w:val="HeaderFooterTekst"/>
            <w:rPr>
              <w:szCs w:val="20"/>
            </w:rPr>
          </w:pPr>
        </w:p>
      </w:tc>
      <w:tc>
        <w:tcPr>
          <w:tcW w:w="4111" w:type="dxa"/>
        </w:tcPr>
        <w:p w14:paraId="7DF1616D" w14:textId="529DC6F3" w:rsidR="001B1AC6" w:rsidRPr="0061615D" w:rsidRDefault="001B1AC6" w:rsidP="0061615D">
          <w:pPr>
            <w:pStyle w:val="HeaderFooterTekst"/>
          </w:pPr>
          <w:r w:rsidRPr="0061615D">
            <w:t xml:space="preserve">Rapportage</w:t>
          </w:r>
        </w:p>
      </w:tc>
      <w:tc>
        <w:tcPr>
          <w:tcW w:w="283" w:type="dxa"/>
        </w:tcPr>
        <w:p w14:paraId="30337DD2" w14:textId="77777777" w:rsidR="001B1AC6" w:rsidRPr="006F701F" w:rsidRDefault="001B1AC6" w:rsidP="00191AFB">
          <w:pPr>
            <w:pStyle w:val="Koptekst"/>
            <w:jc w:val="right"/>
            <w:rPr>
              <w:sz w:val="18"/>
              <w:szCs w:val="18"/>
            </w:rPr>
          </w:pPr>
        </w:p>
      </w:tc>
      <w:sdt>
        <w:sdtPr>
          <w:alias w:val="Betrokkene_Naam"/>
          <w:tag w:val="Betrokkene_Naam"/>
          <w:id w:val="99536948"/>
          <w:placeholder>
            <w:docPart w:val="69FD7174F750401897D7D1A93826D85B"/>
          </w:placeholde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Naam[1]" w:storeItemID="{D3AFB48C-014B-4D95-932A-E64E8946DF91}"/>
          <w:text/>
        </w:sdtPr>
        <w:sdtContent>
          <w:tc>
            <w:tcPr>
              <w:tcW w:w="4820" w:type="dxa"/>
            </w:tcPr>
            <w:p w14:paraId="426EB86E" w14:textId="7F66A757" w:rsidR="001B1AC6" w:rsidRPr="00193FFD" w:rsidRDefault="008766B6" w:rsidP="00193FFD">
              <w:pPr>
                <w:pStyle w:val="HeaderFooterTekst"/>
              </w:pPr>
              <w:r w:rsidRPr="00193FFD">
                <w:t>[Betrokkene_Naam]</w:t>
              </w:r>
            </w:p>
          </w:tc>
        </w:sdtContent>
      </w:sdt>
      <w:tc>
        <w:tcPr>
          <w:tcW w:w="4820" w:type="dxa"/>
        </w:tcPr>
        <w:p w14:paraId="2CA63751" w14:textId="77777777" w:rsidR="001B1AC6" w:rsidRPr="006F701F" w:rsidRDefault="001B1AC6" w:rsidP="00191AFB">
          <w:pPr>
            <w:pStyle w:val="Koptekst"/>
            <w:jc w:val="right"/>
            <w:rPr>
              <w:rFonts w:ascii="NexaRegular" w:hAnsi="NexaRegular"/>
              <w:sz w:val="18"/>
              <w:szCs w:val="18"/>
            </w:rPr>
          </w:pPr>
        </w:p>
      </w:tc>
    </w:tr>
    <w:tr w:rsidR="001B1AC6" w:rsidRPr="000C3C18" w14:paraId="152E620C" w14:textId="77777777" w:rsidTr="001B1AC6">
      <w:trPr>
        <w:trHeight w:val="20"/>
      </w:trPr>
      <w:tc>
        <w:tcPr>
          <w:tcW w:w="397" w:type="dxa"/>
        </w:tcPr>
        <w:p w14:paraId="760063F1" w14:textId="77777777" w:rsidR="001B1AC6" w:rsidRDefault="001B1AC6" w:rsidP="00191AFB">
          <w:pPr>
            <w:pStyle w:val="HeaderFooterTekst"/>
          </w:pPr>
        </w:p>
      </w:tc>
      <w:tc>
        <w:tcPr>
          <w:tcW w:w="794" w:type="dxa"/>
          <w:vMerge/>
        </w:tcPr>
        <w:p w14:paraId="0807125C" w14:textId="77777777" w:rsidR="001B1AC6" w:rsidRPr="008C2BC1" w:rsidRDefault="001B1AC6" w:rsidP="00191AFB">
          <w:pPr>
            <w:pStyle w:val="HeaderFooterTekst"/>
            <w:rPr>
              <w:sz w:val="18"/>
              <w:szCs w:val="18"/>
            </w:rPr>
          </w:pPr>
        </w:p>
      </w:tc>
      <w:tc>
        <w:tcPr>
          <w:tcW w:w="283" w:type="dxa"/>
        </w:tcPr>
        <w:p w14:paraId="10ECF402" w14:textId="77777777" w:rsidR="001B1AC6" w:rsidRPr="00954A9B" w:rsidRDefault="001B1AC6" w:rsidP="00191AFB">
          <w:pPr>
            <w:pStyle w:val="HeaderFooterTekst"/>
            <w:rPr>
              <w:szCs w:val="20"/>
            </w:rPr>
          </w:pPr>
        </w:p>
      </w:tc>
      <w:tc>
        <w:tcPr>
          <w:tcW w:w="4111" w:type="dxa"/>
        </w:tcPr>
        <w:p w14:paraId="12580600" w14:textId="5E8AE12A" w:rsidR="001B1AC6" w:rsidRPr="0061615D" w:rsidRDefault="001B1AC6" w:rsidP="0061615D">
          <w:pPr>
            <w:pStyle w:val="HeaderFooterTekst"/>
          </w:pPr>
          <w:r w:rsidRPr="0061615D">
            <w:t xml:space="preserve">Subtitel</w:t>
          </w:r>
        </w:p>
      </w:tc>
      <w:tc>
        <w:tcPr>
          <w:tcW w:w="283" w:type="dxa"/>
        </w:tcPr>
        <w:p w14:paraId="55EAF8C7" w14:textId="77777777" w:rsidR="001B1AC6" w:rsidRPr="006F701F" w:rsidRDefault="001B1AC6" w:rsidP="00191AFB">
          <w:pPr>
            <w:pStyle w:val="Koptekst"/>
            <w:jc w:val="right"/>
            <w:rPr>
              <w:sz w:val="18"/>
              <w:szCs w:val="18"/>
            </w:rPr>
          </w:pPr>
        </w:p>
      </w:tc>
      <w:tc>
        <w:tcPr>
          <w:tcW w:w="4820" w:type="dxa"/>
        </w:tcPr>
        <w:p w14:paraId="3256CEC6" w14:textId="11017E44" w:rsidR="001B1AC6" w:rsidRPr="00193FFD" w:rsidRDefault="001B1AC6" w:rsidP="00193FFD">
          <w:pPr>
            <w:pStyle w:val="HeaderFooterTekst"/>
          </w:pPr>
          <w:r w:rsidRPr="00193FFD">
            <w:t xml:space="preserve">Geboortedatum: </w:t>
          </w:r>
          <w:sdt>
            <w:sdtPr>
              <w:alias w:val="Betrokkene_Geboortedatum"/>
              <w:tag w:val="Betrokkene_Geboortedatum"/>
              <w:id w:val="1422911710"/>
              <w:placeholder>
                <w:docPart w:val="7CD49BE46103402BBE667EEB4E9816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Geboortedatum[1]" w:storeItemID="{D3AFB48C-014B-4D95-932A-E64E8946DF91}"/>
              <w:text/>
            </w:sdtPr>
            <w:sdtContent>
              <w:r w:rsidR="008766B6" w:rsidRPr="00193FFD">
                <w:rPr>
                  <w:rStyle w:val="Tekstvantijdelijkeaanduiding"/>
                  <w:color w:val="404040" w:themeColor="text1" w:themeTint="BF"/>
                </w:rPr>
                <w:t>[Betrokkene_Geboortedatum]</w:t>
              </w:r>
            </w:sdtContent>
          </w:sdt>
        </w:p>
      </w:tc>
      <w:tc>
        <w:tcPr>
          <w:tcW w:w="4820" w:type="dxa"/>
        </w:tcPr>
        <w:p w14:paraId="47474BA9" w14:textId="77777777" w:rsidR="001B1AC6" w:rsidRPr="006F701F" w:rsidRDefault="001B1AC6" w:rsidP="00191AFB">
          <w:pPr>
            <w:pStyle w:val="Koptekst"/>
            <w:jc w:val="right"/>
            <w:rPr>
              <w:rFonts w:ascii="NexaRegular" w:hAnsi="NexaRegular"/>
              <w:sz w:val="18"/>
              <w:szCs w:val="18"/>
            </w:rPr>
          </w:pPr>
        </w:p>
      </w:tc>
    </w:tr>
    <w:tr w:rsidR="001B1AC6" w:rsidRPr="000C3C18" w14:paraId="43D1B4C9" w14:textId="77777777" w:rsidTr="001B1AC6">
      <w:trPr>
        <w:trHeight w:val="20"/>
      </w:trPr>
      <w:tc>
        <w:tcPr>
          <w:tcW w:w="397" w:type="dxa"/>
        </w:tcPr>
        <w:p w14:paraId="2F741D0F" w14:textId="77777777" w:rsidR="001B1AC6" w:rsidRPr="000C3C18" w:rsidRDefault="001B1AC6" w:rsidP="00191AFB">
          <w:pPr>
            <w:pStyle w:val="HeaderFooterTekst"/>
          </w:pPr>
        </w:p>
      </w:tc>
      <w:tc>
        <w:tcPr>
          <w:tcW w:w="794" w:type="dxa"/>
          <w:vMerge/>
        </w:tcPr>
        <w:p w14:paraId="148B92DB" w14:textId="77777777" w:rsidR="001B1AC6" w:rsidRPr="008C2BC1" w:rsidRDefault="001B1AC6" w:rsidP="00191AFB">
          <w:pPr>
            <w:pStyle w:val="HeaderFooterTekst"/>
            <w:rPr>
              <w:sz w:val="18"/>
              <w:szCs w:val="18"/>
            </w:rPr>
          </w:pPr>
        </w:p>
      </w:tc>
      <w:tc>
        <w:tcPr>
          <w:tcW w:w="283" w:type="dxa"/>
        </w:tcPr>
        <w:p w14:paraId="24226360" w14:textId="77777777" w:rsidR="001B1AC6" w:rsidRDefault="001B1AC6" w:rsidP="001B1AC6">
          <w:pPr>
            <w:pStyle w:val="HeaderFooterTekst"/>
          </w:pPr>
        </w:p>
      </w:tc>
      <w:sdt>
        <w:sdtPr>
          <w:alias w:val="Opdrachtgever_Naam"/>
          <w:tag w:val="Opdrachtgever_Naam"/>
          <w:id w:val="137538547"/>
          <w:placeholder>
            <w:docPart w:val="BAA5ADB7272D4912BBA55411C0B10F2B"/>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Naam[1]" w:storeItemID="{D3AFB48C-014B-4D95-932A-E64E8946DF91}"/>
          <w:text/>
        </w:sdtPr>
        <w:sdtContent>
          <w:tc>
            <w:tcPr>
              <w:tcW w:w="4111" w:type="dxa"/>
            </w:tcPr>
            <w:p w14:paraId="498D9D32" w14:textId="6D59ABD8" w:rsidR="001B1AC6" w:rsidRPr="0061615D" w:rsidRDefault="001B1AC6" w:rsidP="0061615D">
              <w:pPr>
                <w:pStyle w:val="HeaderFooterTekst"/>
              </w:pPr>
              <w:r w:rsidRPr="0061615D">
                <w:rPr>
                  <w:rStyle w:val="Tekstvantijdelijkeaanduiding"/>
                  <w:color w:val="404040" w:themeColor="text1" w:themeTint="BF"/>
                </w:rPr>
                <w:t>[Opdrachtgever_Naam]</w:t>
              </w:r>
            </w:p>
          </w:tc>
        </w:sdtContent>
      </w:sdt>
      <w:tc>
        <w:tcPr>
          <w:tcW w:w="283" w:type="dxa"/>
        </w:tcPr>
        <w:p w14:paraId="58D4657F" w14:textId="77777777" w:rsidR="001B1AC6" w:rsidRPr="006F701F" w:rsidRDefault="001B1AC6" w:rsidP="00191AFB">
          <w:pPr>
            <w:pStyle w:val="Koptekst"/>
            <w:jc w:val="right"/>
            <w:rPr>
              <w:sz w:val="18"/>
              <w:szCs w:val="18"/>
            </w:rPr>
          </w:pPr>
        </w:p>
      </w:tc>
      <w:tc>
        <w:tcPr>
          <w:tcW w:w="4820" w:type="dxa"/>
        </w:tcPr>
        <w:p w14:paraId="6746AD46" w14:textId="5A3997F2" w:rsidR="001B1AC6" w:rsidRPr="00193FFD" w:rsidRDefault="001B1AC6" w:rsidP="00193FFD">
          <w:pPr>
            <w:pStyle w:val="HeaderFooterTekst"/>
          </w:pPr>
          <w:r w:rsidRPr="00193FFD">
            <w:t xml:space="preserve">Woonplaats: </w:t>
          </w:r>
          <w:sdt>
            <w:sdtPr>
              <w:alias w:val="Betrokkene_Woonplaats"/>
              <w:tag w:val="Betrokkene_Woonplaats"/>
              <w:id w:val="190974130"/>
              <w:placeholder>
                <w:docPart w:val="EFFDA18B79BD45F0913A1CE7B16588DE"/>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Betrokkene_Woonplaats[1]" w:storeItemID="{D3AFB48C-014B-4D95-932A-E64E8946DF91}"/>
              <w:text/>
            </w:sdtPr>
            <w:sdtContent>
              <w:r w:rsidR="008766B6" w:rsidRPr="00193FFD">
                <w:rPr>
                  <w:rStyle w:val="Tekstvantijdelijkeaanduiding"/>
                  <w:color w:val="404040" w:themeColor="text1" w:themeTint="BF"/>
                </w:rPr>
                <w:t>[Betrokkene_Woonplaats]</w:t>
              </w:r>
            </w:sdtContent>
          </w:sdt>
        </w:p>
      </w:tc>
      <w:tc>
        <w:tcPr>
          <w:tcW w:w="4820" w:type="dxa"/>
        </w:tcPr>
        <w:p w14:paraId="1D72451A" w14:textId="77777777" w:rsidR="001B1AC6" w:rsidRPr="006F701F" w:rsidRDefault="001B1AC6" w:rsidP="00191AFB">
          <w:pPr>
            <w:pStyle w:val="Koptekst"/>
            <w:jc w:val="right"/>
            <w:rPr>
              <w:rFonts w:ascii="NexaRegular" w:hAnsi="NexaRegular"/>
              <w:sz w:val="18"/>
              <w:szCs w:val="18"/>
            </w:rPr>
          </w:pPr>
        </w:p>
      </w:tc>
    </w:tr>
    <w:tr w:rsidR="008766B6" w:rsidRPr="000C3C18" w14:paraId="6376C37C" w14:textId="77777777" w:rsidTr="001B1AC6">
      <w:trPr>
        <w:trHeight w:val="265"/>
      </w:trPr>
      <w:tc>
        <w:tcPr>
          <w:tcW w:w="397" w:type="dxa"/>
        </w:tcPr>
        <w:p w14:paraId="5F1161A7" w14:textId="77777777" w:rsidR="008766B6" w:rsidRPr="000C3C18" w:rsidRDefault="008766B6" w:rsidP="008766B6">
          <w:pPr>
            <w:pStyle w:val="HeaderFooterTekst"/>
          </w:pPr>
        </w:p>
      </w:tc>
      <w:tc>
        <w:tcPr>
          <w:tcW w:w="794" w:type="dxa"/>
          <w:vMerge/>
        </w:tcPr>
        <w:p w14:paraId="38DC2D51" w14:textId="77777777" w:rsidR="008766B6" w:rsidRPr="000C3C18" w:rsidRDefault="008766B6" w:rsidP="008766B6">
          <w:pPr>
            <w:pStyle w:val="HeaderFooterTekst"/>
          </w:pPr>
        </w:p>
      </w:tc>
      <w:tc>
        <w:tcPr>
          <w:tcW w:w="283" w:type="dxa"/>
        </w:tcPr>
        <w:p w14:paraId="187A054D" w14:textId="77777777" w:rsidR="008766B6" w:rsidRDefault="008766B6" w:rsidP="008766B6">
          <w:pPr>
            <w:pStyle w:val="HeaderFooterTekst"/>
          </w:pPr>
        </w:p>
      </w:tc>
      <w:sdt>
        <w:sdtPr>
          <w:alias w:val="Opdrachtgever_Kenmerk"/>
          <w:tag w:val="Opdrachtgever_Kenmerk"/>
          <w:id w:val="-746573821"/>
          <w:placeholder>
            <w:docPart w:val="3654AA84BCDA4AC8B0ED170143979261"/>
          </w:placeholder>
          <w:showingPlcHdr/>
          <w:dataBinding w:prefixMappings="xmlns:ns0='http://schemas.microsoft.com/office/2006/metadata/properties' xmlns:ns1='http://www.w3.org/2001/XMLSchema-instance' xmlns:ns2='http://schemas.microsoft.com/office/infopath/2007/PartnerControls' xmlns:ns3='178c1688-9eb7-42ea-926c-b681325ee185' xmlns:ns4='b99b497c-52f1-47e7-b5b4-82d97100fa84' " w:xpath="/ns0:properties[1]/documentManagement[1]/ns3:Opdrachtgever_Kenmerk[1]" w:storeItemID="{D3AFB48C-014B-4D95-932A-E64E8946DF91}"/>
          <w:text/>
        </w:sdtPr>
        <w:sdtContent>
          <w:tc>
            <w:tcPr>
              <w:tcW w:w="4111" w:type="dxa"/>
            </w:tcPr>
            <w:p w14:paraId="71C35A9C" w14:textId="564B0E8C" w:rsidR="008766B6" w:rsidRPr="0061615D" w:rsidRDefault="008766B6" w:rsidP="0061615D">
              <w:pPr>
                <w:pStyle w:val="HeaderFooterTekst"/>
              </w:pPr>
              <w:r w:rsidRPr="0061615D">
                <w:rPr>
                  <w:rStyle w:val="Tekstvantijdelijkeaanduiding"/>
                  <w:color w:val="404040" w:themeColor="text1" w:themeTint="BF"/>
                </w:rPr>
                <w:t>[Opdrachtgever_Kenmerk]</w:t>
              </w:r>
            </w:p>
          </w:tc>
        </w:sdtContent>
      </w:sdt>
      <w:tc>
        <w:tcPr>
          <w:tcW w:w="283" w:type="dxa"/>
        </w:tcPr>
        <w:p w14:paraId="6E77F8DF" w14:textId="77777777" w:rsidR="008766B6" w:rsidRPr="00954A9B" w:rsidRDefault="008766B6" w:rsidP="008766B6">
          <w:pPr>
            <w:pStyle w:val="Koptekst"/>
            <w:jc w:val="right"/>
            <w:rPr>
              <w:szCs w:val="20"/>
            </w:rPr>
          </w:pPr>
        </w:p>
      </w:tc>
      <w:tc>
        <w:tcPr>
          <w:tcW w:w="4820" w:type="dxa"/>
        </w:tcPr>
        <w:p w14:paraId="0B9379ED" w14:textId="2977F18F" w:rsidR="008766B6" w:rsidRPr="00954A9B" w:rsidRDefault="008766B6" w:rsidP="008766B6">
          <w:pPr>
            <w:pStyle w:val="Koptekst"/>
            <w:jc w:val="right"/>
            <w:rPr>
              <w:szCs w:val="20"/>
            </w:rPr>
          </w:pPr>
        </w:p>
      </w:tc>
      <w:tc>
        <w:tcPr>
          <w:tcW w:w="4820" w:type="dxa"/>
        </w:tcPr>
        <w:p w14:paraId="33B936C4" w14:textId="77777777" w:rsidR="008766B6" w:rsidRPr="00954A9B" w:rsidRDefault="008766B6" w:rsidP="008766B6">
          <w:pPr>
            <w:pStyle w:val="Koptekst"/>
            <w:jc w:val="right"/>
            <w:rPr>
              <w:szCs w:val="20"/>
            </w:rPr>
          </w:pPr>
        </w:p>
      </w:tc>
    </w:tr>
    <w:tr w:rsidR="008766B6" w:rsidRPr="000C3C18" w14:paraId="46AFA6FE" w14:textId="77777777" w:rsidTr="001B1AC6">
      <w:trPr>
        <w:trHeight w:val="283"/>
      </w:trPr>
      <w:tc>
        <w:tcPr>
          <w:tcW w:w="397" w:type="dxa"/>
          <w:tcBorders>
            <w:bottom w:val="single" w:sz="6" w:space="0" w:color="1A738D" w:themeColor="accent1" w:themeShade="BF"/>
          </w:tcBorders>
        </w:tcPr>
        <w:p w14:paraId="10D3E92F" w14:textId="77777777" w:rsidR="008766B6" w:rsidRPr="000C3C18" w:rsidRDefault="008766B6" w:rsidP="008766B6">
          <w:pPr>
            <w:pStyle w:val="HeaderFooterTekst"/>
          </w:pPr>
        </w:p>
      </w:tc>
      <w:tc>
        <w:tcPr>
          <w:tcW w:w="794" w:type="dxa"/>
          <w:tcBorders>
            <w:bottom w:val="single" w:sz="6" w:space="0" w:color="1A738D" w:themeColor="accent1" w:themeShade="BF"/>
          </w:tcBorders>
        </w:tcPr>
        <w:p w14:paraId="2CA5759C" w14:textId="77777777" w:rsidR="008766B6" w:rsidRPr="000C3C18" w:rsidRDefault="008766B6" w:rsidP="008766B6">
          <w:pPr>
            <w:pStyle w:val="HeaderFooterTekst"/>
          </w:pPr>
        </w:p>
      </w:tc>
      <w:tc>
        <w:tcPr>
          <w:tcW w:w="283" w:type="dxa"/>
          <w:tcBorders>
            <w:bottom w:val="single" w:sz="6" w:space="0" w:color="1A738D" w:themeColor="accent1" w:themeShade="BF"/>
          </w:tcBorders>
        </w:tcPr>
        <w:p w14:paraId="1605D19B" w14:textId="77777777" w:rsidR="008766B6" w:rsidRDefault="008766B6" w:rsidP="008766B6">
          <w:pPr>
            <w:pStyle w:val="HeaderFooterTekst"/>
          </w:pPr>
        </w:p>
      </w:tc>
      <w:tc>
        <w:tcPr>
          <w:tcW w:w="4111" w:type="dxa"/>
          <w:tcBorders>
            <w:bottom w:val="single" w:sz="6" w:space="0" w:color="1A738D" w:themeColor="accent1" w:themeShade="BF"/>
          </w:tcBorders>
        </w:tcPr>
        <w:p w14:paraId="629DAABA" w14:textId="1C2A18CA" w:rsidR="008766B6" w:rsidRPr="0061615D" w:rsidRDefault="008766B6" w:rsidP="0061615D">
          <w:pPr>
            <w:pStyle w:val="HeaderFooterTekst"/>
          </w:pPr>
        </w:p>
      </w:tc>
      <w:tc>
        <w:tcPr>
          <w:tcW w:w="283" w:type="dxa"/>
          <w:tcBorders>
            <w:bottom w:val="single" w:sz="6" w:space="0" w:color="1A738D" w:themeColor="accent1" w:themeShade="BF"/>
          </w:tcBorders>
        </w:tcPr>
        <w:p w14:paraId="55AB7F3B" w14:textId="77777777" w:rsidR="008766B6" w:rsidRPr="00954A9B" w:rsidRDefault="008766B6" w:rsidP="008766B6">
          <w:pPr>
            <w:pStyle w:val="Koptekst"/>
            <w:jc w:val="right"/>
            <w:rPr>
              <w:szCs w:val="20"/>
            </w:rPr>
          </w:pPr>
        </w:p>
      </w:tc>
      <w:tc>
        <w:tcPr>
          <w:tcW w:w="4820" w:type="dxa"/>
          <w:tcBorders>
            <w:bottom w:val="single" w:sz="6" w:space="0" w:color="1A738D" w:themeColor="accent1" w:themeShade="BF"/>
          </w:tcBorders>
        </w:tcPr>
        <w:p w14:paraId="2F3CD639" w14:textId="1FEF67BD" w:rsidR="008766B6" w:rsidRPr="00954A9B" w:rsidRDefault="008766B6" w:rsidP="008766B6">
          <w:pPr>
            <w:pStyle w:val="Koptekst"/>
            <w:jc w:val="right"/>
            <w:rPr>
              <w:szCs w:val="20"/>
            </w:rPr>
          </w:pPr>
        </w:p>
      </w:tc>
      <w:tc>
        <w:tcPr>
          <w:tcW w:w="4820" w:type="dxa"/>
          <w:tcBorders>
            <w:bottom w:val="single" w:sz="6" w:space="0" w:color="1A738D"/>
          </w:tcBorders>
        </w:tcPr>
        <w:p w14:paraId="4BF30FBD" w14:textId="77777777" w:rsidR="008766B6" w:rsidRPr="00954A9B" w:rsidRDefault="008766B6" w:rsidP="008766B6">
          <w:pPr>
            <w:pStyle w:val="Koptekst"/>
            <w:jc w:val="right"/>
            <w:rPr>
              <w:szCs w:val="20"/>
            </w:rPr>
          </w:pPr>
        </w:p>
      </w:tc>
    </w:tr>
  </w:tbl>
  <w:p w14:paraId="71B61001" w14:textId="77777777" w:rsidR="00830BD0" w:rsidRDefault="00830BD0">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2E4922" w14:textId="1C3F77FA" w:rsidR="00C53C3A" w:rsidRPr="00C53C3A" w:rsidRDefault="00C53C3A">
    <w:pPr>
      <w:pStyle w:val="Koptekst"/>
      <w:rPr>
        <w:rFonts w:ascii="Nexa-Light" w:hAnsi="Nexa-Light"/>
      </w:rPr>
    </w:pP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7BD6829"/>
    <w:multiLevelType w:val="hybridMultilevel"/>
    <w:tmpl w:val="7DA0FEB4"/>
    <w:lvl w:ilvl="0" w:tplc="C7F0E5FC">
      <w:start w:val="1"/>
      <w:numFmt w:val="decimal"/>
      <w:lvlText w:val="%1."/>
      <w:lvlJc w:val="left"/>
      <w:pPr>
        <w:ind w:left="36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1" w15:restartNumberingAfterBreak="0">
    <w:nsid w:val="5B495172"/>
    <w:multiLevelType w:val="hybridMultilevel"/>
    <w:tmpl w:val="B566AF70"/>
    <w:lvl w:ilvl="0" w:tplc="78ACF9E8">
      <w:start w:val="1"/>
      <w:numFmt w:val="decimal"/>
      <w:pStyle w:val="Stijllijstvraag2Links063cmEersteregel0cm"/>
      <w:lvlText w:val="%1."/>
      <w:lvlJc w:val="left"/>
      <w:pPr>
        <w:ind w:left="1080" w:hanging="360"/>
      </w:pPr>
    </w:lvl>
    <w:lvl w:ilvl="1" w:tplc="04130019" w:tentative="1">
      <w:start w:val="1"/>
      <w:numFmt w:val="lowerLetter"/>
      <w:lvlText w:val="%2."/>
      <w:lvlJc w:val="left"/>
      <w:pPr>
        <w:ind w:left="1800" w:hanging="360"/>
      </w:pPr>
    </w:lvl>
    <w:lvl w:ilvl="2" w:tplc="0413001B" w:tentative="1">
      <w:start w:val="1"/>
      <w:numFmt w:val="lowerRoman"/>
      <w:lvlText w:val="%3."/>
      <w:lvlJc w:val="right"/>
      <w:pPr>
        <w:ind w:left="2520" w:hanging="180"/>
      </w:pPr>
    </w:lvl>
    <w:lvl w:ilvl="3" w:tplc="0413000F" w:tentative="1">
      <w:start w:val="1"/>
      <w:numFmt w:val="decimal"/>
      <w:lvlText w:val="%4."/>
      <w:lvlJc w:val="left"/>
      <w:pPr>
        <w:ind w:left="3240" w:hanging="360"/>
      </w:pPr>
    </w:lvl>
    <w:lvl w:ilvl="4" w:tplc="04130019" w:tentative="1">
      <w:start w:val="1"/>
      <w:numFmt w:val="lowerLetter"/>
      <w:lvlText w:val="%5."/>
      <w:lvlJc w:val="left"/>
      <w:pPr>
        <w:ind w:left="3960" w:hanging="360"/>
      </w:pPr>
    </w:lvl>
    <w:lvl w:ilvl="5" w:tplc="0413001B" w:tentative="1">
      <w:start w:val="1"/>
      <w:numFmt w:val="lowerRoman"/>
      <w:lvlText w:val="%6."/>
      <w:lvlJc w:val="right"/>
      <w:pPr>
        <w:ind w:left="4680" w:hanging="180"/>
      </w:pPr>
    </w:lvl>
    <w:lvl w:ilvl="6" w:tplc="0413000F" w:tentative="1">
      <w:start w:val="1"/>
      <w:numFmt w:val="decimal"/>
      <w:lvlText w:val="%7."/>
      <w:lvlJc w:val="left"/>
      <w:pPr>
        <w:ind w:left="5400" w:hanging="360"/>
      </w:pPr>
    </w:lvl>
    <w:lvl w:ilvl="7" w:tplc="04130019" w:tentative="1">
      <w:start w:val="1"/>
      <w:numFmt w:val="lowerLetter"/>
      <w:lvlText w:val="%8."/>
      <w:lvlJc w:val="left"/>
      <w:pPr>
        <w:ind w:left="6120" w:hanging="360"/>
      </w:pPr>
    </w:lvl>
    <w:lvl w:ilvl="8" w:tplc="0413001B" w:tentative="1">
      <w:start w:val="1"/>
      <w:numFmt w:val="lowerRoman"/>
      <w:lvlText w:val="%9."/>
      <w:lvlJc w:val="right"/>
      <w:pPr>
        <w:ind w:left="6840" w:hanging="180"/>
      </w:pPr>
    </w:lvl>
  </w:abstractNum>
  <w:abstractNum w:abstractNumId="2" w15:restartNumberingAfterBreak="0">
    <w:nsid w:val="6C1D5693"/>
    <w:multiLevelType w:val="hybridMultilevel"/>
    <w:tmpl w:val="A0A45F78"/>
    <w:lvl w:ilvl="0" w:tplc="C0C6FE84">
      <w:start w:val="1"/>
      <w:numFmt w:val="decimal"/>
      <w:lvlText w:val="%1."/>
      <w:lvlJc w:val="left"/>
      <w:pPr>
        <w:ind w:left="720" w:hanging="360"/>
      </w:pPr>
      <w:rPr>
        <w:rFonts w:hint="default"/>
      </w:r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7D865A86"/>
    <w:multiLevelType w:val="hybridMultilevel"/>
    <w:tmpl w:val="43F46A54"/>
    <w:lvl w:ilvl="0" w:tplc="0413000F">
      <w:start w:val="1"/>
      <w:numFmt w:val="decimal"/>
      <w:lvlText w:val="%1."/>
      <w:lvlJc w:val="left"/>
      <w:pPr>
        <w:ind w:left="720" w:hanging="360"/>
      </w:pPr>
    </w:lvl>
    <w:lvl w:ilvl="1" w:tplc="04130019" w:tentative="1">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1126968474">
    <w:abstractNumId w:val="0"/>
  </w:num>
  <w:num w:numId="2" w16cid:durableId="472908252">
    <w:abstractNumId w:val="3"/>
  </w:num>
  <w:num w:numId="3" w16cid:durableId="126356292">
    <w:abstractNumId w:val="2"/>
  </w:num>
  <w:num w:numId="4" w16cid:durableId="184524283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displayBackgroundShape/>
  <w:proofState w:spelling="clean" w:grammar="clean"/>
  <w:attachedTemplate r:id="rId1"/>
  <w:documentProtection w:edit="forms" w:enforcement="0"/>
  <w:defaultTabStop w:val="708"/>
  <w:hyphenationZone w:val="425"/>
  <w:characterSpacingControl w:val="doNotCompress"/>
  <w:hdrShapeDefaults>
    <o:shapedefaults v:ext="edit" spidmax="2050">
      <o:colormru v:ext="edit" colors="#dbe0e7"/>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F05"/>
    <w:rsid w:val="00002E5F"/>
    <w:rsid w:val="00003E9C"/>
    <w:rsid w:val="000053F8"/>
    <w:rsid w:val="000066E8"/>
    <w:rsid w:val="00007A02"/>
    <w:rsid w:val="00012770"/>
    <w:rsid w:val="000140A7"/>
    <w:rsid w:val="00015591"/>
    <w:rsid w:val="000174BC"/>
    <w:rsid w:val="0002464E"/>
    <w:rsid w:val="00031A2B"/>
    <w:rsid w:val="000342A3"/>
    <w:rsid w:val="000408FB"/>
    <w:rsid w:val="0005057C"/>
    <w:rsid w:val="00051876"/>
    <w:rsid w:val="0005377E"/>
    <w:rsid w:val="000547B9"/>
    <w:rsid w:val="00057EF1"/>
    <w:rsid w:val="00060ECD"/>
    <w:rsid w:val="000648C6"/>
    <w:rsid w:val="00064F94"/>
    <w:rsid w:val="000660C2"/>
    <w:rsid w:val="000703CD"/>
    <w:rsid w:val="00070EF4"/>
    <w:rsid w:val="00071147"/>
    <w:rsid w:val="000732F4"/>
    <w:rsid w:val="000764D2"/>
    <w:rsid w:val="000764FD"/>
    <w:rsid w:val="00076AA4"/>
    <w:rsid w:val="00077586"/>
    <w:rsid w:val="0008184A"/>
    <w:rsid w:val="0009010B"/>
    <w:rsid w:val="00095C47"/>
    <w:rsid w:val="000976D6"/>
    <w:rsid w:val="000A4B24"/>
    <w:rsid w:val="000B14E3"/>
    <w:rsid w:val="000B1C2A"/>
    <w:rsid w:val="000B6C84"/>
    <w:rsid w:val="000C0FF4"/>
    <w:rsid w:val="000C3C18"/>
    <w:rsid w:val="000C53C5"/>
    <w:rsid w:val="000C57D0"/>
    <w:rsid w:val="000C5BEB"/>
    <w:rsid w:val="000C5D6C"/>
    <w:rsid w:val="000D1D4A"/>
    <w:rsid w:val="000D4B7E"/>
    <w:rsid w:val="000D6807"/>
    <w:rsid w:val="000F2099"/>
    <w:rsid w:val="000F3421"/>
    <w:rsid w:val="000F7238"/>
    <w:rsid w:val="001015AB"/>
    <w:rsid w:val="00103028"/>
    <w:rsid w:val="00103AFF"/>
    <w:rsid w:val="00104E4F"/>
    <w:rsid w:val="0011023E"/>
    <w:rsid w:val="00111903"/>
    <w:rsid w:val="00112AE1"/>
    <w:rsid w:val="00114CBC"/>
    <w:rsid w:val="001218CB"/>
    <w:rsid w:val="001309FC"/>
    <w:rsid w:val="00131C8A"/>
    <w:rsid w:val="00133538"/>
    <w:rsid w:val="001341C8"/>
    <w:rsid w:val="00143E72"/>
    <w:rsid w:val="00144176"/>
    <w:rsid w:val="00152FAD"/>
    <w:rsid w:val="0015616F"/>
    <w:rsid w:val="00163B6B"/>
    <w:rsid w:val="00164B6F"/>
    <w:rsid w:val="00164C60"/>
    <w:rsid w:val="00172569"/>
    <w:rsid w:val="00176298"/>
    <w:rsid w:val="001801BB"/>
    <w:rsid w:val="001833A7"/>
    <w:rsid w:val="00186557"/>
    <w:rsid w:val="00191AFB"/>
    <w:rsid w:val="00191B7D"/>
    <w:rsid w:val="00192FB0"/>
    <w:rsid w:val="00193957"/>
    <w:rsid w:val="00193E8D"/>
    <w:rsid w:val="00193FFD"/>
    <w:rsid w:val="00195917"/>
    <w:rsid w:val="00196111"/>
    <w:rsid w:val="001A3003"/>
    <w:rsid w:val="001A5E9C"/>
    <w:rsid w:val="001A63E4"/>
    <w:rsid w:val="001A7D1E"/>
    <w:rsid w:val="001B1AC6"/>
    <w:rsid w:val="001B33D5"/>
    <w:rsid w:val="001B39A4"/>
    <w:rsid w:val="001B6A55"/>
    <w:rsid w:val="001C2379"/>
    <w:rsid w:val="001C3A60"/>
    <w:rsid w:val="001C46B4"/>
    <w:rsid w:val="001C7980"/>
    <w:rsid w:val="001C7C17"/>
    <w:rsid w:val="001D27CF"/>
    <w:rsid w:val="001D4BED"/>
    <w:rsid w:val="001D4DC5"/>
    <w:rsid w:val="001D4E95"/>
    <w:rsid w:val="001E34AB"/>
    <w:rsid w:val="001E5D2A"/>
    <w:rsid w:val="001E6224"/>
    <w:rsid w:val="001E7F5C"/>
    <w:rsid w:val="001F1BC8"/>
    <w:rsid w:val="001F3654"/>
    <w:rsid w:val="001F3F2D"/>
    <w:rsid w:val="001F3F8C"/>
    <w:rsid w:val="001F445B"/>
    <w:rsid w:val="001F7B3A"/>
    <w:rsid w:val="00202132"/>
    <w:rsid w:val="002107AC"/>
    <w:rsid w:val="00213F5C"/>
    <w:rsid w:val="00213F9A"/>
    <w:rsid w:val="002147E6"/>
    <w:rsid w:val="00216C57"/>
    <w:rsid w:val="002226B9"/>
    <w:rsid w:val="00222C5A"/>
    <w:rsid w:val="00222C9B"/>
    <w:rsid w:val="0022409B"/>
    <w:rsid w:val="002401AF"/>
    <w:rsid w:val="002410D2"/>
    <w:rsid w:val="0024222E"/>
    <w:rsid w:val="002432D4"/>
    <w:rsid w:val="002527BB"/>
    <w:rsid w:val="00253279"/>
    <w:rsid w:val="00253E4E"/>
    <w:rsid w:val="002600E6"/>
    <w:rsid w:val="00266AB0"/>
    <w:rsid w:val="0027226D"/>
    <w:rsid w:val="00274DFC"/>
    <w:rsid w:val="002819B4"/>
    <w:rsid w:val="002824C5"/>
    <w:rsid w:val="00285FDE"/>
    <w:rsid w:val="002868B1"/>
    <w:rsid w:val="00292441"/>
    <w:rsid w:val="00292727"/>
    <w:rsid w:val="00295414"/>
    <w:rsid w:val="002961B3"/>
    <w:rsid w:val="00296CA4"/>
    <w:rsid w:val="002A4CC6"/>
    <w:rsid w:val="002A51F1"/>
    <w:rsid w:val="002A5EDD"/>
    <w:rsid w:val="002A7561"/>
    <w:rsid w:val="002B0030"/>
    <w:rsid w:val="002B09F3"/>
    <w:rsid w:val="002B0D41"/>
    <w:rsid w:val="002B2DF8"/>
    <w:rsid w:val="002B5388"/>
    <w:rsid w:val="002B7890"/>
    <w:rsid w:val="002C5173"/>
    <w:rsid w:val="002D09BA"/>
    <w:rsid w:val="002D3AFA"/>
    <w:rsid w:val="002E57F4"/>
    <w:rsid w:val="002E61F5"/>
    <w:rsid w:val="002E6369"/>
    <w:rsid w:val="002F0D32"/>
    <w:rsid w:val="002F7349"/>
    <w:rsid w:val="00301AF5"/>
    <w:rsid w:val="0030601F"/>
    <w:rsid w:val="0031028D"/>
    <w:rsid w:val="00310D0B"/>
    <w:rsid w:val="003123C7"/>
    <w:rsid w:val="0031412C"/>
    <w:rsid w:val="00317E93"/>
    <w:rsid w:val="00317F10"/>
    <w:rsid w:val="00320DBE"/>
    <w:rsid w:val="00321570"/>
    <w:rsid w:val="00324147"/>
    <w:rsid w:val="00331F05"/>
    <w:rsid w:val="00334A6E"/>
    <w:rsid w:val="00337820"/>
    <w:rsid w:val="00342AF0"/>
    <w:rsid w:val="00344B3D"/>
    <w:rsid w:val="00345F44"/>
    <w:rsid w:val="00352815"/>
    <w:rsid w:val="00353162"/>
    <w:rsid w:val="003569B4"/>
    <w:rsid w:val="0036074B"/>
    <w:rsid w:val="00362317"/>
    <w:rsid w:val="003651FC"/>
    <w:rsid w:val="00366172"/>
    <w:rsid w:val="0037011C"/>
    <w:rsid w:val="00370561"/>
    <w:rsid w:val="003749F1"/>
    <w:rsid w:val="0037668B"/>
    <w:rsid w:val="00385D74"/>
    <w:rsid w:val="003872D9"/>
    <w:rsid w:val="00387DB0"/>
    <w:rsid w:val="003902C1"/>
    <w:rsid w:val="00392F1B"/>
    <w:rsid w:val="00397DAF"/>
    <w:rsid w:val="003A0ACA"/>
    <w:rsid w:val="003A4EF0"/>
    <w:rsid w:val="003A7836"/>
    <w:rsid w:val="003B11A9"/>
    <w:rsid w:val="003B6D4B"/>
    <w:rsid w:val="003B79C0"/>
    <w:rsid w:val="003C33A6"/>
    <w:rsid w:val="003C68C4"/>
    <w:rsid w:val="003D23F5"/>
    <w:rsid w:val="003D3BEC"/>
    <w:rsid w:val="003D75A2"/>
    <w:rsid w:val="003E058D"/>
    <w:rsid w:val="003E1852"/>
    <w:rsid w:val="003E3A9B"/>
    <w:rsid w:val="003E504E"/>
    <w:rsid w:val="003E5C8F"/>
    <w:rsid w:val="003E6AF3"/>
    <w:rsid w:val="003F013A"/>
    <w:rsid w:val="003F1B17"/>
    <w:rsid w:val="003F1C32"/>
    <w:rsid w:val="003F2885"/>
    <w:rsid w:val="003F2DA1"/>
    <w:rsid w:val="003F6C35"/>
    <w:rsid w:val="003F6FD9"/>
    <w:rsid w:val="00404693"/>
    <w:rsid w:val="00407CC0"/>
    <w:rsid w:val="0041285E"/>
    <w:rsid w:val="00413F46"/>
    <w:rsid w:val="004142B4"/>
    <w:rsid w:val="00417EA1"/>
    <w:rsid w:val="00420311"/>
    <w:rsid w:val="00421BC7"/>
    <w:rsid w:val="004232EB"/>
    <w:rsid w:val="0042342E"/>
    <w:rsid w:val="00425389"/>
    <w:rsid w:val="004253DB"/>
    <w:rsid w:val="004278CD"/>
    <w:rsid w:val="004403A2"/>
    <w:rsid w:val="00440766"/>
    <w:rsid w:val="0044248E"/>
    <w:rsid w:val="004426C1"/>
    <w:rsid w:val="0045483E"/>
    <w:rsid w:val="004573E2"/>
    <w:rsid w:val="00467D86"/>
    <w:rsid w:val="004715AC"/>
    <w:rsid w:val="00471D7E"/>
    <w:rsid w:val="004721CD"/>
    <w:rsid w:val="00477E1F"/>
    <w:rsid w:val="0048489F"/>
    <w:rsid w:val="004861F5"/>
    <w:rsid w:val="00495F8E"/>
    <w:rsid w:val="004B1425"/>
    <w:rsid w:val="004B6E4B"/>
    <w:rsid w:val="004C78A7"/>
    <w:rsid w:val="004D09D3"/>
    <w:rsid w:val="004D14DB"/>
    <w:rsid w:val="004D27DE"/>
    <w:rsid w:val="004D566B"/>
    <w:rsid w:val="004F34BC"/>
    <w:rsid w:val="00502C42"/>
    <w:rsid w:val="00502C6D"/>
    <w:rsid w:val="005038F3"/>
    <w:rsid w:val="00503BF8"/>
    <w:rsid w:val="005068C6"/>
    <w:rsid w:val="00507AC9"/>
    <w:rsid w:val="00507D8E"/>
    <w:rsid w:val="005122F9"/>
    <w:rsid w:val="00513AF9"/>
    <w:rsid w:val="00513C7B"/>
    <w:rsid w:val="005169B9"/>
    <w:rsid w:val="00521853"/>
    <w:rsid w:val="0052258E"/>
    <w:rsid w:val="00523D33"/>
    <w:rsid w:val="005257F7"/>
    <w:rsid w:val="00531E64"/>
    <w:rsid w:val="00533670"/>
    <w:rsid w:val="00533E9A"/>
    <w:rsid w:val="0053406C"/>
    <w:rsid w:val="00543B02"/>
    <w:rsid w:val="00551787"/>
    <w:rsid w:val="005556D2"/>
    <w:rsid w:val="00557CB3"/>
    <w:rsid w:val="0056502E"/>
    <w:rsid w:val="005665B5"/>
    <w:rsid w:val="00574191"/>
    <w:rsid w:val="005751B9"/>
    <w:rsid w:val="00575388"/>
    <w:rsid w:val="0057772A"/>
    <w:rsid w:val="005801F3"/>
    <w:rsid w:val="00586F29"/>
    <w:rsid w:val="005870E4"/>
    <w:rsid w:val="005908D7"/>
    <w:rsid w:val="0059326B"/>
    <w:rsid w:val="0059387E"/>
    <w:rsid w:val="005A5E84"/>
    <w:rsid w:val="005B0086"/>
    <w:rsid w:val="005B7E77"/>
    <w:rsid w:val="005C31AA"/>
    <w:rsid w:val="005C5693"/>
    <w:rsid w:val="005C7139"/>
    <w:rsid w:val="005D258E"/>
    <w:rsid w:val="005D5CC2"/>
    <w:rsid w:val="005D789A"/>
    <w:rsid w:val="005E11AA"/>
    <w:rsid w:val="005E120B"/>
    <w:rsid w:val="005E1B4B"/>
    <w:rsid w:val="005E55E7"/>
    <w:rsid w:val="005E6DDC"/>
    <w:rsid w:val="005F04C0"/>
    <w:rsid w:val="005F6BCA"/>
    <w:rsid w:val="005F7DB6"/>
    <w:rsid w:val="0060113D"/>
    <w:rsid w:val="00603576"/>
    <w:rsid w:val="00603734"/>
    <w:rsid w:val="006052DE"/>
    <w:rsid w:val="0060750A"/>
    <w:rsid w:val="00613AE6"/>
    <w:rsid w:val="00614283"/>
    <w:rsid w:val="00614485"/>
    <w:rsid w:val="0061615D"/>
    <w:rsid w:val="00623C57"/>
    <w:rsid w:val="00624199"/>
    <w:rsid w:val="00635A7A"/>
    <w:rsid w:val="0064388C"/>
    <w:rsid w:val="00645B55"/>
    <w:rsid w:val="00655BE1"/>
    <w:rsid w:val="00667A04"/>
    <w:rsid w:val="00671AAE"/>
    <w:rsid w:val="00673764"/>
    <w:rsid w:val="00674AE3"/>
    <w:rsid w:val="00677212"/>
    <w:rsid w:val="00691EA8"/>
    <w:rsid w:val="00692605"/>
    <w:rsid w:val="00693642"/>
    <w:rsid w:val="0069758D"/>
    <w:rsid w:val="006A4E0C"/>
    <w:rsid w:val="006B65FB"/>
    <w:rsid w:val="006B6787"/>
    <w:rsid w:val="006B6EC7"/>
    <w:rsid w:val="006B74E4"/>
    <w:rsid w:val="006C1D2D"/>
    <w:rsid w:val="006C31FC"/>
    <w:rsid w:val="006C3319"/>
    <w:rsid w:val="006C3776"/>
    <w:rsid w:val="006C7C6F"/>
    <w:rsid w:val="006D07A9"/>
    <w:rsid w:val="006D0BBA"/>
    <w:rsid w:val="006D3E96"/>
    <w:rsid w:val="006D5926"/>
    <w:rsid w:val="006D5DB1"/>
    <w:rsid w:val="006D6F9C"/>
    <w:rsid w:val="006D7D78"/>
    <w:rsid w:val="006E1D23"/>
    <w:rsid w:val="006E1E73"/>
    <w:rsid w:val="006E5BBE"/>
    <w:rsid w:val="006E7B7D"/>
    <w:rsid w:val="006F2C12"/>
    <w:rsid w:val="006F701F"/>
    <w:rsid w:val="00701F3B"/>
    <w:rsid w:val="007039C9"/>
    <w:rsid w:val="0070480F"/>
    <w:rsid w:val="00710B38"/>
    <w:rsid w:val="0071313E"/>
    <w:rsid w:val="00716714"/>
    <w:rsid w:val="00716BBA"/>
    <w:rsid w:val="0072367E"/>
    <w:rsid w:val="007249A1"/>
    <w:rsid w:val="00732203"/>
    <w:rsid w:val="0073615A"/>
    <w:rsid w:val="00737F21"/>
    <w:rsid w:val="00752298"/>
    <w:rsid w:val="00754285"/>
    <w:rsid w:val="0076244B"/>
    <w:rsid w:val="0076310E"/>
    <w:rsid w:val="007678D4"/>
    <w:rsid w:val="0077096D"/>
    <w:rsid w:val="00770E49"/>
    <w:rsid w:val="007715BF"/>
    <w:rsid w:val="0077411F"/>
    <w:rsid w:val="00780820"/>
    <w:rsid w:val="00784312"/>
    <w:rsid w:val="007845C3"/>
    <w:rsid w:val="00787BED"/>
    <w:rsid w:val="007979DC"/>
    <w:rsid w:val="007A64E9"/>
    <w:rsid w:val="007B1E07"/>
    <w:rsid w:val="007B3B69"/>
    <w:rsid w:val="007B6463"/>
    <w:rsid w:val="007C2ACE"/>
    <w:rsid w:val="007C696F"/>
    <w:rsid w:val="007D04BD"/>
    <w:rsid w:val="007D145A"/>
    <w:rsid w:val="007D1A0B"/>
    <w:rsid w:val="007D2354"/>
    <w:rsid w:val="007D50F0"/>
    <w:rsid w:val="007D6C23"/>
    <w:rsid w:val="007D7EE7"/>
    <w:rsid w:val="007E43EF"/>
    <w:rsid w:val="007E5341"/>
    <w:rsid w:val="007E7C97"/>
    <w:rsid w:val="007F073B"/>
    <w:rsid w:val="007F16A1"/>
    <w:rsid w:val="007F3370"/>
    <w:rsid w:val="007F6ADC"/>
    <w:rsid w:val="0081171E"/>
    <w:rsid w:val="00812206"/>
    <w:rsid w:val="00812A54"/>
    <w:rsid w:val="00815D90"/>
    <w:rsid w:val="008171F5"/>
    <w:rsid w:val="008204E6"/>
    <w:rsid w:val="008207A9"/>
    <w:rsid w:val="00822420"/>
    <w:rsid w:val="00822734"/>
    <w:rsid w:val="00822E27"/>
    <w:rsid w:val="00824E99"/>
    <w:rsid w:val="00830415"/>
    <w:rsid w:val="00830BD0"/>
    <w:rsid w:val="00832A10"/>
    <w:rsid w:val="00835A89"/>
    <w:rsid w:val="00835C61"/>
    <w:rsid w:val="00843445"/>
    <w:rsid w:val="00853D35"/>
    <w:rsid w:val="00867981"/>
    <w:rsid w:val="00871CAE"/>
    <w:rsid w:val="008766B6"/>
    <w:rsid w:val="0088394F"/>
    <w:rsid w:val="00883A8C"/>
    <w:rsid w:val="00884101"/>
    <w:rsid w:val="00886540"/>
    <w:rsid w:val="00886B6F"/>
    <w:rsid w:val="008955FC"/>
    <w:rsid w:val="00895F5A"/>
    <w:rsid w:val="008965B0"/>
    <w:rsid w:val="008973FC"/>
    <w:rsid w:val="00897EDC"/>
    <w:rsid w:val="008A08C2"/>
    <w:rsid w:val="008A3EFE"/>
    <w:rsid w:val="008A60A1"/>
    <w:rsid w:val="008A691C"/>
    <w:rsid w:val="008B2378"/>
    <w:rsid w:val="008B32E9"/>
    <w:rsid w:val="008B354C"/>
    <w:rsid w:val="008C03A7"/>
    <w:rsid w:val="008C200A"/>
    <w:rsid w:val="008C2BC1"/>
    <w:rsid w:val="008C4979"/>
    <w:rsid w:val="008D1047"/>
    <w:rsid w:val="008D3901"/>
    <w:rsid w:val="008D3D0B"/>
    <w:rsid w:val="008E0C96"/>
    <w:rsid w:val="008E2DD5"/>
    <w:rsid w:val="008E4BA2"/>
    <w:rsid w:val="008E73D7"/>
    <w:rsid w:val="008F2199"/>
    <w:rsid w:val="008F3E8B"/>
    <w:rsid w:val="008F4451"/>
    <w:rsid w:val="00900906"/>
    <w:rsid w:val="00901C4C"/>
    <w:rsid w:val="00905928"/>
    <w:rsid w:val="009066D2"/>
    <w:rsid w:val="00912E9E"/>
    <w:rsid w:val="009152BA"/>
    <w:rsid w:val="009173EA"/>
    <w:rsid w:val="009247AF"/>
    <w:rsid w:val="0092505A"/>
    <w:rsid w:val="00932EFB"/>
    <w:rsid w:val="00933F1D"/>
    <w:rsid w:val="00935C8C"/>
    <w:rsid w:val="00937102"/>
    <w:rsid w:val="00944D26"/>
    <w:rsid w:val="009466B9"/>
    <w:rsid w:val="009472D3"/>
    <w:rsid w:val="0095027C"/>
    <w:rsid w:val="00951767"/>
    <w:rsid w:val="00954A9B"/>
    <w:rsid w:val="009573B0"/>
    <w:rsid w:val="009574B2"/>
    <w:rsid w:val="00962218"/>
    <w:rsid w:val="00974AF2"/>
    <w:rsid w:val="00977360"/>
    <w:rsid w:val="009809F5"/>
    <w:rsid w:val="00980D3B"/>
    <w:rsid w:val="00981D93"/>
    <w:rsid w:val="00986463"/>
    <w:rsid w:val="00987C0C"/>
    <w:rsid w:val="00991C1B"/>
    <w:rsid w:val="00992402"/>
    <w:rsid w:val="00993A04"/>
    <w:rsid w:val="00993CAD"/>
    <w:rsid w:val="00993EB5"/>
    <w:rsid w:val="0099493B"/>
    <w:rsid w:val="009A1CAA"/>
    <w:rsid w:val="009A3071"/>
    <w:rsid w:val="009A3CAC"/>
    <w:rsid w:val="009B0323"/>
    <w:rsid w:val="009B78F4"/>
    <w:rsid w:val="009B7ECF"/>
    <w:rsid w:val="009B7FB2"/>
    <w:rsid w:val="009C6F65"/>
    <w:rsid w:val="009D37D2"/>
    <w:rsid w:val="009D571B"/>
    <w:rsid w:val="009D6EF7"/>
    <w:rsid w:val="009E6047"/>
    <w:rsid w:val="009E6217"/>
    <w:rsid w:val="009E633C"/>
    <w:rsid w:val="009E6B7B"/>
    <w:rsid w:val="009F1951"/>
    <w:rsid w:val="009F245C"/>
    <w:rsid w:val="009F3022"/>
    <w:rsid w:val="009F6B8D"/>
    <w:rsid w:val="009F743F"/>
    <w:rsid w:val="00A04300"/>
    <w:rsid w:val="00A07EC5"/>
    <w:rsid w:val="00A125F8"/>
    <w:rsid w:val="00A16A20"/>
    <w:rsid w:val="00A16B28"/>
    <w:rsid w:val="00A17F72"/>
    <w:rsid w:val="00A224F7"/>
    <w:rsid w:val="00A25E1B"/>
    <w:rsid w:val="00A263E6"/>
    <w:rsid w:val="00A26D2A"/>
    <w:rsid w:val="00A33AAE"/>
    <w:rsid w:val="00A37D29"/>
    <w:rsid w:val="00A41596"/>
    <w:rsid w:val="00A41CD3"/>
    <w:rsid w:val="00A53140"/>
    <w:rsid w:val="00A62299"/>
    <w:rsid w:val="00A659F8"/>
    <w:rsid w:val="00A65FEA"/>
    <w:rsid w:val="00A667BE"/>
    <w:rsid w:val="00A71639"/>
    <w:rsid w:val="00A747A2"/>
    <w:rsid w:val="00A74F62"/>
    <w:rsid w:val="00A75A36"/>
    <w:rsid w:val="00A77525"/>
    <w:rsid w:val="00A77735"/>
    <w:rsid w:val="00A83268"/>
    <w:rsid w:val="00A86AB6"/>
    <w:rsid w:val="00A97D4A"/>
    <w:rsid w:val="00AA0D92"/>
    <w:rsid w:val="00AA544F"/>
    <w:rsid w:val="00AA763B"/>
    <w:rsid w:val="00AB22FC"/>
    <w:rsid w:val="00AB5C75"/>
    <w:rsid w:val="00AC15C8"/>
    <w:rsid w:val="00AC1B58"/>
    <w:rsid w:val="00AC7AB2"/>
    <w:rsid w:val="00AD4EA5"/>
    <w:rsid w:val="00AE04C6"/>
    <w:rsid w:val="00AE1C63"/>
    <w:rsid w:val="00AE5D2C"/>
    <w:rsid w:val="00AE6319"/>
    <w:rsid w:val="00AF3C48"/>
    <w:rsid w:val="00B00A95"/>
    <w:rsid w:val="00B04A6C"/>
    <w:rsid w:val="00B06573"/>
    <w:rsid w:val="00B12FC2"/>
    <w:rsid w:val="00B14D91"/>
    <w:rsid w:val="00B17C1A"/>
    <w:rsid w:val="00B32877"/>
    <w:rsid w:val="00B34D0D"/>
    <w:rsid w:val="00B37D60"/>
    <w:rsid w:val="00B409B7"/>
    <w:rsid w:val="00B45A24"/>
    <w:rsid w:val="00B47253"/>
    <w:rsid w:val="00B63171"/>
    <w:rsid w:val="00B67A3D"/>
    <w:rsid w:val="00B72BAA"/>
    <w:rsid w:val="00B763AD"/>
    <w:rsid w:val="00B76E0E"/>
    <w:rsid w:val="00B81192"/>
    <w:rsid w:val="00B843D8"/>
    <w:rsid w:val="00B87D37"/>
    <w:rsid w:val="00BB1093"/>
    <w:rsid w:val="00BB120D"/>
    <w:rsid w:val="00BB3BE3"/>
    <w:rsid w:val="00BB430A"/>
    <w:rsid w:val="00BB6015"/>
    <w:rsid w:val="00BC050C"/>
    <w:rsid w:val="00BC0EBF"/>
    <w:rsid w:val="00BD34EF"/>
    <w:rsid w:val="00BD7EB8"/>
    <w:rsid w:val="00BE0A00"/>
    <w:rsid w:val="00BE17C5"/>
    <w:rsid w:val="00BE3E6B"/>
    <w:rsid w:val="00BF303D"/>
    <w:rsid w:val="00BF6322"/>
    <w:rsid w:val="00BF6A60"/>
    <w:rsid w:val="00C0153E"/>
    <w:rsid w:val="00C06AB3"/>
    <w:rsid w:val="00C15B81"/>
    <w:rsid w:val="00C252AA"/>
    <w:rsid w:val="00C27417"/>
    <w:rsid w:val="00C315A9"/>
    <w:rsid w:val="00C357CE"/>
    <w:rsid w:val="00C400D3"/>
    <w:rsid w:val="00C42166"/>
    <w:rsid w:val="00C4472E"/>
    <w:rsid w:val="00C479E3"/>
    <w:rsid w:val="00C508CD"/>
    <w:rsid w:val="00C51E30"/>
    <w:rsid w:val="00C53494"/>
    <w:rsid w:val="00C53C3A"/>
    <w:rsid w:val="00C600A2"/>
    <w:rsid w:val="00C63420"/>
    <w:rsid w:val="00C65357"/>
    <w:rsid w:val="00C67ADE"/>
    <w:rsid w:val="00C67FA8"/>
    <w:rsid w:val="00C72346"/>
    <w:rsid w:val="00C74494"/>
    <w:rsid w:val="00C74C7D"/>
    <w:rsid w:val="00C77E97"/>
    <w:rsid w:val="00C80E75"/>
    <w:rsid w:val="00C83827"/>
    <w:rsid w:val="00C8431E"/>
    <w:rsid w:val="00C84752"/>
    <w:rsid w:val="00C85AE2"/>
    <w:rsid w:val="00C92187"/>
    <w:rsid w:val="00C933F7"/>
    <w:rsid w:val="00C9536C"/>
    <w:rsid w:val="00C9740C"/>
    <w:rsid w:val="00CA392E"/>
    <w:rsid w:val="00CB1753"/>
    <w:rsid w:val="00CB246E"/>
    <w:rsid w:val="00CB2C2C"/>
    <w:rsid w:val="00CB2F24"/>
    <w:rsid w:val="00CB3197"/>
    <w:rsid w:val="00CB37A1"/>
    <w:rsid w:val="00CB3E28"/>
    <w:rsid w:val="00CB4EEA"/>
    <w:rsid w:val="00CB6E7C"/>
    <w:rsid w:val="00CC024B"/>
    <w:rsid w:val="00CC185D"/>
    <w:rsid w:val="00CC3D57"/>
    <w:rsid w:val="00CC4568"/>
    <w:rsid w:val="00CC52FC"/>
    <w:rsid w:val="00CD159C"/>
    <w:rsid w:val="00CD572C"/>
    <w:rsid w:val="00CD68AF"/>
    <w:rsid w:val="00CE6FB2"/>
    <w:rsid w:val="00CF1CF7"/>
    <w:rsid w:val="00CF2F73"/>
    <w:rsid w:val="00CF57E7"/>
    <w:rsid w:val="00CF795B"/>
    <w:rsid w:val="00D000C6"/>
    <w:rsid w:val="00D00832"/>
    <w:rsid w:val="00D00DCE"/>
    <w:rsid w:val="00D02CE0"/>
    <w:rsid w:val="00D04680"/>
    <w:rsid w:val="00D067AD"/>
    <w:rsid w:val="00D06BEF"/>
    <w:rsid w:val="00D07BA6"/>
    <w:rsid w:val="00D10BC8"/>
    <w:rsid w:val="00D17C53"/>
    <w:rsid w:val="00D2032B"/>
    <w:rsid w:val="00D369C2"/>
    <w:rsid w:val="00D45418"/>
    <w:rsid w:val="00D464A5"/>
    <w:rsid w:val="00D51EE8"/>
    <w:rsid w:val="00D5312B"/>
    <w:rsid w:val="00D548C3"/>
    <w:rsid w:val="00D56D7A"/>
    <w:rsid w:val="00D62CD7"/>
    <w:rsid w:val="00D6539B"/>
    <w:rsid w:val="00D65AEB"/>
    <w:rsid w:val="00D669B1"/>
    <w:rsid w:val="00D66DA9"/>
    <w:rsid w:val="00D70A8A"/>
    <w:rsid w:val="00D717F2"/>
    <w:rsid w:val="00D72CA6"/>
    <w:rsid w:val="00D72DEB"/>
    <w:rsid w:val="00D73784"/>
    <w:rsid w:val="00D75803"/>
    <w:rsid w:val="00D80B90"/>
    <w:rsid w:val="00D84187"/>
    <w:rsid w:val="00D8531B"/>
    <w:rsid w:val="00D86FB7"/>
    <w:rsid w:val="00D9001A"/>
    <w:rsid w:val="00D9061D"/>
    <w:rsid w:val="00D913FA"/>
    <w:rsid w:val="00D9419B"/>
    <w:rsid w:val="00DA2009"/>
    <w:rsid w:val="00DA5233"/>
    <w:rsid w:val="00DA7564"/>
    <w:rsid w:val="00DA7757"/>
    <w:rsid w:val="00DB16CB"/>
    <w:rsid w:val="00DB2521"/>
    <w:rsid w:val="00DB3665"/>
    <w:rsid w:val="00DB75BD"/>
    <w:rsid w:val="00DC42B4"/>
    <w:rsid w:val="00DC4883"/>
    <w:rsid w:val="00DC59F1"/>
    <w:rsid w:val="00DC5CAF"/>
    <w:rsid w:val="00DC697E"/>
    <w:rsid w:val="00DE2339"/>
    <w:rsid w:val="00DE29F8"/>
    <w:rsid w:val="00DE30B0"/>
    <w:rsid w:val="00DE4BCF"/>
    <w:rsid w:val="00DE7AAD"/>
    <w:rsid w:val="00E000A7"/>
    <w:rsid w:val="00E01555"/>
    <w:rsid w:val="00E026B5"/>
    <w:rsid w:val="00E04767"/>
    <w:rsid w:val="00E05BFD"/>
    <w:rsid w:val="00E13360"/>
    <w:rsid w:val="00E14FEE"/>
    <w:rsid w:val="00E17557"/>
    <w:rsid w:val="00E17886"/>
    <w:rsid w:val="00E211D2"/>
    <w:rsid w:val="00E22784"/>
    <w:rsid w:val="00E25139"/>
    <w:rsid w:val="00E27069"/>
    <w:rsid w:val="00E32033"/>
    <w:rsid w:val="00E32D38"/>
    <w:rsid w:val="00E34ED3"/>
    <w:rsid w:val="00E41C57"/>
    <w:rsid w:val="00E45BD5"/>
    <w:rsid w:val="00E46737"/>
    <w:rsid w:val="00E51C3E"/>
    <w:rsid w:val="00E56605"/>
    <w:rsid w:val="00E631D4"/>
    <w:rsid w:val="00E64DAC"/>
    <w:rsid w:val="00E67505"/>
    <w:rsid w:val="00E67AD9"/>
    <w:rsid w:val="00E70A81"/>
    <w:rsid w:val="00E70C36"/>
    <w:rsid w:val="00E73550"/>
    <w:rsid w:val="00E85C13"/>
    <w:rsid w:val="00E87F1C"/>
    <w:rsid w:val="00E907A1"/>
    <w:rsid w:val="00E917BE"/>
    <w:rsid w:val="00E95A9E"/>
    <w:rsid w:val="00E96072"/>
    <w:rsid w:val="00E96950"/>
    <w:rsid w:val="00EA09F7"/>
    <w:rsid w:val="00EA14AE"/>
    <w:rsid w:val="00EB362C"/>
    <w:rsid w:val="00EB4FFD"/>
    <w:rsid w:val="00EB7614"/>
    <w:rsid w:val="00EB7AD8"/>
    <w:rsid w:val="00EC112C"/>
    <w:rsid w:val="00EC4699"/>
    <w:rsid w:val="00EC59A5"/>
    <w:rsid w:val="00EC7DE2"/>
    <w:rsid w:val="00ED2A5C"/>
    <w:rsid w:val="00ED36AD"/>
    <w:rsid w:val="00ED644C"/>
    <w:rsid w:val="00EE0320"/>
    <w:rsid w:val="00EE5A4C"/>
    <w:rsid w:val="00EF096D"/>
    <w:rsid w:val="00EF22C6"/>
    <w:rsid w:val="00F00B60"/>
    <w:rsid w:val="00F01E3E"/>
    <w:rsid w:val="00F02622"/>
    <w:rsid w:val="00F04A25"/>
    <w:rsid w:val="00F06CDD"/>
    <w:rsid w:val="00F12961"/>
    <w:rsid w:val="00F14248"/>
    <w:rsid w:val="00F16E92"/>
    <w:rsid w:val="00F30C9C"/>
    <w:rsid w:val="00F31BDD"/>
    <w:rsid w:val="00F346E8"/>
    <w:rsid w:val="00F366E2"/>
    <w:rsid w:val="00F40308"/>
    <w:rsid w:val="00F41D6E"/>
    <w:rsid w:val="00F450AA"/>
    <w:rsid w:val="00F4637A"/>
    <w:rsid w:val="00F4753A"/>
    <w:rsid w:val="00F47862"/>
    <w:rsid w:val="00F507CE"/>
    <w:rsid w:val="00F5089B"/>
    <w:rsid w:val="00F53048"/>
    <w:rsid w:val="00F56EFC"/>
    <w:rsid w:val="00F62680"/>
    <w:rsid w:val="00F63353"/>
    <w:rsid w:val="00F637C4"/>
    <w:rsid w:val="00F7187D"/>
    <w:rsid w:val="00F753B4"/>
    <w:rsid w:val="00F76C6B"/>
    <w:rsid w:val="00F8095B"/>
    <w:rsid w:val="00F829B0"/>
    <w:rsid w:val="00F831E8"/>
    <w:rsid w:val="00F91003"/>
    <w:rsid w:val="00F9754A"/>
    <w:rsid w:val="00FA276B"/>
    <w:rsid w:val="00FA2A86"/>
    <w:rsid w:val="00FA6E3E"/>
    <w:rsid w:val="00FA7DB7"/>
    <w:rsid w:val="00FB0879"/>
    <w:rsid w:val="00FB572B"/>
    <w:rsid w:val="00FC275C"/>
    <w:rsid w:val="00FD0E34"/>
    <w:rsid w:val="00FD2223"/>
    <w:rsid w:val="00FD3353"/>
    <w:rsid w:val="00FD40A2"/>
    <w:rsid w:val="00FD43AC"/>
    <w:rsid w:val="00FD79EF"/>
    <w:rsid w:val="00FE0177"/>
    <w:rsid w:val="00FE1F74"/>
    <w:rsid w:val="00FE33A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2050">
      <o:colormru v:ext="edit" colors="#dbe0e7"/>
    </o:shapedefaults>
    <o:shapelayout v:ext="edit">
      <o:idmap v:ext="edit" data="2"/>
    </o:shapelayout>
  </w:shapeDefaults>
  <w:decimalSymbol w:val=","/>
  <w:listSeparator w:val=";"/>
  <w14:docId w14:val="2543EA4F"/>
  <w15:chartTrackingRefBased/>
  <w15:docId w15:val="{E8B28D73-E82E-4560-B442-35D63C6F1F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nl-N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8B32E9"/>
    <w:rPr>
      <w:noProof/>
      <w:sz w:val="20"/>
    </w:rPr>
  </w:style>
  <w:style w:type="paragraph" w:styleId="Kop1">
    <w:name w:val="heading 1"/>
    <w:basedOn w:val="Standaard"/>
    <w:next w:val="Kop2"/>
    <w:link w:val="Kop1Char"/>
    <w:autoRedefine/>
    <w:uiPriority w:val="9"/>
    <w:qFormat/>
    <w:rsid w:val="00CF795B"/>
    <w:pPr>
      <w:keepNext/>
      <w:keepLines/>
      <w:pageBreakBefore/>
      <w:spacing w:after="80"/>
      <w:outlineLvl w:val="0"/>
    </w:pPr>
    <w:rPr>
      <w:rFonts w:ascii="Tenorite" w:eastAsiaTheme="majorEastAsia" w:hAnsi="Tenorite" w:cstheme="majorBidi"/>
      <w:b/>
      <w:color w:val="1A738D" w:themeColor="accent1" w:themeShade="BF"/>
      <w:sz w:val="32"/>
      <w:szCs w:val="40"/>
    </w:rPr>
  </w:style>
  <w:style w:type="paragraph" w:styleId="Kop2">
    <w:name w:val="heading 2"/>
    <w:basedOn w:val="Standaard"/>
    <w:next w:val="Standaard"/>
    <w:link w:val="Kop2Char"/>
    <w:autoRedefine/>
    <w:uiPriority w:val="9"/>
    <w:unhideWhenUsed/>
    <w:qFormat/>
    <w:rsid w:val="00CF795B"/>
    <w:pPr>
      <w:keepNext/>
      <w:keepLines/>
      <w:spacing w:before="160" w:after="80"/>
      <w:outlineLvl w:val="1"/>
    </w:pPr>
    <w:rPr>
      <w:rFonts w:ascii="Tenorite" w:eastAsiaTheme="majorEastAsia" w:hAnsi="Tenorite" w:cstheme="majorBidi"/>
      <w:color w:val="1A738D" w:themeColor="accent1" w:themeShade="BF"/>
      <w:sz w:val="24"/>
      <w:szCs w:val="32"/>
    </w:rPr>
  </w:style>
  <w:style w:type="paragraph" w:styleId="Kop3">
    <w:name w:val="heading 3"/>
    <w:basedOn w:val="Standaard"/>
    <w:next w:val="Standaard"/>
    <w:link w:val="Kop3Char"/>
    <w:autoRedefine/>
    <w:uiPriority w:val="9"/>
    <w:unhideWhenUsed/>
    <w:qFormat/>
    <w:rsid w:val="00CF795B"/>
    <w:pPr>
      <w:keepNext/>
      <w:keepLines/>
      <w:spacing w:before="160" w:after="80"/>
      <w:outlineLvl w:val="2"/>
    </w:pPr>
    <w:rPr>
      <w:rFonts w:ascii="Tenorite" w:eastAsiaTheme="majorEastAsia" w:hAnsi="Tenorite" w:cstheme="majorBidi"/>
      <w:color w:val="1A738D" w:themeColor="accent1" w:themeShade="BF"/>
      <w:szCs w:val="28"/>
    </w:rPr>
  </w:style>
  <w:style w:type="paragraph" w:styleId="Kop4">
    <w:name w:val="heading 4"/>
    <w:basedOn w:val="Standaard"/>
    <w:next w:val="Standaard"/>
    <w:link w:val="Kop4Char"/>
    <w:uiPriority w:val="9"/>
    <w:semiHidden/>
    <w:unhideWhenUsed/>
    <w:qFormat/>
    <w:rsid w:val="005751B9"/>
    <w:pPr>
      <w:keepNext/>
      <w:keepLines/>
      <w:spacing w:before="80" w:after="40"/>
      <w:outlineLvl w:val="3"/>
    </w:pPr>
    <w:rPr>
      <w:rFonts w:eastAsiaTheme="majorEastAsia" w:cstheme="majorBidi"/>
      <w:i/>
      <w:iCs/>
      <w:color w:val="1A738D" w:themeColor="accent1" w:themeShade="BF"/>
    </w:rPr>
  </w:style>
  <w:style w:type="paragraph" w:styleId="Kop5">
    <w:name w:val="heading 5"/>
    <w:basedOn w:val="Standaard"/>
    <w:next w:val="Standaard"/>
    <w:link w:val="Kop5Char"/>
    <w:uiPriority w:val="9"/>
    <w:semiHidden/>
    <w:unhideWhenUsed/>
    <w:qFormat/>
    <w:rsid w:val="005751B9"/>
    <w:pPr>
      <w:keepNext/>
      <w:keepLines/>
      <w:spacing w:before="80" w:after="40"/>
      <w:outlineLvl w:val="4"/>
    </w:pPr>
    <w:rPr>
      <w:rFonts w:eastAsiaTheme="majorEastAsia" w:cstheme="majorBidi"/>
      <w:color w:val="1A738D" w:themeColor="accent1" w:themeShade="BF"/>
    </w:rPr>
  </w:style>
  <w:style w:type="paragraph" w:styleId="Kop6">
    <w:name w:val="heading 6"/>
    <w:basedOn w:val="Standaard"/>
    <w:next w:val="Standaard"/>
    <w:link w:val="Kop6Char"/>
    <w:uiPriority w:val="9"/>
    <w:semiHidden/>
    <w:unhideWhenUsed/>
    <w:qFormat/>
    <w:rsid w:val="005751B9"/>
    <w:pPr>
      <w:keepNext/>
      <w:keepLines/>
      <w:spacing w:before="40" w:after="0"/>
      <w:outlineLvl w:val="5"/>
    </w:pPr>
    <w:rPr>
      <w:rFonts w:eastAsiaTheme="majorEastAsia" w:cstheme="majorBidi"/>
      <w:i/>
      <w:iCs/>
      <w:color w:val="595959" w:themeColor="text1" w:themeTint="A6"/>
    </w:rPr>
  </w:style>
  <w:style w:type="paragraph" w:styleId="Kop7">
    <w:name w:val="heading 7"/>
    <w:basedOn w:val="Standaard"/>
    <w:next w:val="Standaard"/>
    <w:link w:val="Kop7Char"/>
    <w:uiPriority w:val="9"/>
    <w:semiHidden/>
    <w:unhideWhenUsed/>
    <w:qFormat/>
    <w:rsid w:val="005751B9"/>
    <w:pPr>
      <w:keepNext/>
      <w:keepLines/>
      <w:spacing w:before="40" w:after="0"/>
      <w:outlineLvl w:val="6"/>
    </w:pPr>
    <w:rPr>
      <w:rFonts w:eastAsiaTheme="majorEastAsia" w:cstheme="majorBidi"/>
      <w:color w:val="595959" w:themeColor="text1" w:themeTint="A6"/>
    </w:rPr>
  </w:style>
  <w:style w:type="paragraph" w:styleId="Kop8">
    <w:name w:val="heading 8"/>
    <w:basedOn w:val="Standaard"/>
    <w:next w:val="Standaard"/>
    <w:link w:val="Kop8Char"/>
    <w:uiPriority w:val="9"/>
    <w:semiHidden/>
    <w:unhideWhenUsed/>
    <w:qFormat/>
    <w:rsid w:val="005751B9"/>
    <w:pPr>
      <w:keepNext/>
      <w:keepLines/>
      <w:spacing w:after="0"/>
      <w:outlineLvl w:val="7"/>
    </w:pPr>
    <w:rPr>
      <w:rFonts w:eastAsiaTheme="majorEastAsia" w:cstheme="majorBidi"/>
      <w:i/>
      <w:iCs/>
      <w:color w:val="272727" w:themeColor="text1" w:themeTint="D8"/>
    </w:rPr>
  </w:style>
  <w:style w:type="paragraph" w:styleId="Kop9">
    <w:name w:val="heading 9"/>
    <w:basedOn w:val="Standaard"/>
    <w:next w:val="Standaard"/>
    <w:link w:val="Kop9Char"/>
    <w:uiPriority w:val="9"/>
    <w:semiHidden/>
    <w:unhideWhenUsed/>
    <w:qFormat/>
    <w:rsid w:val="005751B9"/>
    <w:pPr>
      <w:keepNext/>
      <w:keepLines/>
      <w:spacing w:after="0"/>
      <w:outlineLvl w:val="8"/>
    </w:pPr>
    <w:rPr>
      <w:rFonts w:eastAsiaTheme="majorEastAsia" w:cstheme="majorBidi"/>
      <w:color w:val="272727" w:themeColor="text1" w:themeTint="D8"/>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CF795B"/>
    <w:rPr>
      <w:rFonts w:ascii="Tenorite" w:eastAsiaTheme="majorEastAsia" w:hAnsi="Tenorite" w:cstheme="majorBidi"/>
      <w:b/>
      <w:noProof/>
      <w:color w:val="1A738D" w:themeColor="accent1" w:themeShade="BF"/>
      <w:sz w:val="32"/>
      <w:szCs w:val="40"/>
    </w:rPr>
  </w:style>
  <w:style w:type="character" w:customStyle="1" w:styleId="Kop2Char">
    <w:name w:val="Kop 2 Char"/>
    <w:basedOn w:val="Standaardalinea-lettertype"/>
    <w:link w:val="Kop2"/>
    <w:uiPriority w:val="9"/>
    <w:rsid w:val="00CF795B"/>
    <w:rPr>
      <w:rFonts w:ascii="Tenorite" w:eastAsiaTheme="majorEastAsia" w:hAnsi="Tenorite" w:cstheme="majorBidi"/>
      <w:noProof/>
      <w:color w:val="1A738D" w:themeColor="accent1" w:themeShade="BF"/>
      <w:szCs w:val="32"/>
    </w:rPr>
  </w:style>
  <w:style w:type="character" w:customStyle="1" w:styleId="Kop3Char">
    <w:name w:val="Kop 3 Char"/>
    <w:basedOn w:val="Standaardalinea-lettertype"/>
    <w:link w:val="Kop3"/>
    <w:uiPriority w:val="9"/>
    <w:rsid w:val="00CF795B"/>
    <w:rPr>
      <w:rFonts w:ascii="Tenorite" w:eastAsiaTheme="majorEastAsia" w:hAnsi="Tenorite" w:cstheme="majorBidi"/>
      <w:noProof/>
      <w:color w:val="1A738D" w:themeColor="accent1" w:themeShade="BF"/>
      <w:sz w:val="20"/>
      <w:szCs w:val="28"/>
    </w:rPr>
  </w:style>
  <w:style w:type="character" w:customStyle="1" w:styleId="Kop4Char">
    <w:name w:val="Kop 4 Char"/>
    <w:basedOn w:val="Standaardalinea-lettertype"/>
    <w:link w:val="Kop4"/>
    <w:uiPriority w:val="9"/>
    <w:semiHidden/>
    <w:rsid w:val="005751B9"/>
    <w:rPr>
      <w:rFonts w:eastAsiaTheme="majorEastAsia" w:cstheme="majorBidi"/>
      <w:i/>
      <w:iCs/>
      <w:color w:val="1A738D" w:themeColor="accent1" w:themeShade="BF"/>
    </w:rPr>
  </w:style>
  <w:style w:type="character" w:customStyle="1" w:styleId="Kop5Char">
    <w:name w:val="Kop 5 Char"/>
    <w:basedOn w:val="Standaardalinea-lettertype"/>
    <w:link w:val="Kop5"/>
    <w:uiPriority w:val="9"/>
    <w:semiHidden/>
    <w:rsid w:val="005751B9"/>
    <w:rPr>
      <w:rFonts w:eastAsiaTheme="majorEastAsia" w:cstheme="majorBidi"/>
      <w:color w:val="1A738D" w:themeColor="accent1" w:themeShade="BF"/>
    </w:rPr>
  </w:style>
  <w:style w:type="character" w:customStyle="1" w:styleId="Kop6Char">
    <w:name w:val="Kop 6 Char"/>
    <w:basedOn w:val="Standaardalinea-lettertype"/>
    <w:link w:val="Kop6"/>
    <w:uiPriority w:val="9"/>
    <w:semiHidden/>
    <w:rsid w:val="005751B9"/>
    <w:rPr>
      <w:rFonts w:eastAsiaTheme="majorEastAsia" w:cstheme="majorBidi"/>
      <w:i/>
      <w:iCs/>
      <w:color w:val="595959" w:themeColor="text1" w:themeTint="A6"/>
    </w:rPr>
  </w:style>
  <w:style w:type="character" w:customStyle="1" w:styleId="Kop7Char">
    <w:name w:val="Kop 7 Char"/>
    <w:basedOn w:val="Standaardalinea-lettertype"/>
    <w:link w:val="Kop7"/>
    <w:uiPriority w:val="9"/>
    <w:semiHidden/>
    <w:rsid w:val="005751B9"/>
    <w:rPr>
      <w:rFonts w:eastAsiaTheme="majorEastAsia" w:cstheme="majorBidi"/>
      <w:color w:val="595959" w:themeColor="text1" w:themeTint="A6"/>
    </w:rPr>
  </w:style>
  <w:style w:type="character" w:customStyle="1" w:styleId="Kop8Char">
    <w:name w:val="Kop 8 Char"/>
    <w:basedOn w:val="Standaardalinea-lettertype"/>
    <w:link w:val="Kop8"/>
    <w:uiPriority w:val="9"/>
    <w:semiHidden/>
    <w:rsid w:val="005751B9"/>
    <w:rPr>
      <w:rFonts w:eastAsiaTheme="majorEastAsia" w:cstheme="majorBidi"/>
      <w:i/>
      <w:iCs/>
      <w:color w:val="272727" w:themeColor="text1" w:themeTint="D8"/>
    </w:rPr>
  </w:style>
  <w:style w:type="character" w:customStyle="1" w:styleId="Kop9Char">
    <w:name w:val="Kop 9 Char"/>
    <w:basedOn w:val="Standaardalinea-lettertype"/>
    <w:link w:val="Kop9"/>
    <w:uiPriority w:val="9"/>
    <w:semiHidden/>
    <w:rsid w:val="005751B9"/>
    <w:rPr>
      <w:rFonts w:eastAsiaTheme="majorEastAsia" w:cstheme="majorBidi"/>
      <w:color w:val="272727" w:themeColor="text1" w:themeTint="D8"/>
    </w:rPr>
  </w:style>
  <w:style w:type="paragraph" w:styleId="Titel">
    <w:name w:val="Title"/>
    <w:basedOn w:val="Standaard"/>
    <w:next w:val="Ondertitel"/>
    <w:link w:val="TitelChar"/>
    <w:uiPriority w:val="10"/>
    <w:qFormat/>
    <w:rsid w:val="00CF795B"/>
    <w:pPr>
      <w:spacing w:after="80" w:line="240" w:lineRule="auto"/>
      <w:ind w:left="2832"/>
      <w:contextualSpacing/>
    </w:pPr>
    <w:rPr>
      <w:rFonts w:ascii="Tenorite" w:eastAsiaTheme="majorEastAsia" w:hAnsi="Tenorite" w:cstheme="majorBidi"/>
      <w:b/>
      <w:color w:val="1A738D" w:themeColor="accent1" w:themeShade="BF"/>
      <w:spacing w:val="-10"/>
      <w:kern w:val="28"/>
      <w:sz w:val="48"/>
      <w:szCs w:val="56"/>
    </w:rPr>
  </w:style>
  <w:style w:type="character" w:customStyle="1" w:styleId="TitelChar">
    <w:name w:val="Titel Char"/>
    <w:basedOn w:val="Standaardalinea-lettertype"/>
    <w:link w:val="Titel"/>
    <w:uiPriority w:val="10"/>
    <w:rsid w:val="00CF795B"/>
    <w:rPr>
      <w:rFonts w:ascii="Tenorite" w:eastAsiaTheme="majorEastAsia" w:hAnsi="Tenorite" w:cstheme="majorBidi"/>
      <w:b/>
      <w:noProof/>
      <w:color w:val="1A738D" w:themeColor="accent1" w:themeShade="BF"/>
      <w:spacing w:val="-10"/>
      <w:kern w:val="28"/>
      <w:sz w:val="48"/>
      <w:szCs w:val="56"/>
    </w:rPr>
  </w:style>
  <w:style w:type="paragraph" w:styleId="Ondertitel">
    <w:name w:val="Subtitle"/>
    <w:basedOn w:val="Titel"/>
    <w:next w:val="Standaard"/>
    <w:link w:val="OndertitelChar"/>
    <w:uiPriority w:val="11"/>
    <w:qFormat/>
    <w:rsid w:val="00F637C4"/>
    <w:pPr>
      <w:numPr>
        <w:ilvl w:val="1"/>
      </w:numPr>
      <w:pBdr>
        <w:bottom w:val="single" w:sz="24" w:space="1" w:color="156C84"/>
      </w:pBdr>
      <w:ind w:left="2832"/>
    </w:pPr>
    <w:rPr>
      <w:color w:val="262626" w:themeColor="text1" w:themeTint="D9"/>
      <w:spacing w:val="15"/>
      <w:sz w:val="28"/>
      <w:szCs w:val="28"/>
    </w:rPr>
  </w:style>
  <w:style w:type="character" w:customStyle="1" w:styleId="OndertitelChar">
    <w:name w:val="Ondertitel Char"/>
    <w:basedOn w:val="Standaardalinea-lettertype"/>
    <w:link w:val="Ondertitel"/>
    <w:uiPriority w:val="11"/>
    <w:rsid w:val="00F637C4"/>
    <w:rPr>
      <w:rFonts w:ascii="NexaRegular" w:eastAsiaTheme="majorEastAsia" w:hAnsi="NexaRegular" w:cstheme="majorBidi"/>
      <w:noProof/>
      <w:color w:val="262626" w:themeColor="text1" w:themeTint="D9"/>
      <w:spacing w:val="15"/>
      <w:kern w:val="28"/>
      <w:sz w:val="28"/>
      <w:szCs w:val="28"/>
    </w:rPr>
  </w:style>
  <w:style w:type="paragraph" w:styleId="Citaat">
    <w:name w:val="Quote"/>
    <w:basedOn w:val="Standaard"/>
    <w:next w:val="Standaard"/>
    <w:link w:val="CitaatChar"/>
    <w:uiPriority w:val="29"/>
    <w:qFormat/>
    <w:rsid w:val="005751B9"/>
    <w:pPr>
      <w:spacing w:before="160"/>
      <w:jc w:val="center"/>
    </w:pPr>
    <w:rPr>
      <w:i/>
      <w:iCs/>
      <w:color w:val="404040" w:themeColor="text1" w:themeTint="BF"/>
    </w:rPr>
  </w:style>
  <w:style w:type="character" w:customStyle="1" w:styleId="CitaatChar">
    <w:name w:val="Citaat Char"/>
    <w:basedOn w:val="Standaardalinea-lettertype"/>
    <w:link w:val="Citaat"/>
    <w:uiPriority w:val="29"/>
    <w:rsid w:val="005751B9"/>
    <w:rPr>
      <w:i/>
      <w:iCs/>
      <w:color w:val="404040" w:themeColor="text1" w:themeTint="BF"/>
    </w:rPr>
  </w:style>
  <w:style w:type="paragraph" w:styleId="Lijstalinea">
    <w:name w:val="List Paragraph"/>
    <w:basedOn w:val="Standaard"/>
    <w:uiPriority w:val="34"/>
    <w:qFormat/>
    <w:rsid w:val="005751B9"/>
    <w:pPr>
      <w:ind w:left="720"/>
      <w:contextualSpacing/>
    </w:pPr>
  </w:style>
  <w:style w:type="character" w:styleId="Intensievebenadrukking">
    <w:name w:val="Intense Emphasis"/>
    <w:basedOn w:val="Standaardalinea-lettertype"/>
    <w:uiPriority w:val="21"/>
    <w:qFormat/>
    <w:rsid w:val="005751B9"/>
    <w:rPr>
      <w:i/>
      <w:iCs/>
      <w:color w:val="1A738D" w:themeColor="accent1" w:themeShade="BF"/>
    </w:rPr>
  </w:style>
  <w:style w:type="paragraph" w:styleId="Duidelijkcitaat">
    <w:name w:val="Intense Quote"/>
    <w:basedOn w:val="Standaard"/>
    <w:next w:val="Standaard"/>
    <w:link w:val="DuidelijkcitaatChar"/>
    <w:uiPriority w:val="30"/>
    <w:qFormat/>
    <w:rsid w:val="005751B9"/>
    <w:pPr>
      <w:pBdr>
        <w:top w:val="single" w:sz="4" w:space="10" w:color="1A738D" w:themeColor="accent1" w:themeShade="BF"/>
        <w:bottom w:val="single" w:sz="4" w:space="10" w:color="1A738D" w:themeColor="accent1" w:themeShade="BF"/>
      </w:pBdr>
      <w:spacing w:before="360" w:after="360"/>
      <w:ind w:left="864" w:right="864"/>
      <w:jc w:val="center"/>
    </w:pPr>
    <w:rPr>
      <w:i/>
      <w:iCs/>
      <w:color w:val="1A738D" w:themeColor="accent1" w:themeShade="BF"/>
    </w:rPr>
  </w:style>
  <w:style w:type="character" w:customStyle="1" w:styleId="DuidelijkcitaatChar">
    <w:name w:val="Duidelijk citaat Char"/>
    <w:basedOn w:val="Standaardalinea-lettertype"/>
    <w:link w:val="Duidelijkcitaat"/>
    <w:uiPriority w:val="30"/>
    <w:rsid w:val="005751B9"/>
    <w:rPr>
      <w:i/>
      <w:iCs/>
      <w:color w:val="1A738D" w:themeColor="accent1" w:themeShade="BF"/>
    </w:rPr>
  </w:style>
  <w:style w:type="character" w:styleId="Intensieveverwijzing">
    <w:name w:val="Intense Reference"/>
    <w:basedOn w:val="Standaardalinea-lettertype"/>
    <w:uiPriority w:val="32"/>
    <w:qFormat/>
    <w:rsid w:val="005751B9"/>
    <w:rPr>
      <w:b/>
      <w:bCs/>
      <w:smallCaps/>
      <w:color w:val="1A738D" w:themeColor="accent1" w:themeShade="BF"/>
      <w:spacing w:val="5"/>
    </w:rPr>
  </w:style>
  <w:style w:type="paragraph" w:styleId="Geenafstand">
    <w:name w:val="No Spacing"/>
    <w:uiPriority w:val="1"/>
    <w:qFormat/>
    <w:rsid w:val="009573B0"/>
    <w:pPr>
      <w:spacing w:after="0" w:line="240" w:lineRule="auto"/>
    </w:pPr>
  </w:style>
  <w:style w:type="table" w:styleId="Tabelraster">
    <w:name w:val="Table Grid"/>
    <w:basedOn w:val="Standaardtabel"/>
    <w:uiPriority w:val="39"/>
    <w:rsid w:val="00AC7AB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Standaard">
    <w:name w:val="Tabel Standaard"/>
    <w:basedOn w:val="Geenafstand"/>
    <w:link w:val="TabelStandaardChar"/>
    <w:autoRedefine/>
    <w:qFormat/>
    <w:rsid w:val="00193FFD"/>
    <w:rPr>
      <w:noProof/>
      <w:color w:val="262626" w:themeColor="text1" w:themeTint="D9"/>
    </w:rPr>
  </w:style>
  <w:style w:type="character" w:customStyle="1" w:styleId="TabelStandaardChar">
    <w:name w:val="Tabel Standaard Char"/>
    <w:basedOn w:val="Standaardalinea-lettertype"/>
    <w:link w:val="TabelStandaard"/>
    <w:rsid w:val="00193FFD"/>
    <w:rPr>
      <w:noProof/>
      <w:color w:val="262626" w:themeColor="text1" w:themeTint="D9"/>
    </w:rPr>
  </w:style>
  <w:style w:type="paragraph" w:customStyle="1" w:styleId="TabelKop2">
    <w:name w:val="Tabel Kop2"/>
    <w:basedOn w:val="Standaard"/>
    <w:link w:val="TabelKop2Char"/>
    <w:autoRedefine/>
    <w:qFormat/>
    <w:rsid w:val="0009010B"/>
    <w:pPr>
      <w:spacing w:after="0" w:line="240" w:lineRule="auto"/>
    </w:pPr>
    <w:rPr>
      <w:rFonts w:ascii="NexaRegular" w:hAnsi="NexaRegular"/>
      <w:b/>
      <w:bCs/>
      <w:color w:val="1A738D" w:themeColor="accent1" w:themeShade="BF"/>
    </w:rPr>
  </w:style>
  <w:style w:type="character" w:customStyle="1" w:styleId="TabelKop2Char">
    <w:name w:val="Tabel Kop2 Char"/>
    <w:basedOn w:val="Standaardalinea-lettertype"/>
    <w:link w:val="TabelKop2"/>
    <w:rsid w:val="0009010B"/>
    <w:rPr>
      <w:rFonts w:ascii="NexaRegular" w:hAnsi="NexaRegular"/>
      <w:b/>
      <w:bCs/>
      <w:noProof/>
      <w:color w:val="1A738D" w:themeColor="accent1" w:themeShade="BF"/>
      <w:sz w:val="22"/>
    </w:rPr>
  </w:style>
  <w:style w:type="paragraph" w:styleId="Voettekst">
    <w:name w:val="footer"/>
    <w:basedOn w:val="Standaard"/>
    <w:link w:val="VoettekstChar"/>
    <w:uiPriority w:val="99"/>
    <w:unhideWhenUsed/>
    <w:rsid w:val="001A5E9C"/>
    <w:pPr>
      <w:tabs>
        <w:tab w:val="center" w:pos="4536"/>
        <w:tab w:val="right" w:pos="9072"/>
      </w:tabs>
      <w:spacing w:after="0" w:line="259" w:lineRule="auto"/>
    </w:pPr>
    <w:rPr>
      <w:szCs w:val="22"/>
    </w:rPr>
  </w:style>
  <w:style w:type="character" w:customStyle="1" w:styleId="VoettekstChar">
    <w:name w:val="Voettekst Char"/>
    <w:basedOn w:val="Standaardalinea-lettertype"/>
    <w:link w:val="Voettekst"/>
    <w:uiPriority w:val="99"/>
    <w:rsid w:val="001A5E9C"/>
    <w:rPr>
      <w:sz w:val="22"/>
      <w:szCs w:val="22"/>
    </w:rPr>
  </w:style>
  <w:style w:type="paragraph" w:customStyle="1" w:styleId="TekstTabel">
    <w:name w:val="Tekst Tabel"/>
    <w:basedOn w:val="Standaard"/>
    <w:locked/>
    <w:rsid w:val="001A5E9C"/>
    <w:pPr>
      <w:spacing w:after="40" w:line="259" w:lineRule="auto"/>
    </w:pPr>
    <w:rPr>
      <w:rFonts w:asciiTheme="majorHAnsi" w:eastAsia="Times New Roman" w:hAnsiTheme="majorHAnsi" w:cs="Times New Roman"/>
      <w:color w:val="000000" w:themeColor="text1"/>
      <w:szCs w:val="20"/>
      <w:lang w:eastAsia="nl-NL"/>
    </w:rPr>
  </w:style>
  <w:style w:type="character" w:styleId="Tekstvantijdelijkeaanduiding">
    <w:name w:val="Placeholder Text"/>
    <w:basedOn w:val="Standaardalinea-lettertype"/>
    <w:uiPriority w:val="99"/>
    <w:semiHidden/>
    <w:rsid w:val="001A5E9C"/>
    <w:rPr>
      <w:color w:val="808080"/>
    </w:rPr>
  </w:style>
  <w:style w:type="paragraph" w:customStyle="1" w:styleId="Heading3Tabel">
    <w:name w:val="Heading 3 Tabel"/>
    <w:basedOn w:val="TekstTabel"/>
    <w:link w:val="Heading3TabelChar"/>
    <w:qFormat/>
    <w:locked/>
    <w:rsid w:val="001A5E9C"/>
    <w:pPr>
      <w:tabs>
        <w:tab w:val="center" w:pos="4536"/>
        <w:tab w:val="right" w:pos="9072"/>
      </w:tabs>
      <w:spacing w:after="120"/>
    </w:pPr>
  </w:style>
  <w:style w:type="character" w:customStyle="1" w:styleId="Heading3TabelChar">
    <w:name w:val="Heading 3 Tabel Char"/>
    <w:basedOn w:val="Standaardalinea-lettertype"/>
    <w:link w:val="Heading3Tabel"/>
    <w:rsid w:val="001A5E9C"/>
    <w:rPr>
      <w:rFonts w:asciiTheme="majorHAnsi" w:eastAsia="Times New Roman" w:hAnsiTheme="majorHAnsi" w:cs="Times New Roman"/>
      <w:color w:val="000000" w:themeColor="text1"/>
      <w:sz w:val="22"/>
      <w:szCs w:val="20"/>
      <w:lang w:eastAsia="nl-NL"/>
    </w:rPr>
  </w:style>
  <w:style w:type="paragraph" w:styleId="Koptekst">
    <w:name w:val="header"/>
    <w:basedOn w:val="Standaard"/>
    <w:link w:val="KoptekstChar"/>
    <w:uiPriority w:val="99"/>
    <w:unhideWhenUsed/>
    <w:rsid w:val="008965B0"/>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8965B0"/>
  </w:style>
  <w:style w:type="character" w:styleId="Titelvanboek">
    <w:name w:val="Book Title"/>
    <w:basedOn w:val="Standaardalinea-lettertype"/>
    <w:uiPriority w:val="33"/>
    <w:qFormat/>
    <w:rsid w:val="008E2DD5"/>
    <w:rPr>
      <w:b/>
      <w:bCs/>
      <w:i/>
      <w:iCs/>
      <w:spacing w:val="5"/>
    </w:rPr>
  </w:style>
  <w:style w:type="paragraph" w:styleId="Kopvaninhoudsopgave">
    <w:name w:val="TOC Heading"/>
    <w:basedOn w:val="Kop1"/>
    <w:next w:val="Standaard"/>
    <w:uiPriority w:val="39"/>
    <w:unhideWhenUsed/>
    <w:qFormat/>
    <w:rsid w:val="00A26D2A"/>
    <w:pPr>
      <w:spacing w:before="240" w:after="0" w:line="259" w:lineRule="auto"/>
      <w:outlineLvl w:val="9"/>
    </w:pPr>
    <w:rPr>
      <w:rFonts w:asciiTheme="majorHAnsi" w:hAnsiTheme="majorHAnsi"/>
      <w:b w:val="0"/>
      <w:kern w:val="0"/>
      <w:szCs w:val="32"/>
      <w:lang w:val="en-US"/>
      <w14:ligatures w14:val="none"/>
    </w:rPr>
  </w:style>
  <w:style w:type="paragraph" w:styleId="Inhopg1">
    <w:name w:val="toc 1"/>
    <w:basedOn w:val="Standaard"/>
    <w:next w:val="Standaard"/>
    <w:autoRedefine/>
    <w:uiPriority w:val="39"/>
    <w:unhideWhenUsed/>
    <w:rsid w:val="00A26D2A"/>
    <w:pPr>
      <w:spacing w:after="100"/>
    </w:pPr>
  </w:style>
  <w:style w:type="paragraph" w:styleId="Inhopg2">
    <w:name w:val="toc 2"/>
    <w:basedOn w:val="Standaard"/>
    <w:next w:val="Standaard"/>
    <w:autoRedefine/>
    <w:uiPriority w:val="39"/>
    <w:unhideWhenUsed/>
    <w:rsid w:val="00A26D2A"/>
    <w:pPr>
      <w:spacing w:after="100"/>
      <w:ind w:left="240"/>
    </w:pPr>
  </w:style>
  <w:style w:type="paragraph" w:styleId="Inhopg3">
    <w:name w:val="toc 3"/>
    <w:basedOn w:val="Standaard"/>
    <w:next w:val="Standaard"/>
    <w:autoRedefine/>
    <w:uiPriority w:val="39"/>
    <w:unhideWhenUsed/>
    <w:rsid w:val="00A26D2A"/>
    <w:pPr>
      <w:spacing w:after="100"/>
      <w:ind w:left="480"/>
    </w:pPr>
  </w:style>
  <w:style w:type="character" w:styleId="Hyperlink">
    <w:name w:val="Hyperlink"/>
    <w:basedOn w:val="Standaardalinea-lettertype"/>
    <w:uiPriority w:val="99"/>
    <w:unhideWhenUsed/>
    <w:rsid w:val="00A26D2A"/>
    <w:rPr>
      <w:color w:val="467886" w:themeColor="hyperlink"/>
      <w:u w:val="single"/>
    </w:rPr>
  </w:style>
  <w:style w:type="paragraph" w:customStyle="1" w:styleId="HeaderFooterTekst">
    <w:name w:val="HeaderFooterTekst"/>
    <w:basedOn w:val="Koptekst"/>
    <w:link w:val="HeaderFooterTekstChar"/>
    <w:qFormat/>
    <w:rsid w:val="00843445"/>
    <w:rPr>
      <w:color w:val="404040" w:themeColor="text1" w:themeTint="BF"/>
    </w:rPr>
  </w:style>
  <w:style w:type="character" w:customStyle="1" w:styleId="HeaderFooterTekstChar">
    <w:name w:val="HeaderFooterTekst Char"/>
    <w:basedOn w:val="KoptekstChar"/>
    <w:link w:val="HeaderFooterTekst"/>
    <w:rsid w:val="00843445"/>
    <w:rPr>
      <w:noProof/>
      <w:color w:val="404040" w:themeColor="text1" w:themeTint="BF"/>
      <w:sz w:val="20"/>
    </w:rPr>
  </w:style>
  <w:style w:type="paragraph" w:customStyle="1" w:styleId="Toelichting">
    <w:name w:val="Toelichting"/>
    <w:basedOn w:val="Standaard"/>
    <w:next w:val="Standaard"/>
    <w:link w:val="ToelichtingChar"/>
    <w:qFormat/>
    <w:rsid w:val="00DE29F8"/>
    <w:pPr>
      <w:spacing w:before="120" w:after="120" w:line="259" w:lineRule="auto"/>
    </w:pPr>
    <w:rPr>
      <w:rFonts w:asciiTheme="majorHAnsi" w:hAnsiTheme="majorHAnsi"/>
      <w:i/>
      <w:sz w:val="22"/>
    </w:rPr>
  </w:style>
  <w:style w:type="character" w:customStyle="1" w:styleId="ToelichtingChar">
    <w:name w:val="Toelichting Char"/>
    <w:basedOn w:val="Standaardalinea-lettertype"/>
    <w:link w:val="Toelichting"/>
    <w:rsid w:val="00DE29F8"/>
    <w:rPr>
      <w:rFonts w:asciiTheme="majorHAnsi" w:hAnsiTheme="majorHAnsi"/>
      <w:i/>
      <w:noProof/>
      <w:sz w:val="22"/>
    </w:rPr>
  </w:style>
  <w:style w:type="paragraph" w:customStyle="1" w:styleId="AlgemeenVraagstelling">
    <w:name w:val="AlgemeenVraagstelling"/>
    <w:basedOn w:val="Standaard"/>
    <w:next w:val="BeantwoordingVraagstelling"/>
    <w:link w:val="AlgemeenVraagstellingChar"/>
    <w:qFormat/>
    <w:rsid w:val="00513AF9"/>
  </w:style>
  <w:style w:type="character" w:customStyle="1" w:styleId="AlgemeenVraagstellingChar">
    <w:name w:val="AlgemeenVraagstelling Char"/>
    <w:basedOn w:val="Standaardalinea-lettertype"/>
    <w:link w:val="AlgemeenVraagstelling"/>
    <w:rsid w:val="00513AF9"/>
    <w:rPr>
      <w:noProof/>
      <w:sz w:val="22"/>
    </w:rPr>
  </w:style>
  <w:style w:type="paragraph" w:customStyle="1" w:styleId="BeantwoordingVraagstelling">
    <w:name w:val="BeantwoordingVraagstelling"/>
    <w:basedOn w:val="AlgemeenVraagstelling"/>
    <w:link w:val="BeantwoordingVraagstellingChar"/>
    <w:qFormat/>
    <w:rsid w:val="002600E6"/>
    <w:pPr>
      <w:spacing w:after="240"/>
      <w:ind w:left="357"/>
    </w:pPr>
    <w:rPr>
      <w:i/>
    </w:rPr>
  </w:style>
  <w:style w:type="character" w:customStyle="1" w:styleId="BeantwoordingVraagstellingChar">
    <w:name w:val="BeantwoordingVraagstelling Char"/>
    <w:basedOn w:val="AlgemeenVraagstellingChar"/>
    <w:link w:val="BeantwoordingVraagstelling"/>
    <w:rsid w:val="002600E6"/>
    <w:rPr>
      <w:i/>
      <w:noProof/>
      <w:sz w:val="22"/>
    </w:rPr>
  </w:style>
  <w:style w:type="paragraph" w:customStyle="1" w:styleId="lijstvraag2">
    <w:name w:val="lijst vraag 2"/>
    <w:basedOn w:val="AlgemeenVraagstelling"/>
    <w:next w:val="BeantwoordingVraagstelling"/>
    <w:link w:val="lijstvraag2Char"/>
    <w:qFormat/>
    <w:rsid w:val="009A1CAA"/>
  </w:style>
  <w:style w:type="character" w:customStyle="1" w:styleId="lijstvraag2Char">
    <w:name w:val="lijst vraag 2 Char"/>
    <w:basedOn w:val="AlgemeenVraagstellingChar"/>
    <w:link w:val="lijstvraag2"/>
    <w:rsid w:val="00A62299"/>
    <w:rPr>
      <w:noProof/>
      <w:sz w:val="22"/>
    </w:rPr>
  </w:style>
  <w:style w:type="character" w:styleId="Zwaar">
    <w:name w:val="Strong"/>
    <w:basedOn w:val="Standaardalinea-lettertype"/>
    <w:uiPriority w:val="22"/>
    <w:qFormat/>
    <w:rsid w:val="007B1E07"/>
    <w:rPr>
      <w:b/>
      <w:bCs/>
    </w:rPr>
  </w:style>
  <w:style w:type="character" w:styleId="Onopgelostemelding">
    <w:name w:val="Unresolved Mention"/>
    <w:basedOn w:val="Standaardalinea-lettertype"/>
    <w:uiPriority w:val="99"/>
    <w:semiHidden/>
    <w:unhideWhenUsed/>
    <w:rsid w:val="0009010B"/>
    <w:rPr>
      <w:color w:val="605E5C"/>
      <w:shd w:val="clear" w:color="auto" w:fill="E1DFDD"/>
    </w:rPr>
  </w:style>
  <w:style w:type="paragraph" w:customStyle="1" w:styleId="Stijllijstvraag2Links063cmEersteregel0cm">
    <w:name w:val="Stijl lijst vraag 2 + Links:  063 cm Eerste regel:  0 cm"/>
    <w:basedOn w:val="lijstvraag2"/>
    <w:rsid w:val="00A77735"/>
    <w:pPr>
      <w:numPr>
        <w:numId w:val="4"/>
      </w:numPr>
    </w:pPr>
    <w:rPr>
      <w:rFonts w:eastAsia="Times New Roman" w:cs="Times New Roman"/>
      <w:szCs w:val="20"/>
    </w:rPr>
  </w:style>
  <w:style w:type="paragraph" w:customStyle="1" w:styleId="stijlballon">
    <w:name w:val="stijl_ballon"/>
    <w:basedOn w:val="Standaard"/>
    <w:qFormat/>
    <w:rsid w:val="009809F5"/>
    <w:pPr>
      <w:spacing w:after="40"/>
    </w:pPr>
    <w:rPr>
      <w:color w:val="404040" w:themeColor="text1" w:themeTint="BF"/>
    </w:rPr>
  </w:style>
  <w:style w:type="paragraph" w:customStyle="1" w:styleId="toelichtingballon">
    <w:name w:val="toelichting_ballon"/>
    <w:basedOn w:val="Standaard"/>
    <w:link w:val="toelichtingballonChar"/>
    <w:qFormat/>
    <w:rsid w:val="000C5BEB"/>
    <w:pPr>
      <w:spacing w:after="40" w:line="259" w:lineRule="auto"/>
    </w:pPr>
    <w:rPr>
      <w:b/>
      <w:color w:val="E8E8E8" w:themeColor="background2"/>
      <w:sz w:val="18"/>
      <w:lang w:val="en-GB"/>
    </w:rPr>
  </w:style>
  <w:style w:type="character" w:customStyle="1" w:styleId="toelichtingballonChar">
    <w:name w:val="toelichting_ballon Char"/>
    <w:basedOn w:val="Standaardalinea-lettertype"/>
    <w:link w:val="toelichtingballon"/>
    <w:rsid w:val="000C5BEB"/>
    <w:rPr>
      <w:b/>
      <w:noProof/>
      <w:color w:val="E8E8E8" w:themeColor="background2"/>
      <w:sz w:val="18"/>
      <w:lang w:val="en-GB"/>
    </w:rPr>
  </w:style>
  <w:style w:type="paragraph" w:customStyle="1" w:styleId="Stijl1">
    <w:name w:val="Stijl1"/>
    <w:basedOn w:val="toelichtingballon"/>
    <w:next w:val="toelichtingballon"/>
    <w:qFormat/>
    <w:rsid w:val="0056502E"/>
  </w:style>
  <w:style w:type="paragraph" w:customStyle="1" w:styleId="ParagraafToelichting">
    <w:name w:val="Paragraaf_Toelichting"/>
    <w:basedOn w:val="Standaard"/>
    <w:link w:val="ParagraafToelichtingChar"/>
    <w:qFormat/>
    <w:rsid w:val="00935C8C"/>
    <w:pPr>
      <w:spacing w:after="40" w:line="240" w:lineRule="auto"/>
      <w:outlineLvl w:val="3"/>
      <w15:collapsed/>
    </w:pPr>
    <w:rPr>
      <w:b/>
      <w:color w:val="467886" w:themeColor="accent2"/>
    </w:rPr>
  </w:style>
  <w:style w:type="character" w:customStyle="1" w:styleId="ParagraafToelichtingChar">
    <w:name w:val="Paragraaf_Toelichting Char"/>
    <w:basedOn w:val="Standaardalinea-lettertype"/>
    <w:link w:val="ParagraafToelichting"/>
    <w:rsid w:val="00935C8C"/>
    <w:rPr>
      <w:b/>
      <w:noProof/>
      <w:color w:val="467886" w:themeColor="accent2"/>
      <w:sz w:val="20"/>
    </w:rPr>
  </w:style>
  <w:style w:type="paragraph" w:customStyle="1" w:styleId="Eindetoelichting">
    <w:name w:val="Einde_toelichting"/>
    <w:basedOn w:val="Standaard"/>
    <w:link w:val="EindetoelichtingChar"/>
    <w:qFormat/>
    <w:rsid w:val="001218CB"/>
    <w:pPr>
      <w:spacing w:after="0"/>
      <w:outlineLvl w:val="2"/>
    </w:pPr>
    <w:rPr>
      <w:sz w:val="12"/>
    </w:rPr>
  </w:style>
  <w:style w:type="character" w:customStyle="1" w:styleId="EindetoelichtingChar">
    <w:name w:val="Einde_toelichting Char"/>
    <w:basedOn w:val="Standaardalinea-lettertype"/>
    <w:link w:val="Eindetoelichting"/>
    <w:rsid w:val="001218CB"/>
    <w:rPr>
      <w:noProof/>
      <w:sz w:val="12"/>
    </w:rPr>
  </w:style>
  <w:style w:type="paragraph" w:customStyle="1" w:styleId="Inhoudtoelichting">
    <w:name w:val="Inhoud_toelichting"/>
    <w:basedOn w:val="Standaard"/>
    <w:link w:val="InhoudtoelichtingChar"/>
    <w:qFormat/>
    <w:rsid w:val="000A4B24"/>
    <w:pPr>
      <w:spacing w:after="0"/>
      <w:outlineLvl w:val="4"/>
    </w:pPr>
    <w:rPr>
      <w:b/>
      <w:bCs/>
      <w:color w:val="747474" w:themeColor="background2" w:themeShade="80"/>
    </w:rPr>
  </w:style>
  <w:style w:type="character" w:customStyle="1" w:styleId="InhoudtoelichtingChar">
    <w:name w:val="Inhoud_toelichting Char"/>
    <w:basedOn w:val="Standaardalinea-lettertype"/>
    <w:link w:val="Inhoudtoelichting"/>
    <w:rsid w:val="000A4B24"/>
    <w:rPr>
      <w:b/>
      <w:bCs/>
      <w:noProof/>
      <w:color w:val="747474" w:themeColor="background2" w:themeShade="80"/>
      <w:sz w:val="20"/>
    </w:rPr>
  </w:style>
  <w:style w:type="paragraph" w:customStyle="1" w:styleId="checklist">
    <w:name w:val="checklist"/>
    <w:basedOn w:val="Standaard"/>
    <w:link w:val="checklistChar"/>
    <w:qFormat/>
    <w:rsid w:val="002226B9"/>
    <w:pPr>
      <w:spacing w:after="40"/>
    </w:pPr>
    <w:rPr>
      <w:rFonts w:eastAsia="MS Gothic"/>
      <w:b/>
      <w:lang w:val="en-US"/>
    </w:rPr>
  </w:style>
  <w:style w:type="character" w:customStyle="1" w:styleId="checklistChar">
    <w:name w:val="checklist Char"/>
    <w:basedOn w:val="Standaardalinea-lettertype"/>
    <w:link w:val="checklist"/>
    <w:rsid w:val="002226B9"/>
    <w:rPr>
      <w:rFonts w:eastAsia="MS Gothic"/>
      <w:b/>
      <w:noProof/>
      <w:sz w:val="20"/>
      <w:lang w:val="en-US"/>
    </w:rPr>
  </w:style>
  <w:style w:type="paragraph" w:customStyle="1" w:styleId="Invoerveld">
    <w:name w:val="Invoerveld"/>
    <w:basedOn w:val="Standaard"/>
    <w:qFormat/>
    <w:rsid w:val="00935C8C"/>
    <w:pPr>
      <w:spacing w:after="40"/>
    </w:pPr>
    <w:rPr>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5075959">
      <w:bodyDiv w:val="1"/>
      <w:marLeft w:val="0"/>
      <w:marRight w:val="0"/>
      <w:marTop w:val="0"/>
      <w:marBottom w:val="0"/>
      <w:divBdr>
        <w:top w:val="none" w:sz="0" w:space="0" w:color="auto"/>
        <w:left w:val="none" w:sz="0" w:space="0" w:color="auto"/>
        <w:bottom w:val="none" w:sz="0" w:space="0" w:color="auto"/>
        <w:right w:val="none" w:sz="0" w:space="0" w:color="auto"/>
      </w:divBdr>
    </w:div>
    <w:div w:id="13708363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sv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os\Documents\Onedrive_PrioCura\OneDrive%20-%20PrioCura%20Bedrijfspsychiaters%20B.V\Bureaublad\word%20sjablonen\MAST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EC50AACC616344F6A72BDABE78747E86"/>
        <w:category>
          <w:name w:val="Algemeen"/>
          <w:gallery w:val="placeholder"/>
        </w:category>
        <w:types>
          <w:type w:val="bbPlcHdr"/>
        </w:types>
        <w:behaviors>
          <w:behavior w:val="content"/>
        </w:behaviors>
        <w:guid w:val="{1144A249-53BE-4595-8098-4F54D59CDDE9}"/>
      </w:docPartPr>
      <w:docPartBody>
        <w:p w:rsidR="00181F68" w:rsidRDefault="0078655F" w:rsidP="0078655F">
          <w:pPr>
            <w:pStyle w:val="EC50AACC616344F6A72BDABE78747E861"/>
          </w:pPr>
          <w:r w:rsidRPr="00213F9A">
            <w:rPr>
              <w:rStyle w:val="Tekstvantijdelijkeaanduiding"/>
              <w:lang w:val="nl-NL"/>
            </w:rPr>
            <w:t>Klik of tik om tekst in te voeren.</w:t>
          </w:r>
        </w:p>
      </w:docPartBody>
    </w:docPart>
    <w:docPart>
      <w:docPartPr>
        <w:name w:val="7E0A4BB2669B467494448D0B27AE7D6B"/>
        <w:category>
          <w:name w:val="Algemeen"/>
          <w:gallery w:val="placeholder"/>
        </w:category>
        <w:types>
          <w:type w:val="bbPlcHdr"/>
        </w:types>
        <w:behaviors>
          <w:behavior w:val="content"/>
        </w:behaviors>
        <w:guid w:val="{B458C191-E613-41CB-807F-4804A47C5EED}"/>
      </w:docPartPr>
      <w:docPartBody>
        <w:p w:rsidR="00181F68" w:rsidRDefault="0078655F" w:rsidP="0078655F">
          <w:pPr>
            <w:pStyle w:val="7E0A4BB2669B467494448D0B27AE7D6B1"/>
          </w:pPr>
          <w:r w:rsidRPr="00EB4FFD">
            <w:rPr>
              <w:rStyle w:val="Tekstvantijdelijkeaanduiding"/>
              <w:lang w:val="nl-NL"/>
            </w:rPr>
            <w:t>Klik of tik om tekst in te voeren.</w:t>
          </w:r>
        </w:p>
      </w:docPartBody>
    </w:docPart>
    <w:docPart>
      <w:docPartPr>
        <w:name w:val="0B6B684DC07F47BAAA790ACAAD992BE1"/>
        <w:category>
          <w:name w:val="Algemeen"/>
          <w:gallery w:val="placeholder"/>
        </w:category>
        <w:types>
          <w:type w:val="bbPlcHdr"/>
        </w:types>
        <w:behaviors>
          <w:behavior w:val="content"/>
        </w:behaviors>
        <w:guid w:val="{AB83AF17-C23B-4C68-8C3E-1509DF7CA682}"/>
      </w:docPartPr>
      <w:docPartBody>
        <w:p w:rsidR="00181F68" w:rsidRDefault="0078655F" w:rsidP="0078655F">
          <w:pPr>
            <w:pStyle w:val="0B6B684DC07F47BAAA790ACAAD992BE11"/>
          </w:pPr>
          <w:r w:rsidRPr="00213F9A">
            <w:rPr>
              <w:rStyle w:val="Tekstvantijdelijkeaanduiding"/>
              <w:lang w:val="nl-NL"/>
            </w:rPr>
            <w:t>Klik of tik om tekst in te voeren.</w:t>
          </w:r>
        </w:p>
      </w:docPartBody>
    </w:docPart>
    <w:docPart>
      <w:docPartPr>
        <w:name w:val="FD976760467240E293E2D9E8F391C1C2"/>
        <w:category>
          <w:name w:val="Algemeen"/>
          <w:gallery w:val="placeholder"/>
        </w:category>
        <w:types>
          <w:type w:val="bbPlcHdr"/>
        </w:types>
        <w:behaviors>
          <w:behavior w:val="content"/>
        </w:behaviors>
        <w:guid w:val="{304C8FFC-517D-4280-A1DB-855A2E1964F4}"/>
      </w:docPartPr>
      <w:docPartBody>
        <w:p w:rsidR="009B7702" w:rsidRDefault="0078655F" w:rsidP="0078655F">
          <w:pPr>
            <w:pStyle w:val="FD976760467240E293E2D9E8F391C1C21"/>
          </w:pPr>
          <w:r w:rsidRPr="00EB4FFD">
            <w:rPr>
              <w:rStyle w:val="Tekstvantijdelijkeaanduiding"/>
              <w:lang w:val="nl-NL"/>
            </w:rPr>
            <w:t>Klik of tik om tekst in te voeren.</w:t>
          </w:r>
        </w:p>
      </w:docPartBody>
    </w:docPart>
    <w:docPart>
      <w:docPartPr>
        <w:name w:val="1137524CA28B4EA5BEF077C2D3E74767"/>
        <w:category>
          <w:name w:val="Algemeen"/>
          <w:gallery w:val="placeholder"/>
        </w:category>
        <w:types>
          <w:type w:val="bbPlcHdr"/>
        </w:types>
        <w:behaviors>
          <w:behavior w:val="content"/>
        </w:behaviors>
        <w:guid w:val="{09531612-6037-438E-8756-DA3ED3C30356}"/>
      </w:docPartPr>
      <w:docPartBody>
        <w:p w:rsidR="00E8419F" w:rsidRDefault="009B7702" w:rsidP="009B7702">
          <w:pPr>
            <w:pStyle w:val="1137524CA28B4EA5BEF077C2D3E74767"/>
          </w:pPr>
          <w:r w:rsidRPr="00AA3686">
            <w:rPr>
              <w:rStyle w:val="Tekstvantijdelijkeaanduiding"/>
            </w:rPr>
            <w:t>Klik of tik om tekst in te voeren.</w:t>
          </w:r>
        </w:p>
      </w:docPartBody>
    </w:docPart>
    <w:docPart>
      <w:docPartPr>
        <w:name w:val="BAA5ADB7272D4912BBA55411C0B10F2B"/>
        <w:category>
          <w:name w:val="Algemeen"/>
          <w:gallery w:val="placeholder"/>
        </w:category>
        <w:types>
          <w:type w:val="bbPlcHdr"/>
        </w:types>
        <w:behaviors>
          <w:behavior w:val="content"/>
        </w:behaviors>
        <w:guid w:val="{717B5130-BC75-4884-86E1-CCBB3C85891B}"/>
      </w:docPartPr>
      <w:docPartBody>
        <w:p w:rsidR="00022CC0" w:rsidRDefault="0078655F" w:rsidP="0078655F">
          <w:pPr>
            <w:pStyle w:val="BAA5ADB7272D4912BBA55411C0B10F2B1"/>
          </w:pPr>
          <w:r w:rsidRPr="0061615D">
            <w:rPr>
              <w:rStyle w:val="Tekstvantijdelijkeaanduiding"/>
            </w:rPr>
            <w:t>[Opdrachtgever_Naam]</w:t>
          </w:r>
        </w:p>
      </w:docPartBody>
    </w:docPart>
    <w:docPart>
      <w:docPartPr>
        <w:name w:val="11167E937EE54CB399E4EE882C6FB371"/>
        <w:category>
          <w:name w:val="Algemeen"/>
          <w:gallery w:val="placeholder"/>
        </w:category>
        <w:types>
          <w:type w:val="bbPlcHdr"/>
        </w:types>
        <w:behaviors>
          <w:behavior w:val="content"/>
        </w:behaviors>
        <w:guid w:val="{D9395ACC-F33A-434F-81A1-B6390CC5B8D5}"/>
      </w:docPartPr>
      <w:docPartBody>
        <w:p w:rsidR="00F20E77" w:rsidRDefault="0078655F" w:rsidP="0078655F">
          <w:pPr>
            <w:pStyle w:val="11167E937EE54CB399E4EE882C6FB371"/>
          </w:pPr>
          <w:r w:rsidRPr="00193FFD">
            <w:rPr>
              <w:rStyle w:val="Tekstvantijdelijkeaanduiding"/>
            </w:rPr>
            <w:t>[Deskundige_Naam]</w:t>
          </w:r>
        </w:p>
      </w:docPartBody>
    </w:docPart>
    <w:docPart>
      <w:docPartPr>
        <w:name w:val="8FC45FE85A164EE7B9E702C41DA291CF"/>
        <w:category>
          <w:name w:val="Algemeen"/>
          <w:gallery w:val="placeholder"/>
        </w:category>
        <w:types>
          <w:type w:val="bbPlcHdr"/>
        </w:types>
        <w:behaviors>
          <w:behavior w:val="content"/>
        </w:behaviors>
        <w:guid w:val="{5E056EB0-5418-4AE4-AADF-A53BA59998F9}"/>
      </w:docPartPr>
      <w:docPartBody>
        <w:p w:rsidR="00F20E77" w:rsidRDefault="0078655F" w:rsidP="0078655F">
          <w:pPr>
            <w:pStyle w:val="8FC45FE85A164EE7B9E702C41DA291CF"/>
          </w:pPr>
          <w:r w:rsidRPr="00193FFD">
            <w:rPr>
              <w:rStyle w:val="Tekstvantijdelijkeaanduiding"/>
            </w:rPr>
            <w:t>[Deskundige_Functie]</w:t>
          </w:r>
        </w:p>
      </w:docPartBody>
    </w:docPart>
    <w:docPart>
      <w:docPartPr>
        <w:name w:val="84E8709649FE4774BAAD72A0FA613348"/>
        <w:category>
          <w:name w:val="Algemeen"/>
          <w:gallery w:val="placeholder"/>
        </w:category>
        <w:types>
          <w:type w:val="bbPlcHdr"/>
        </w:types>
        <w:behaviors>
          <w:behavior w:val="content"/>
        </w:behaviors>
        <w:guid w:val="{817829CC-DD8D-4FF6-B348-DBF8083CA593}"/>
      </w:docPartPr>
      <w:docPartBody>
        <w:p w:rsidR="00F20E77" w:rsidRDefault="0078655F" w:rsidP="0078655F">
          <w:pPr>
            <w:pStyle w:val="84E8709649FE4774BAAD72A0FA613348"/>
          </w:pPr>
          <w:r w:rsidRPr="00193FFD">
            <w:rPr>
              <w:rStyle w:val="Tekstvantijdelijkeaanduiding"/>
            </w:rPr>
            <w:t>[Deskundige_BIG]</w:t>
          </w:r>
        </w:p>
      </w:docPartBody>
    </w:docPart>
    <w:docPart>
      <w:docPartPr>
        <w:name w:val="F6C0A3E4BEDC4AFBADBC5AB2B2D809D0"/>
        <w:category>
          <w:name w:val="Algemeen"/>
          <w:gallery w:val="placeholder"/>
        </w:category>
        <w:types>
          <w:type w:val="bbPlcHdr"/>
        </w:types>
        <w:behaviors>
          <w:behavior w:val="content"/>
        </w:behaviors>
        <w:guid w:val="{1697CC5B-2A99-42A0-9069-712FAC9D8B6C}"/>
      </w:docPartPr>
      <w:docPartBody>
        <w:p w:rsidR="00F20E77" w:rsidRDefault="0078655F" w:rsidP="0078655F">
          <w:pPr>
            <w:pStyle w:val="F6C0A3E4BEDC4AFBADBC5AB2B2D809D0"/>
          </w:pPr>
          <w:r w:rsidRPr="00193FFD">
            <w:rPr>
              <w:rStyle w:val="Tekstvantijdelijkeaanduiding"/>
            </w:rPr>
            <w:t>[Opdrachtgever_Naam]</w:t>
          </w:r>
        </w:p>
      </w:docPartBody>
    </w:docPart>
    <w:docPart>
      <w:docPartPr>
        <w:name w:val="EF26725C45D34B9FB45F364BE5F5D4F8"/>
        <w:category>
          <w:name w:val="Algemeen"/>
          <w:gallery w:val="placeholder"/>
        </w:category>
        <w:types>
          <w:type w:val="bbPlcHdr"/>
        </w:types>
        <w:behaviors>
          <w:behavior w:val="content"/>
        </w:behaviors>
        <w:guid w:val="{3777E2F9-4432-47E2-A409-BC5F77B7C936}"/>
      </w:docPartPr>
      <w:docPartBody>
        <w:p w:rsidR="00F20E77" w:rsidRDefault="0078655F" w:rsidP="0078655F">
          <w:pPr>
            <w:pStyle w:val="EF26725C45D34B9FB45F364BE5F5D4F8"/>
          </w:pPr>
          <w:r w:rsidRPr="00193FFD">
            <w:rPr>
              <w:rStyle w:val="Tekstvantijdelijkeaanduiding"/>
            </w:rPr>
            <w:t>[Opdrachtgever_Contactpersoon]</w:t>
          </w:r>
        </w:p>
      </w:docPartBody>
    </w:docPart>
    <w:docPart>
      <w:docPartPr>
        <w:name w:val="C369061AA582425599F71AEC0927764A"/>
        <w:category>
          <w:name w:val="Algemeen"/>
          <w:gallery w:val="placeholder"/>
        </w:category>
        <w:types>
          <w:type w:val="bbPlcHdr"/>
        </w:types>
        <w:behaviors>
          <w:behavior w:val="content"/>
        </w:behaviors>
        <w:guid w:val="{BC6167B7-6B7B-4DAB-AA5E-5E558AFD9834}"/>
      </w:docPartPr>
      <w:docPartBody>
        <w:p w:rsidR="00F20E77" w:rsidRDefault="0078655F" w:rsidP="0078655F">
          <w:pPr>
            <w:pStyle w:val="C369061AA582425599F71AEC0927764A"/>
          </w:pPr>
          <w:r w:rsidRPr="00193FFD">
            <w:rPr>
              <w:rStyle w:val="Tekstvantijdelijkeaanduiding"/>
            </w:rPr>
            <w:t>[Opdrachtgever_Kenmerk]</w:t>
          </w:r>
        </w:p>
      </w:docPartBody>
    </w:docPart>
    <w:docPart>
      <w:docPartPr>
        <w:name w:val="44D96B67FFA34EC89BB767FFA5D602A8"/>
        <w:category>
          <w:name w:val="Algemeen"/>
          <w:gallery w:val="placeholder"/>
        </w:category>
        <w:types>
          <w:type w:val="bbPlcHdr"/>
        </w:types>
        <w:behaviors>
          <w:behavior w:val="content"/>
        </w:behaviors>
        <w:guid w:val="{AB06668E-A258-453C-B1E8-F048F6EB9F15}"/>
      </w:docPartPr>
      <w:docPartBody>
        <w:p w:rsidR="00F20E77" w:rsidRDefault="00F20E77">
          <w:r w:rsidRPr="00FF79A9">
            <w:rPr>
              <w:rStyle w:val="Tekstvantijdelijkeaanduiding"/>
            </w:rPr>
            <w:t>[Betrokkene_Naam]</w:t>
          </w:r>
        </w:p>
      </w:docPartBody>
    </w:docPart>
    <w:docPart>
      <w:docPartPr>
        <w:name w:val="9FDB18BBA4954CD88D3C846B5DD1E93A"/>
        <w:category>
          <w:name w:val="Algemeen"/>
          <w:gallery w:val="placeholder"/>
        </w:category>
        <w:types>
          <w:type w:val="bbPlcHdr"/>
        </w:types>
        <w:behaviors>
          <w:behavior w:val="content"/>
        </w:behaviors>
        <w:guid w:val="{E07E1383-B4AD-4AC8-93BD-FC5672CBD430}"/>
      </w:docPartPr>
      <w:docPartBody>
        <w:p w:rsidR="00F20E77" w:rsidRDefault="0078655F" w:rsidP="0078655F">
          <w:pPr>
            <w:pStyle w:val="9FDB18BBA4954CD88D3C846B5DD1E93A"/>
          </w:pPr>
          <w:r w:rsidRPr="00193FFD">
            <w:rPr>
              <w:rStyle w:val="Tekstvantijdelijkeaanduiding"/>
            </w:rPr>
            <w:t>[Betrokkene_Geboortedatum]</w:t>
          </w:r>
        </w:p>
      </w:docPartBody>
    </w:docPart>
    <w:docPart>
      <w:docPartPr>
        <w:name w:val="ACAFFA64CBC64DAAB8C153048666D29A"/>
        <w:category>
          <w:name w:val="Algemeen"/>
          <w:gallery w:val="placeholder"/>
        </w:category>
        <w:types>
          <w:type w:val="bbPlcHdr"/>
        </w:types>
        <w:behaviors>
          <w:behavior w:val="content"/>
        </w:behaviors>
        <w:guid w:val="{55E8326F-D7E5-460D-8E12-E09982F6D68D}"/>
      </w:docPartPr>
      <w:docPartBody>
        <w:p w:rsidR="00F20E77" w:rsidRDefault="0078655F" w:rsidP="0078655F">
          <w:pPr>
            <w:pStyle w:val="ACAFFA64CBC64DAAB8C153048666D29A"/>
          </w:pPr>
          <w:r w:rsidRPr="00193FFD">
            <w:rPr>
              <w:rStyle w:val="Tekstvantijdelijkeaanduiding"/>
            </w:rPr>
            <w:t>[Betrokkene_Woonplaats]</w:t>
          </w:r>
        </w:p>
      </w:docPartBody>
    </w:docPart>
    <w:docPart>
      <w:docPartPr>
        <w:name w:val="842BD379E17F45F5AE608B672B9E43EE"/>
        <w:category>
          <w:name w:val="Algemeen"/>
          <w:gallery w:val="placeholder"/>
        </w:category>
        <w:types>
          <w:type w:val="bbPlcHdr"/>
        </w:types>
        <w:behaviors>
          <w:behavior w:val="content"/>
        </w:behaviors>
        <w:guid w:val="{3D8CA094-FB3C-4A5C-B051-D3CD757A5685}"/>
      </w:docPartPr>
      <w:docPartBody>
        <w:p w:rsidR="00F20E77" w:rsidRDefault="0078655F" w:rsidP="0078655F">
          <w:pPr>
            <w:pStyle w:val="842BD379E17F45F5AE608B672B9E43EE"/>
          </w:pPr>
          <w:r w:rsidRPr="00193FFD">
            <w:rPr>
              <w:rStyle w:val="Tekstvantijdelijkeaanduiding"/>
            </w:rPr>
            <w:t>[Rapport_Versie]</w:t>
          </w:r>
        </w:p>
      </w:docPartBody>
    </w:docPart>
    <w:docPart>
      <w:docPartPr>
        <w:name w:val="D7DE12D6E30647BF95310C9D81101B0E"/>
        <w:category>
          <w:name w:val="Algemeen"/>
          <w:gallery w:val="placeholder"/>
        </w:category>
        <w:types>
          <w:type w:val="bbPlcHdr"/>
        </w:types>
        <w:behaviors>
          <w:behavior w:val="content"/>
        </w:behaviors>
        <w:guid w:val="{17DF62B2-72CB-40E9-BB55-EFD9D7FB0E42}"/>
      </w:docPartPr>
      <w:docPartBody>
        <w:p w:rsidR="00F20E77" w:rsidRDefault="0078655F" w:rsidP="0078655F">
          <w:pPr>
            <w:pStyle w:val="D7DE12D6E30647BF95310C9D81101B0E"/>
          </w:pPr>
          <w:r w:rsidRPr="00193FFD">
            <w:rPr>
              <w:rStyle w:val="Tekstvantijdelijkeaanduiding"/>
            </w:rPr>
            <w:t>[Rapport_Datum]</w:t>
          </w:r>
        </w:p>
      </w:docPartBody>
    </w:docPart>
    <w:docPart>
      <w:docPartPr>
        <w:name w:val="2477759079B5445BAAB4642762E67511"/>
        <w:category>
          <w:name w:val="Algemeen"/>
          <w:gallery w:val="placeholder"/>
        </w:category>
        <w:types>
          <w:type w:val="bbPlcHdr"/>
        </w:types>
        <w:behaviors>
          <w:behavior w:val="content"/>
        </w:behaviors>
        <w:guid w:val="{D0D23EBC-9F5F-4907-BC52-7713290BB056}"/>
      </w:docPartPr>
      <w:docPartBody>
        <w:p w:rsidR="00F20E77" w:rsidRDefault="0078655F" w:rsidP="0078655F">
          <w:pPr>
            <w:pStyle w:val="2477759079B5445BAAB4642762E67511"/>
          </w:pPr>
          <w:r w:rsidRPr="00193FFD">
            <w:rPr>
              <w:rStyle w:val="Tekstvantijdelijkeaanduiding"/>
            </w:rPr>
            <w:t>[Rapport_Kenmerk]</w:t>
          </w:r>
        </w:p>
      </w:docPartBody>
    </w:docPart>
    <w:docPart>
      <w:docPartPr>
        <w:name w:val="3654AA84BCDA4AC8B0ED170143979261"/>
        <w:category>
          <w:name w:val="Algemeen"/>
          <w:gallery w:val="placeholder"/>
        </w:category>
        <w:types>
          <w:type w:val="bbPlcHdr"/>
        </w:types>
        <w:behaviors>
          <w:behavior w:val="content"/>
        </w:behaviors>
        <w:guid w:val="{7DECD1AF-4CD5-4F9C-BC70-DB5C65A22EFE}"/>
      </w:docPartPr>
      <w:docPartBody>
        <w:p w:rsidR="00F20E77" w:rsidRDefault="0078655F" w:rsidP="0078655F">
          <w:pPr>
            <w:pStyle w:val="3654AA84BCDA4AC8B0ED1701439792611"/>
          </w:pPr>
          <w:r w:rsidRPr="0061615D">
            <w:rPr>
              <w:rStyle w:val="Tekstvantijdelijkeaanduiding"/>
            </w:rPr>
            <w:t>[Opdrachtgever_Kenmerk]</w:t>
          </w:r>
        </w:p>
      </w:docPartBody>
    </w:docPart>
    <w:docPart>
      <w:docPartPr>
        <w:name w:val="69FD7174F750401897D7D1A93826D85B"/>
        <w:category>
          <w:name w:val="Algemeen"/>
          <w:gallery w:val="placeholder"/>
        </w:category>
        <w:types>
          <w:type w:val="bbPlcHdr"/>
        </w:types>
        <w:behaviors>
          <w:behavior w:val="content"/>
        </w:behaviors>
        <w:guid w:val="{1D94EC34-0F6A-494D-94F4-01A054A7AD03}"/>
      </w:docPartPr>
      <w:docPartBody>
        <w:p w:rsidR="00F20E77" w:rsidRDefault="00F20E77">
          <w:r w:rsidRPr="00FF79A9">
            <w:rPr>
              <w:rStyle w:val="Tekstvantijdelijkeaanduiding"/>
            </w:rPr>
            <w:t>[Betrokkene_Naam]</w:t>
          </w:r>
        </w:p>
      </w:docPartBody>
    </w:docPart>
    <w:docPart>
      <w:docPartPr>
        <w:name w:val="7CD49BE46103402BBE667EEB4E9816DE"/>
        <w:category>
          <w:name w:val="Algemeen"/>
          <w:gallery w:val="placeholder"/>
        </w:category>
        <w:types>
          <w:type w:val="bbPlcHdr"/>
        </w:types>
        <w:behaviors>
          <w:behavior w:val="content"/>
        </w:behaviors>
        <w:guid w:val="{6888FF06-B304-4C9C-9460-F3117DF885F0}"/>
      </w:docPartPr>
      <w:docPartBody>
        <w:p w:rsidR="00F20E77" w:rsidRDefault="0078655F" w:rsidP="0078655F">
          <w:pPr>
            <w:pStyle w:val="7CD49BE46103402BBE667EEB4E9816DE"/>
          </w:pPr>
          <w:r w:rsidRPr="00193FFD">
            <w:rPr>
              <w:rStyle w:val="Tekstvantijdelijkeaanduiding"/>
            </w:rPr>
            <w:t>[Betrokkene_Geboortedatum]</w:t>
          </w:r>
        </w:p>
      </w:docPartBody>
    </w:docPart>
    <w:docPart>
      <w:docPartPr>
        <w:name w:val="EFFDA18B79BD45F0913A1CE7B16588DE"/>
        <w:category>
          <w:name w:val="Algemeen"/>
          <w:gallery w:val="placeholder"/>
        </w:category>
        <w:types>
          <w:type w:val="bbPlcHdr"/>
        </w:types>
        <w:behaviors>
          <w:behavior w:val="content"/>
        </w:behaviors>
        <w:guid w:val="{0F8CDF04-712B-4E5D-A2F6-E2E5E39B4646}"/>
      </w:docPartPr>
      <w:docPartBody>
        <w:p w:rsidR="00F20E77" w:rsidRDefault="0078655F" w:rsidP="0078655F">
          <w:pPr>
            <w:pStyle w:val="EFFDA18B79BD45F0913A1CE7B16588DE"/>
          </w:pPr>
          <w:r w:rsidRPr="00193FFD">
            <w:rPr>
              <w:rStyle w:val="Tekstvantijdelijkeaanduiding"/>
            </w:rPr>
            <w:t>[Betrokkene_Woonplaats]</w:t>
          </w:r>
        </w:p>
      </w:docPartBody>
    </w:docPart>
    <w:docPart>
      <w:docPartPr>
        <w:name w:val="64F723AB8C58445AB0348DDE2EF66860"/>
        <w:category>
          <w:name w:val="Algemeen"/>
          <w:gallery w:val="placeholder"/>
        </w:category>
        <w:types>
          <w:type w:val="bbPlcHdr"/>
        </w:types>
        <w:behaviors>
          <w:behavior w:val="content"/>
        </w:behaviors>
        <w:guid w:val="{3673BC0E-5E07-4314-B225-FA95FCD9A646}"/>
      </w:docPartPr>
      <w:docPartBody>
        <w:p w:rsidR="00F350D7" w:rsidRDefault="0078655F" w:rsidP="0078655F">
          <w:pPr>
            <w:pStyle w:val="64F723AB8C58445AB0348DDE2EF668601"/>
          </w:pPr>
          <w:r w:rsidRPr="00213F9A">
            <w:rPr>
              <w:rStyle w:val="Tekstvantijdelijkeaanduiding"/>
              <w:lang w:val="nl-NL"/>
            </w:rPr>
            <w:t>Klik of tik om tekst in te voeren.</w:t>
          </w:r>
        </w:p>
      </w:docPartBody>
    </w:docPart>
    <w:docPart>
      <w:docPartPr>
        <w:name w:val="D862B110BDBC415FA8C8B46BF3D0DB7F"/>
        <w:category>
          <w:name w:val="Algemeen"/>
          <w:gallery w:val="placeholder"/>
        </w:category>
        <w:types>
          <w:type w:val="bbPlcHdr"/>
        </w:types>
        <w:behaviors>
          <w:behavior w:val="content"/>
        </w:behaviors>
        <w:guid w:val="{BF18AB8F-7499-46CC-B874-676098708916}"/>
      </w:docPartPr>
      <w:docPartBody>
        <w:p w:rsidR="0078655F" w:rsidRDefault="0078655F" w:rsidP="0078655F">
          <w:pPr>
            <w:pStyle w:val="D862B110BDBC415FA8C8B46BF3D0DB7F1"/>
          </w:pPr>
          <w:r w:rsidRPr="00835A89">
            <w:rPr>
              <w:rStyle w:val="Tekstvantijdelijkeaanduiding"/>
              <w:lang w:val="nl-NL"/>
            </w:rPr>
            <w:t>Klik of tik om tekst in te voeren.</w:t>
          </w:r>
        </w:p>
      </w:docPartBody>
    </w:docPart>
    <w:docPart>
      <w:docPartPr>
        <w:name w:val="F742FED73DF048A69DA3B572B3011E15"/>
        <w:category>
          <w:name w:val="Algemeen"/>
          <w:gallery w:val="placeholder"/>
        </w:category>
        <w:types>
          <w:type w:val="bbPlcHdr"/>
        </w:types>
        <w:behaviors>
          <w:behavior w:val="content"/>
        </w:behaviors>
        <w:guid w:val="{7276DCA8-238E-4CE6-8528-C02E77D3D05B}"/>
      </w:docPartPr>
      <w:docPartBody>
        <w:p w:rsidR="0078655F" w:rsidRDefault="0078655F" w:rsidP="0078655F">
          <w:pPr>
            <w:pStyle w:val="F742FED73DF048A69DA3B572B3011E151"/>
          </w:pPr>
          <w:r w:rsidRPr="00EB4FFD">
            <w:rPr>
              <w:rStyle w:val="Tekstvantijdelijkeaanduiding"/>
              <w:lang w:val="nl-NL"/>
            </w:rPr>
            <w:t>Klik of tik om tekst in te voeren.</w:t>
          </w:r>
        </w:p>
      </w:docPartBody>
    </w:docPart>
    <w:docPart>
      <w:docPartPr>
        <w:name w:val="3DEF16591A8B4C0BA0E9F8FB6D47BA4D"/>
        <w:category>
          <w:name w:val="Algemeen"/>
          <w:gallery w:val="placeholder"/>
        </w:category>
        <w:types>
          <w:type w:val="bbPlcHdr"/>
        </w:types>
        <w:behaviors>
          <w:behavior w:val="content"/>
        </w:behaviors>
        <w:guid w:val="{23D496D7-4922-4D3F-8F86-9CE65DAE4359}"/>
      </w:docPartPr>
      <w:docPartBody>
        <w:p w:rsidR="0078655F" w:rsidRDefault="0078655F" w:rsidP="0078655F">
          <w:pPr>
            <w:pStyle w:val="3DEF16591A8B4C0BA0E9F8FB6D47BA4D1"/>
          </w:pPr>
          <w:r w:rsidRPr="00213F9A">
            <w:rPr>
              <w:rStyle w:val="Tekstvantijdelijkeaanduiding"/>
              <w:lang w:val="nl-NL"/>
            </w:rPr>
            <w:t>Klik of tik om tekst in te voeren.</w:t>
          </w:r>
        </w:p>
      </w:docPartBody>
    </w:docPart>
    <w:docPart>
      <w:docPartPr>
        <w:name w:val="5890AD6D505D43A3964F2290FD715318"/>
        <w:category>
          <w:name w:val="Algemeen"/>
          <w:gallery w:val="placeholder"/>
        </w:category>
        <w:types>
          <w:type w:val="bbPlcHdr"/>
        </w:types>
        <w:behaviors>
          <w:behavior w:val="content"/>
        </w:behaviors>
        <w:guid w:val="{1603709B-208C-462E-B33A-305E2B55F771}"/>
      </w:docPartPr>
      <w:docPartBody>
        <w:p w:rsidR="00000000" w:rsidRDefault="0078655F" w:rsidP="0078655F">
          <w:pPr>
            <w:pStyle w:val="5890AD6D505D43A3964F2290FD715318"/>
          </w:pPr>
          <w:r w:rsidRPr="00EB4FFD">
            <w:rPr>
              <w:rStyle w:val="Tekstvantijdelijkeaanduiding"/>
            </w:rPr>
            <w:t>Klik of tik om tekst in te voeren.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Tenorite">
    <w:charset w:val="00"/>
    <w:family w:val="auto"/>
    <w:pitch w:val="variable"/>
    <w:sig w:usb0="80000003" w:usb1="00000001" w:usb2="00000000" w:usb3="00000000" w:csb0="00000001" w:csb1="00000000"/>
  </w:font>
  <w:font w:name="NexaRegular">
    <w:panose1 w:val="02000500000000000000"/>
    <w:charset w:val="00"/>
    <w:family w:val="modern"/>
    <w:notTrueType/>
    <w:pitch w:val="variable"/>
    <w:sig w:usb0="00000007" w:usb1="00000001" w:usb2="00000000" w:usb3="00000000" w:csb0="00000093" w:csb1="00000000"/>
  </w:font>
  <w:font w:name="Aptos Display">
    <w:charset w:val="00"/>
    <w:family w:val="swiss"/>
    <w:pitch w:val="variable"/>
    <w:sig w:usb0="20000287" w:usb1="00000003"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Nexa-Light">
    <w:panose1 w:val="02000000000000000000"/>
    <w:charset w:val="00"/>
    <w:family w:val="modern"/>
    <w:notTrueType/>
    <w:pitch w:val="variable"/>
    <w:sig w:usb0="A00000AF" w:usb1="4000207B" w:usb2="00000000" w:usb3="00000000" w:csb0="00000093"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6BE0"/>
    <w:rsid w:val="00022CC0"/>
    <w:rsid w:val="00057EF1"/>
    <w:rsid w:val="000806DA"/>
    <w:rsid w:val="00086DD1"/>
    <w:rsid w:val="000B14E3"/>
    <w:rsid w:val="000F5D36"/>
    <w:rsid w:val="00143E72"/>
    <w:rsid w:val="00152B26"/>
    <w:rsid w:val="00155BB5"/>
    <w:rsid w:val="0015616F"/>
    <w:rsid w:val="00181F68"/>
    <w:rsid w:val="00185F7C"/>
    <w:rsid w:val="001A3003"/>
    <w:rsid w:val="001C4DC8"/>
    <w:rsid w:val="001D27CF"/>
    <w:rsid w:val="001D4E95"/>
    <w:rsid w:val="00201E48"/>
    <w:rsid w:val="00202132"/>
    <w:rsid w:val="002147E6"/>
    <w:rsid w:val="00216C57"/>
    <w:rsid w:val="00267698"/>
    <w:rsid w:val="0029712D"/>
    <w:rsid w:val="002B748B"/>
    <w:rsid w:val="002E4A3A"/>
    <w:rsid w:val="002E4A81"/>
    <w:rsid w:val="002F2A5C"/>
    <w:rsid w:val="00317E93"/>
    <w:rsid w:val="00342AF0"/>
    <w:rsid w:val="003626A8"/>
    <w:rsid w:val="00371FF8"/>
    <w:rsid w:val="00377E91"/>
    <w:rsid w:val="003832A0"/>
    <w:rsid w:val="003902C1"/>
    <w:rsid w:val="003D11EA"/>
    <w:rsid w:val="003D75A2"/>
    <w:rsid w:val="003E1EF2"/>
    <w:rsid w:val="003E6AF3"/>
    <w:rsid w:val="00440766"/>
    <w:rsid w:val="0044248E"/>
    <w:rsid w:val="004674EF"/>
    <w:rsid w:val="00482539"/>
    <w:rsid w:val="004915BF"/>
    <w:rsid w:val="00495F8E"/>
    <w:rsid w:val="004C78A7"/>
    <w:rsid w:val="00503BF8"/>
    <w:rsid w:val="00507AC9"/>
    <w:rsid w:val="00543517"/>
    <w:rsid w:val="005563ED"/>
    <w:rsid w:val="00557CB3"/>
    <w:rsid w:val="005A2C38"/>
    <w:rsid w:val="005B0086"/>
    <w:rsid w:val="005D5CC2"/>
    <w:rsid w:val="005F1BB1"/>
    <w:rsid w:val="00603576"/>
    <w:rsid w:val="00635ABB"/>
    <w:rsid w:val="00667912"/>
    <w:rsid w:val="006A4E0C"/>
    <w:rsid w:val="006C1D2D"/>
    <w:rsid w:val="006C6AE9"/>
    <w:rsid w:val="006D3E96"/>
    <w:rsid w:val="0071313E"/>
    <w:rsid w:val="007204D2"/>
    <w:rsid w:val="00770E49"/>
    <w:rsid w:val="0078655F"/>
    <w:rsid w:val="00787BED"/>
    <w:rsid w:val="007A4110"/>
    <w:rsid w:val="007B58B9"/>
    <w:rsid w:val="007B6463"/>
    <w:rsid w:val="007C70D4"/>
    <w:rsid w:val="007D6C23"/>
    <w:rsid w:val="007F073B"/>
    <w:rsid w:val="007F6ADC"/>
    <w:rsid w:val="00801FA8"/>
    <w:rsid w:val="00825945"/>
    <w:rsid w:val="0083711E"/>
    <w:rsid w:val="00853D35"/>
    <w:rsid w:val="00876762"/>
    <w:rsid w:val="008D1047"/>
    <w:rsid w:val="00905DCB"/>
    <w:rsid w:val="0093124B"/>
    <w:rsid w:val="00946BE0"/>
    <w:rsid w:val="00952EE0"/>
    <w:rsid w:val="00974AF2"/>
    <w:rsid w:val="00980D3B"/>
    <w:rsid w:val="009A24AF"/>
    <w:rsid w:val="009B15F8"/>
    <w:rsid w:val="009B7702"/>
    <w:rsid w:val="009C6BAE"/>
    <w:rsid w:val="00A16A20"/>
    <w:rsid w:val="00A275BB"/>
    <w:rsid w:val="00A50DC9"/>
    <w:rsid w:val="00A54E51"/>
    <w:rsid w:val="00A77A1A"/>
    <w:rsid w:val="00A8648D"/>
    <w:rsid w:val="00A90E4F"/>
    <w:rsid w:val="00AA762A"/>
    <w:rsid w:val="00AA763B"/>
    <w:rsid w:val="00AD48CC"/>
    <w:rsid w:val="00AE1764"/>
    <w:rsid w:val="00AF6345"/>
    <w:rsid w:val="00B00A95"/>
    <w:rsid w:val="00B054E1"/>
    <w:rsid w:val="00B16DC7"/>
    <w:rsid w:val="00B32C16"/>
    <w:rsid w:val="00B72BAA"/>
    <w:rsid w:val="00B81773"/>
    <w:rsid w:val="00B843D8"/>
    <w:rsid w:val="00B8655A"/>
    <w:rsid w:val="00B87D37"/>
    <w:rsid w:val="00B95B77"/>
    <w:rsid w:val="00BA20C4"/>
    <w:rsid w:val="00BA34C1"/>
    <w:rsid w:val="00BE0A00"/>
    <w:rsid w:val="00BF6322"/>
    <w:rsid w:val="00BF6A60"/>
    <w:rsid w:val="00C315A9"/>
    <w:rsid w:val="00C400D3"/>
    <w:rsid w:val="00C600A2"/>
    <w:rsid w:val="00C74494"/>
    <w:rsid w:val="00C941D3"/>
    <w:rsid w:val="00C945C2"/>
    <w:rsid w:val="00C956B5"/>
    <w:rsid w:val="00CA392E"/>
    <w:rsid w:val="00CA39AB"/>
    <w:rsid w:val="00CB1854"/>
    <w:rsid w:val="00CC4568"/>
    <w:rsid w:val="00CD3F68"/>
    <w:rsid w:val="00CD695F"/>
    <w:rsid w:val="00CF0660"/>
    <w:rsid w:val="00D02CE0"/>
    <w:rsid w:val="00D0318E"/>
    <w:rsid w:val="00D16128"/>
    <w:rsid w:val="00D45418"/>
    <w:rsid w:val="00D62CD7"/>
    <w:rsid w:val="00D65AEB"/>
    <w:rsid w:val="00D717F2"/>
    <w:rsid w:val="00D76E2B"/>
    <w:rsid w:val="00D82083"/>
    <w:rsid w:val="00D9001A"/>
    <w:rsid w:val="00D913FA"/>
    <w:rsid w:val="00D9650C"/>
    <w:rsid w:val="00DB16CB"/>
    <w:rsid w:val="00DE7AAD"/>
    <w:rsid w:val="00E17557"/>
    <w:rsid w:val="00E410E7"/>
    <w:rsid w:val="00E8419F"/>
    <w:rsid w:val="00E917BE"/>
    <w:rsid w:val="00E96072"/>
    <w:rsid w:val="00EB5C51"/>
    <w:rsid w:val="00EE13D1"/>
    <w:rsid w:val="00EF025B"/>
    <w:rsid w:val="00EF22C6"/>
    <w:rsid w:val="00EF65EF"/>
    <w:rsid w:val="00F20E77"/>
    <w:rsid w:val="00F350D7"/>
    <w:rsid w:val="00F57B5C"/>
    <w:rsid w:val="00F7187D"/>
    <w:rsid w:val="00FA2A86"/>
    <w:rsid w:val="00FB48CE"/>
    <w:rsid w:val="00FC58A3"/>
    <w:rsid w:val="00FE0177"/>
    <w:rsid w:val="00FE5E7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nl-NL" w:eastAsia="nl-NL"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Tekstvantijdelijkeaanduiding">
    <w:name w:val="Placeholder Text"/>
    <w:basedOn w:val="Standaardalinea-lettertype"/>
    <w:uiPriority w:val="99"/>
    <w:semiHidden/>
    <w:rsid w:val="0078655F"/>
    <w:rPr>
      <w:color w:val="808080"/>
    </w:rPr>
  </w:style>
  <w:style w:type="paragraph" w:customStyle="1" w:styleId="7E0A4BB2669B467494448D0B27AE7D6B">
    <w:name w:val="7E0A4BB2669B467494448D0B27AE7D6B"/>
    <w:rsid w:val="009A24AF"/>
  </w:style>
  <w:style w:type="paragraph" w:customStyle="1" w:styleId="0B6B684DC07F47BAAA790ACAAD992BE1">
    <w:name w:val="0B6B684DC07F47BAAA790ACAAD992BE1"/>
    <w:rsid w:val="009A24AF"/>
  </w:style>
  <w:style w:type="paragraph" w:customStyle="1" w:styleId="EC50AACC616344F6A72BDABE78747E86">
    <w:name w:val="EC50AACC616344F6A72BDABE78747E86"/>
    <w:rsid w:val="009A24AF"/>
    <w:rPr>
      <w:rFonts w:eastAsiaTheme="minorHAnsi"/>
      <w:noProof/>
      <w:sz w:val="20"/>
      <w:lang w:eastAsia="en-US"/>
    </w:rPr>
  </w:style>
  <w:style w:type="paragraph" w:customStyle="1" w:styleId="842BD379E17F45F5AE608B672B9E43EE">
    <w:name w:val="842BD379E17F45F5AE608B672B9E43EE"/>
    <w:rsid w:val="0078655F"/>
    <w:pPr>
      <w:spacing w:after="0" w:line="240" w:lineRule="auto"/>
    </w:pPr>
    <w:rPr>
      <w:rFonts w:eastAsiaTheme="minorHAnsi"/>
      <w:noProof/>
      <w:color w:val="262626" w:themeColor="text1" w:themeTint="D9"/>
      <w:lang w:eastAsia="en-US"/>
    </w:rPr>
  </w:style>
  <w:style w:type="paragraph" w:customStyle="1" w:styleId="FD976760467240E293E2D9E8F391C1C2">
    <w:name w:val="FD976760467240E293E2D9E8F391C1C2"/>
    <w:rsid w:val="002B748B"/>
  </w:style>
  <w:style w:type="paragraph" w:customStyle="1" w:styleId="1137524CA28B4EA5BEF077C2D3E74767">
    <w:name w:val="1137524CA28B4EA5BEF077C2D3E74767"/>
    <w:rsid w:val="009B7702"/>
  </w:style>
  <w:style w:type="paragraph" w:customStyle="1" w:styleId="BAA5ADB7272D4912BBA55411C0B10F2B">
    <w:name w:val="BAA5ADB7272D4912BBA55411C0B10F2B"/>
    <w:rsid w:val="00CB1854"/>
  </w:style>
  <w:style w:type="paragraph" w:customStyle="1" w:styleId="3654AA84BCDA4AC8B0ED170143979261">
    <w:name w:val="3654AA84BCDA4AC8B0ED170143979261"/>
    <w:rsid w:val="00F20E77"/>
  </w:style>
  <w:style w:type="paragraph" w:customStyle="1" w:styleId="64F723AB8C58445AB0348DDE2EF66860">
    <w:name w:val="64F723AB8C58445AB0348DDE2EF66860"/>
    <w:rsid w:val="00905DCB"/>
  </w:style>
  <w:style w:type="paragraph" w:customStyle="1" w:styleId="D7DE12D6E30647BF95310C9D81101B0E">
    <w:name w:val="D7DE12D6E30647BF95310C9D81101B0E"/>
    <w:rsid w:val="0078655F"/>
    <w:pPr>
      <w:spacing w:after="0" w:line="240" w:lineRule="auto"/>
    </w:pPr>
    <w:rPr>
      <w:rFonts w:eastAsiaTheme="minorHAnsi"/>
      <w:noProof/>
      <w:color w:val="262626" w:themeColor="text1" w:themeTint="D9"/>
      <w:lang w:eastAsia="en-US"/>
    </w:rPr>
  </w:style>
  <w:style w:type="paragraph" w:customStyle="1" w:styleId="D862B110BDBC415FA8C8B46BF3D0DB7F">
    <w:name w:val="D862B110BDBC415FA8C8B46BF3D0DB7F"/>
    <w:rsid w:val="00F350D7"/>
  </w:style>
  <w:style w:type="paragraph" w:customStyle="1" w:styleId="F742FED73DF048A69DA3B572B3011E15">
    <w:name w:val="F742FED73DF048A69DA3B572B3011E15"/>
    <w:rsid w:val="00F350D7"/>
  </w:style>
  <w:style w:type="paragraph" w:customStyle="1" w:styleId="3DEF16591A8B4C0BA0E9F8FB6D47BA4D">
    <w:name w:val="3DEF16591A8B4C0BA0E9F8FB6D47BA4D"/>
    <w:rsid w:val="00F350D7"/>
  </w:style>
  <w:style w:type="paragraph" w:customStyle="1" w:styleId="2477759079B5445BAAB4642762E67511">
    <w:name w:val="2477759079B5445BAAB4642762E67511"/>
    <w:rsid w:val="0078655F"/>
    <w:pPr>
      <w:spacing w:after="0" w:line="240" w:lineRule="auto"/>
    </w:pPr>
    <w:rPr>
      <w:rFonts w:eastAsiaTheme="minorHAnsi"/>
      <w:noProof/>
      <w:color w:val="262626" w:themeColor="text1" w:themeTint="D9"/>
      <w:lang w:eastAsia="en-US"/>
    </w:rPr>
  </w:style>
  <w:style w:type="paragraph" w:customStyle="1" w:styleId="11167E937EE54CB399E4EE882C6FB371">
    <w:name w:val="11167E937EE54CB399E4EE882C6FB371"/>
    <w:rsid w:val="0078655F"/>
    <w:pPr>
      <w:spacing w:after="0" w:line="240" w:lineRule="auto"/>
    </w:pPr>
    <w:rPr>
      <w:rFonts w:eastAsiaTheme="minorHAnsi"/>
      <w:noProof/>
      <w:color w:val="262626" w:themeColor="text1" w:themeTint="D9"/>
      <w:lang w:eastAsia="en-US"/>
    </w:rPr>
  </w:style>
  <w:style w:type="paragraph" w:customStyle="1" w:styleId="8FC45FE85A164EE7B9E702C41DA291CF">
    <w:name w:val="8FC45FE85A164EE7B9E702C41DA291CF"/>
    <w:rsid w:val="0078655F"/>
    <w:pPr>
      <w:spacing w:after="0" w:line="240" w:lineRule="auto"/>
    </w:pPr>
    <w:rPr>
      <w:rFonts w:eastAsiaTheme="minorHAnsi"/>
      <w:noProof/>
      <w:color w:val="262626" w:themeColor="text1" w:themeTint="D9"/>
      <w:lang w:eastAsia="en-US"/>
    </w:rPr>
  </w:style>
  <w:style w:type="paragraph" w:customStyle="1" w:styleId="84E8709649FE4774BAAD72A0FA613348">
    <w:name w:val="84E8709649FE4774BAAD72A0FA613348"/>
    <w:rsid w:val="0078655F"/>
    <w:pPr>
      <w:spacing w:after="0" w:line="240" w:lineRule="auto"/>
    </w:pPr>
    <w:rPr>
      <w:rFonts w:eastAsiaTheme="minorHAnsi"/>
      <w:noProof/>
      <w:color w:val="262626" w:themeColor="text1" w:themeTint="D9"/>
      <w:lang w:eastAsia="en-US"/>
    </w:rPr>
  </w:style>
  <w:style w:type="paragraph" w:customStyle="1" w:styleId="F6C0A3E4BEDC4AFBADBC5AB2B2D809D0">
    <w:name w:val="F6C0A3E4BEDC4AFBADBC5AB2B2D809D0"/>
    <w:rsid w:val="0078655F"/>
    <w:pPr>
      <w:spacing w:after="0" w:line="240" w:lineRule="auto"/>
    </w:pPr>
    <w:rPr>
      <w:rFonts w:eastAsiaTheme="minorHAnsi"/>
      <w:noProof/>
      <w:color w:val="262626" w:themeColor="text1" w:themeTint="D9"/>
      <w:lang w:eastAsia="en-US"/>
    </w:rPr>
  </w:style>
  <w:style w:type="paragraph" w:customStyle="1" w:styleId="EF26725C45D34B9FB45F364BE5F5D4F8">
    <w:name w:val="EF26725C45D34B9FB45F364BE5F5D4F8"/>
    <w:rsid w:val="0078655F"/>
    <w:pPr>
      <w:spacing w:after="0" w:line="240" w:lineRule="auto"/>
    </w:pPr>
    <w:rPr>
      <w:rFonts w:eastAsiaTheme="minorHAnsi"/>
      <w:noProof/>
      <w:color w:val="262626" w:themeColor="text1" w:themeTint="D9"/>
      <w:lang w:eastAsia="en-US"/>
    </w:rPr>
  </w:style>
  <w:style w:type="paragraph" w:customStyle="1" w:styleId="C369061AA582425599F71AEC0927764A">
    <w:name w:val="C369061AA582425599F71AEC0927764A"/>
    <w:rsid w:val="0078655F"/>
    <w:pPr>
      <w:spacing w:after="0" w:line="240" w:lineRule="auto"/>
    </w:pPr>
    <w:rPr>
      <w:rFonts w:eastAsiaTheme="minorHAnsi"/>
      <w:noProof/>
      <w:color w:val="262626" w:themeColor="text1" w:themeTint="D9"/>
      <w:lang w:eastAsia="en-US"/>
    </w:rPr>
  </w:style>
  <w:style w:type="paragraph" w:customStyle="1" w:styleId="9FDB18BBA4954CD88D3C846B5DD1E93A">
    <w:name w:val="9FDB18BBA4954CD88D3C846B5DD1E93A"/>
    <w:rsid w:val="0078655F"/>
    <w:pPr>
      <w:spacing w:after="0" w:line="240" w:lineRule="auto"/>
    </w:pPr>
    <w:rPr>
      <w:rFonts w:eastAsiaTheme="minorHAnsi"/>
      <w:noProof/>
      <w:color w:val="262626" w:themeColor="text1" w:themeTint="D9"/>
      <w:lang w:eastAsia="en-US"/>
    </w:rPr>
  </w:style>
  <w:style w:type="paragraph" w:customStyle="1" w:styleId="ACAFFA64CBC64DAAB8C153048666D29A">
    <w:name w:val="ACAFFA64CBC64DAAB8C153048666D29A"/>
    <w:rsid w:val="0078655F"/>
    <w:pPr>
      <w:spacing w:after="0" w:line="240" w:lineRule="auto"/>
    </w:pPr>
    <w:rPr>
      <w:rFonts w:eastAsiaTheme="minorHAnsi"/>
      <w:noProof/>
      <w:color w:val="262626" w:themeColor="text1" w:themeTint="D9"/>
      <w:lang w:eastAsia="en-US"/>
    </w:rPr>
  </w:style>
  <w:style w:type="paragraph" w:customStyle="1" w:styleId="EC50AACC616344F6A72BDABE78747E861">
    <w:name w:val="EC50AACC616344F6A72BDABE78747E861"/>
    <w:rsid w:val="0078655F"/>
    <w:pPr>
      <w:spacing w:after="40"/>
    </w:pPr>
    <w:rPr>
      <w:rFonts w:eastAsiaTheme="minorHAnsi"/>
      <w:noProof/>
      <w:sz w:val="20"/>
      <w:lang w:val="en-GB" w:eastAsia="en-US"/>
    </w:rPr>
  </w:style>
  <w:style w:type="paragraph" w:customStyle="1" w:styleId="64F723AB8C58445AB0348DDE2EF668601">
    <w:name w:val="64F723AB8C58445AB0348DDE2EF668601"/>
    <w:rsid w:val="0078655F"/>
    <w:pPr>
      <w:spacing w:after="40"/>
    </w:pPr>
    <w:rPr>
      <w:rFonts w:eastAsiaTheme="minorHAnsi"/>
      <w:noProof/>
      <w:sz w:val="20"/>
      <w:lang w:val="en-GB" w:eastAsia="en-US"/>
    </w:rPr>
  </w:style>
  <w:style w:type="paragraph" w:customStyle="1" w:styleId="0B6B684DC07F47BAAA790ACAAD992BE11">
    <w:name w:val="0B6B684DC07F47BAAA790ACAAD992BE11"/>
    <w:rsid w:val="0078655F"/>
    <w:pPr>
      <w:spacing w:after="40"/>
    </w:pPr>
    <w:rPr>
      <w:rFonts w:eastAsiaTheme="minorHAnsi"/>
      <w:noProof/>
      <w:sz w:val="20"/>
      <w:lang w:val="en-GB" w:eastAsia="en-US"/>
    </w:rPr>
  </w:style>
  <w:style w:type="paragraph" w:customStyle="1" w:styleId="3DEF16591A8B4C0BA0E9F8FB6D47BA4D1">
    <w:name w:val="3DEF16591A8B4C0BA0E9F8FB6D47BA4D1"/>
    <w:rsid w:val="0078655F"/>
    <w:pPr>
      <w:spacing w:after="40"/>
    </w:pPr>
    <w:rPr>
      <w:rFonts w:eastAsiaTheme="minorHAnsi"/>
      <w:noProof/>
      <w:sz w:val="20"/>
      <w:lang w:val="en-GB" w:eastAsia="en-US"/>
    </w:rPr>
  </w:style>
  <w:style w:type="paragraph" w:customStyle="1" w:styleId="7E0A4BB2669B467494448D0B27AE7D6B1">
    <w:name w:val="7E0A4BB2669B467494448D0B27AE7D6B1"/>
    <w:rsid w:val="0078655F"/>
    <w:pPr>
      <w:spacing w:after="40"/>
    </w:pPr>
    <w:rPr>
      <w:rFonts w:eastAsiaTheme="minorHAnsi"/>
      <w:noProof/>
      <w:sz w:val="20"/>
      <w:lang w:val="en-GB" w:eastAsia="en-US"/>
    </w:rPr>
  </w:style>
  <w:style w:type="paragraph" w:customStyle="1" w:styleId="D862B110BDBC415FA8C8B46BF3D0DB7F1">
    <w:name w:val="D862B110BDBC415FA8C8B46BF3D0DB7F1"/>
    <w:rsid w:val="0078655F"/>
    <w:pPr>
      <w:spacing w:after="40"/>
    </w:pPr>
    <w:rPr>
      <w:rFonts w:eastAsiaTheme="minorHAnsi"/>
      <w:noProof/>
      <w:sz w:val="20"/>
      <w:lang w:val="en-GB" w:eastAsia="en-US"/>
    </w:rPr>
  </w:style>
  <w:style w:type="paragraph" w:customStyle="1" w:styleId="F742FED73DF048A69DA3B572B3011E151">
    <w:name w:val="F742FED73DF048A69DA3B572B3011E151"/>
    <w:rsid w:val="0078655F"/>
    <w:pPr>
      <w:spacing w:after="40"/>
    </w:pPr>
    <w:rPr>
      <w:rFonts w:eastAsiaTheme="minorHAnsi"/>
      <w:noProof/>
      <w:sz w:val="20"/>
      <w:lang w:val="en-GB" w:eastAsia="en-US"/>
    </w:rPr>
  </w:style>
  <w:style w:type="paragraph" w:customStyle="1" w:styleId="FD976760467240E293E2D9E8F391C1C21">
    <w:name w:val="FD976760467240E293E2D9E8F391C1C21"/>
    <w:rsid w:val="0078655F"/>
    <w:pPr>
      <w:spacing w:after="40"/>
    </w:pPr>
    <w:rPr>
      <w:rFonts w:eastAsiaTheme="minorHAnsi"/>
      <w:noProof/>
      <w:sz w:val="20"/>
      <w:lang w:val="en-GB" w:eastAsia="en-US"/>
    </w:rPr>
  </w:style>
  <w:style w:type="paragraph" w:customStyle="1" w:styleId="7CD49BE46103402BBE667EEB4E9816DE">
    <w:name w:val="7CD49BE46103402BBE667EEB4E9816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BAA5ADB7272D4912BBA55411C0B10F2B1">
    <w:name w:val="BAA5ADB7272D4912BBA55411C0B10F2B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EFFDA18B79BD45F0913A1CE7B16588DE">
    <w:name w:val="EFFDA18B79BD45F0913A1CE7B16588DE"/>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3654AA84BCDA4AC8B0ED1701439792611">
    <w:name w:val="3654AA84BCDA4AC8B0ED1701439792611"/>
    <w:rsid w:val="0078655F"/>
    <w:pPr>
      <w:tabs>
        <w:tab w:val="center" w:pos="4536"/>
        <w:tab w:val="right" w:pos="9072"/>
      </w:tabs>
      <w:spacing w:after="0" w:line="240" w:lineRule="auto"/>
    </w:pPr>
    <w:rPr>
      <w:rFonts w:eastAsiaTheme="minorHAnsi"/>
      <w:noProof/>
      <w:color w:val="404040" w:themeColor="text1" w:themeTint="BF"/>
      <w:sz w:val="20"/>
      <w:lang w:eastAsia="en-US"/>
    </w:rPr>
  </w:style>
  <w:style w:type="paragraph" w:customStyle="1" w:styleId="5890AD6D505D43A3964F2290FD715318">
    <w:name w:val="5890AD6D505D43A3964F2290FD715318"/>
    <w:rsid w:val="007865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Kantoorthema">
  <a:themeElements>
    <a:clrScheme name="Aangepast 1">
      <a:dk1>
        <a:sysClr val="windowText" lastClr="000000"/>
      </a:dk1>
      <a:lt1>
        <a:sysClr val="window" lastClr="FFFFFF"/>
      </a:lt1>
      <a:dk2>
        <a:srgbClr val="0E2841"/>
      </a:dk2>
      <a:lt2>
        <a:srgbClr val="E8E8E8"/>
      </a:lt2>
      <a:accent1>
        <a:srgbClr val="239ABD"/>
      </a:accent1>
      <a:accent2>
        <a:srgbClr val="467886"/>
      </a:accent2>
      <a:accent3>
        <a:srgbClr val="196B24"/>
      </a:accent3>
      <a:accent4>
        <a:srgbClr val="0F9ED5"/>
      </a:accent4>
      <a:accent5>
        <a:srgbClr val="467886"/>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Extreme schaduw">
      <a:fillStyleLst>
        <a:solidFill>
          <a:schemeClr val="phClr"/>
        </a:solidFill>
        <a:gradFill rotWithShape="1">
          <a:gsLst>
            <a:gs pos="0">
              <a:schemeClr val="phClr">
                <a:tint val="90000"/>
              </a:schemeClr>
            </a:gs>
            <a:gs pos="48000">
              <a:schemeClr val="phClr">
                <a:tint val="54000"/>
                <a:satMod val="140000"/>
              </a:schemeClr>
            </a:gs>
            <a:gs pos="100000">
              <a:schemeClr val="phClr">
                <a:tint val="24000"/>
                <a:satMod val="260000"/>
              </a:schemeClr>
            </a:gs>
          </a:gsLst>
          <a:lin ang="16200000" scaled="1"/>
        </a:gradFill>
        <a:gradFill rotWithShape="1">
          <a:gsLst>
            <a:gs pos="0">
              <a:schemeClr val="phClr"/>
            </a:gs>
            <a:gs pos="100000">
              <a:schemeClr val="phClr">
                <a:shade val="48000"/>
                <a:satMod val="180000"/>
                <a:lumMod val="94000"/>
              </a:schemeClr>
            </a:gs>
            <a:gs pos="100000">
              <a:schemeClr val="phClr">
                <a:shade val="48000"/>
                <a:satMod val="180000"/>
                <a:lumMod val="94000"/>
              </a:schemeClr>
            </a:gs>
          </a:gsLst>
          <a:lin ang="4140000" scaled="1"/>
        </a:gradFill>
      </a:fillStyleLst>
      <a:lnStyleLst>
        <a:ln w="12700" cap="flat" cmpd="sng" algn="ctr">
          <a:solidFill>
            <a:schemeClr val="phClr"/>
          </a:solidFill>
          <a:prstDash val="solid"/>
        </a:ln>
        <a:ln w="19050" cap="flat" cmpd="sng" algn="ctr">
          <a:solidFill>
            <a:schemeClr val="phClr"/>
          </a:solidFill>
          <a:prstDash val="solid"/>
        </a:ln>
        <a:ln w="28575" cap="flat" cmpd="sng" algn="ctr">
          <a:solidFill>
            <a:schemeClr val="phClr"/>
          </a:solidFill>
          <a:prstDash val="solid"/>
        </a:ln>
      </a:lnStyleLst>
      <a:effectStyleLst>
        <a:effectStyle>
          <a:effectLst>
            <a:outerShdw blurRad="63500" dist="12700" dir="5400000" sx="102000" sy="102000" rotWithShape="0">
              <a:srgbClr val="000000">
                <a:alpha val="32000"/>
              </a:srgbClr>
            </a:outerShdw>
          </a:effectLst>
        </a:effectStyle>
        <a:effectStyle>
          <a:effectLst>
            <a:outerShdw blurRad="76200" dist="38100" dir="5400000" rotWithShape="0">
              <a:srgbClr val="000000">
                <a:alpha val="60000"/>
              </a:srgbClr>
            </a:outerShdw>
          </a:effectLst>
          <a:scene3d>
            <a:camera prst="orthographicFront">
              <a:rot lat="0" lon="0" rev="0"/>
            </a:camera>
            <a:lightRig rig="threePt" dir="tl">
              <a:rot lat="0" lon="0" rev="19800000"/>
            </a:lightRig>
          </a:scene3d>
          <a:sp3d prstMaterial="plastic">
            <a:bevelT w="25400" h="19050"/>
          </a:sp3d>
        </a:effectStyle>
        <a:effectStyle>
          <a:effectLst>
            <a:outerShdw blurRad="114300" dist="114300" dir="5400000" rotWithShape="0">
              <a:srgbClr val="000000">
                <a:alpha val="70000"/>
              </a:srgbClr>
            </a:outerShdw>
          </a:effectLst>
          <a:scene3d>
            <a:camera prst="orthographicFront">
              <a:rot lat="0" lon="0" rev="0"/>
            </a:camera>
            <a:lightRig rig="threePt" dir="t">
              <a:rot lat="0" lon="0" rev="19800000"/>
            </a:lightRig>
          </a:scene3d>
          <a:sp3d prstMaterial="plastic">
            <a:bevelT w="38100" h="31750"/>
          </a:sp3d>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Entiteitgegevens_Bedrijfsnaam xmlns="178c1688-9eb7-42ea-926c-b681325ee185" xsi:nil="true"/>
    <Entiteitgegevens_Website xmlns="178c1688-9eb7-42ea-926c-b681325ee185" xsi:nil="true"/>
    <Opdrachtgever_Kenmerk xmlns="178c1688-9eb7-42ea-926c-b681325ee185" xsi:nil="true"/>
    <Entiteitgegevens_Postcode_Post xmlns="178c1688-9eb7-42ea-926c-b681325ee185" xsi:nil="true"/>
    <Deskundige_Functie xmlns="178c1688-9eb7-42ea-926c-b681325ee185" xsi:nil="true"/>
    <Traject xmlns="b99b497c-52f1-47e7-b5b4-82d97100fa84" xsi:nil="true"/>
    <TaxCatchAll xmlns="b99b497c-52f1-47e7-b5b4-82d97100fa84" xsi:nil="true"/>
    <Entiteitgegevens_Postcode_Bezoek xmlns="178c1688-9eb7-42ea-926c-b681325ee185" xsi:nil="true"/>
    <Bedrijfsnaam xmlns="b99b497c-52f1-47e7-b5b4-82d97100fa84" xsi:nil="true"/>
    <Entiteitgegevens_Plaats_Post xmlns="178c1688-9eb7-42ea-926c-b681325ee185" xsi:nil="true"/>
    <Entiteitgegevens_Telefoon xmlns="178c1688-9eb7-42ea-926c-b681325ee185" xsi:nil="true"/>
    <Entiteitgegevens_Adres_Bezoek xmlns="178c1688-9eb7-42ea-926c-b681325ee185" xsi:nil="true"/>
    <Rapport_Datum xmlns="178c1688-9eb7-42ea-926c-b681325ee185" xsi:nil="true"/>
    <Betrokkene_Woonplaats xmlns="178c1688-9eb7-42ea-926c-b681325ee185" xsi:nil="true"/>
    <lcf76f155ced4ddcb4097134ff3c332f xmlns="178c1688-9eb7-42ea-926c-b681325ee185">
      <Terms xmlns="http://schemas.microsoft.com/office/infopath/2007/PartnerControls"/>
    </lcf76f155ced4ddcb4097134ff3c332f>
    <Entiteitgegevens_Email xmlns="178c1688-9eb7-42ea-926c-b681325ee185" xsi:nil="true"/>
    <Opdrachtgever_MedischBevoegde xmlns="178c1688-9eb7-42ea-926c-b681325ee185" xsi:nil="true"/>
    <Entiteitgegevens_KVK xmlns="178c1688-9eb7-42ea-926c-b681325ee185" xsi:nil="true"/>
    <Entiteitgegevens_Plaats_Bezoek xmlns="178c1688-9eb7-42ea-926c-b681325ee185" xsi:nil="true"/>
    <Rapport_Versie xmlns="178c1688-9eb7-42ea-926c-b681325ee185" xsi:nil="true"/>
    <Rapport_Productnaam xmlns="178c1688-9eb7-42ea-926c-b681325ee185" xsi:nil="true"/>
    <Deskundige_BIG xmlns="178c1688-9eb7-42ea-926c-b681325ee185" xsi:nil="true"/>
    <Opdrachtgever_Naam xmlns="178c1688-9eb7-42ea-926c-b681325ee185" xsi:nil="true"/>
    <Deskundige_AGB xmlns="178c1688-9eb7-42ea-926c-b681325ee185" xsi:nil="true"/>
    <Opdrachtgever_Contactpersoon xmlns="178c1688-9eb7-42ea-926c-b681325ee185" xsi:nil="true"/>
    <Entiteitgegevens_Adres_Post xmlns="178c1688-9eb7-42ea-926c-b681325ee185" xsi:nil="true"/>
    <Rapport_Kenmerk xmlns="178c1688-9eb7-42ea-926c-b681325ee185" xsi:nil="true"/>
    <Betrokkene_Geboortedatum xmlns="178c1688-9eb7-42ea-926c-b681325ee185" xsi:nil="true"/>
    <Betrokkene_Naam xmlns="178c1688-9eb7-42ea-926c-b681325ee185">[Betrokkene_Naam]</Betrokkene_Naam>
    <Deskundige_Naam xmlns="178c1688-9eb7-42ea-926c-b681325ee185" xsi:nil="true"/>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7850E3ACB4F39C4A8EE2B6F531522443" ma:contentTypeVersion="54" ma:contentTypeDescription="Create a new document." ma:contentTypeScope="" ma:versionID="a3833e4136d62d1a3ad5aad87e32eacd">
  <xsd:schema xmlns:xsd="http://www.w3.org/2001/XMLSchema" xmlns:xs="http://www.w3.org/2001/XMLSchema" xmlns:p="http://schemas.microsoft.com/office/2006/metadata/properties" xmlns:ns2="b99b497c-52f1-47e7-b5b4-82d97100fa84" xmlns:ns3="178c1688-9eb7-42ea-926c-b681325ee185" targetNamespace="http://schemas.microsoft.com/office/2006/metadata/properties" ma:root="true" ma:fieldsID="22bcf0db21e33ddf62f8b4619d54387d" ns2:_="" ns3:_="">
    <xsd:import namespace="b99b497c-52f1-47e7-b5b4-82d97100fa84"/>
    <xsd:import namespace="178c1688-9eb7-42ea-926c-b681325ee185"/>
    <xsd:element name="properties">
      <xsd:complexType>
        <xsd:sequence>
          <xsd:element name="documentManagement">
            <xsd:complexType>
              <xsd:all>
                <xsd:element ref="ns2:Bedrijfsnaam" minOccurs="0"/>
                <xsd:element ref="ns2:Traject" minOccurs="0"/>
                <xsd:element ref="ns3:Entiteitgegevens_Bedrijfsnaam" minOccurs="0"/>
                <xsd:element ref="ns3:Entiteitgegevens_KVK" minOccurs="0"/>
                <xsd:element ref="ns3:Entiteitgegevens_Adres_Bezoek" minOccurs="0"/>
                <xsd:element ref="ns3:Entiteitgegevens_Postcode_Bezoek" minOccurs="0"/>
                <xsd:element ref="ns3:Entiteitgegevens_Plaats_Bezoek" minOccurs="0"/>
                <xsd:element ref="ns3:Entiteitgegevens_Adres_Post" minOccurs="0"/>
                <xsd:element ref="ns3:Entiteitgegevens_Postcode_Post" minOccurs="0"/>
                <xsd:element ref="ns3:Entiteitgegevens_Plaats_Post" minOccurs="0"/>
                <xsd:element ref="ns3:Entiteitgegevens_Telefoon" minOccurs="0"/>
                <xsd:element ref="ns3:Entiteitgegevens_Website" minOccurs="0"/>
                <xsd:element ref="ns3:Entiteitgegevens_Email" minOccurs="0"/>
                <xsd:element ref="ns3:Rapport_Productnaam" minOccurs="0"/>
                <xsd:element ref="ns3:Rapport_Versie" minOccurs="0"/>
                <xsd:element ref="ns3:Rapport_Datum" minOccurs="0"/>
                <xsd:element ref="ns3:Opdrachtgever_Naam" minOccurs="0"/>
                <xsd:element ref="ns3:Opdrachtgever_Contactpersoon" minOccurs="0"/>
                <xsd:element ref="ns3:Opdrachtgever_MedischBevoegde" minOccurs="0"/>
                <xsd:element ref="ns3:Rapport_Kenmerk" minOccurs="0"/>
                <xsd:element ref="ns3:Opdrachtgever_Kenmerk" minOccurs="0"/>
                <xsd:element ref="ns3:Deskundige_Functie" minOccurs="0"/>
                <xsd:element ref="ns3:Deskundige_BIG" minOccurs="0"/>
                <xsd:element ref="ns3:Deskundige_AGB" minOccurs="0"/>
                <xsd:element ref="ns3:Betrokkene_Geboortedatum" minOccurs="0"/>
                <xsd:element ref="ns3:Betrokkene_Woonplaats" minOccurs="0"/>
                <xsd:element ref="ns3:MediaServiceSearchProperties" minOccurs="0"/>
                <xsd:element ref="ns3:lcf76f155ced4ddcb4097134ff3c332f" minOccurs="0"/>
                <xsd:element ref="ns2:TaxCatchAll" minOccurs="0"/>
                <xsd:element ref="ns3:MediaServiceDateTaken" minOccurs="0"/>
                <xsd:element ref="ns3:MediaServiceOCR" minOccurs="0"/>
                <xsd:element ref="ns3:MediaServiceGenerationTime" minOccurs="0"/>
                <xsd:element ref="ns3:MediaServiceEventHashCode" minOccurs="0"/>
                <xsd:element ref="ns3:MediaServiceMetadata" minOccurs="0"/>
                <xsd:element ref="ns3:MediaServiceFastMetadata" minOccurs="0"/>
                <xsd:element ref="ns3:MediaServiceObjectDetectorVersions" minOccurs="0"/>
                <xsd:element ref="ns3:Deskundige_Naam" minOccurs="0"/>
                <xsd:element ref="ns3:Betrokkene_Naam"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b497c-52f1-47e7-b5b4-82d97100fa84" elementFormDefault="qualified">
    <xsd:import namespace="http://schemas.microsoft.com/office/2006/documentManagement/types"/>
    <xsd:import namespace="http://schemas.microsoft.com/office/infopath/2007/PartnerControls"/>
    <xsd:element name="Bedrijfsnaam" ma:index="2" nillable="true" ma:displayName="Bedrijfsnaam" ma:internalName="Bedrijfsnaam" ma:readOnly="false">
      <xsd:simpleType>
        <xsd:restriction base="dms:Text">
          <xsd:maxLength value="255"/>
        </xsd:restriction>
      </xsd:simpleType>
    </xsd:element>
    <xsd:element name="Traject" ma:index="3" nillable="true" ma:displayName="Traject" ma:internalName="Traject" ma:readOnly="false">
      <xsd:simpleType>
        <xsd:restriction base="dms:Text">
          <xsd:maxLength value="255"/>
        </xsd:restriction>
      </xsd:simpleType>
    </xsd:element>
    <xsd:element name="TaxCatchAll" ma:index="32" nillable="true" ma:displayName="Taxonomy Catch All Column" ma:hidden="true" ma:list="{7b957117-7a8f-40ce-8027-571e59f2f776}" ma:internalName="TaxCatchAll" ma:readOnly="false" ma:showField="CatchAllData" ma:web="b99b497c-52f1-47e7-b5b4-82d97100fa84">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178c1688-9eb7-42ea-926c-b681325ee185" elementFormDefault="qualified">
    <xsd:import namespace="http://schemas.microsoft.com/office/2006/documentManagement/types"/>
    <xsd:import namespace="http://schemas.microsoft.com/office/infopath/2007/PartnerControls"/>
    <xsd:element name="Entiteitgegevens_Bedrijfsnaam" ma:index="5" nillable="true" ma:displayName="Entiteitgegevens_Bedrijfsnaam" ma:internalName="Entiteitgegevens_Bedrijfsnaam" ma:readOnly="false">
      <xsd:simpleType>
        <xsd:restriction base="dms:Text"/>
      </xsd:simpleType>
    </xsd:element>
    <xsd:element name="Entiteitgegevens_KVK" ma:index="6" nillable="true" ma:displayName="Entiteitgegevens_KVK" ma:internalName="Entiteitgegevens_KVK" ma:readOnly="false">
      <xsd:simpleType>
        <xsd:restriction base="dms:Text"/>
      </xsd:simpleType>
    </xsd:element>
    <xsd:element name="Entiteitgegevens_Adres_Bezoek" ma:index="7" nillable="true" ma:displayName="Entiteitgegevens_Adres_Bezoek" ma:internalName="Entiteitgegevens_Adres_Bezoek" ma:readOnly="false">
      <xsd:simpleType>
        <xsd:restriction base="dms:Text"/>
      </xsd:simpleType>
    </xsd:element>
    <xsd:element name="Entiteitgegevens_Postcode_Bezoek" ma:index="8" nillable="true" ma:displayName="Entiteitgegevens_Postcode_Bezoek" ma:internalName="Entiteitgegevens_Postcode_Bezoek" ma:readOnly="false">
      <xsd:simpleType>
        <xsd:restriction base="dms:Text"/>
      </xsd:simpleType>
    </xsd:element>
    <xsd:element name="Entiteitgegevens_Plaats_Bezoek" ma:index="9" nillable="true" ma:displayName="Entiteitgegevens_Plaats_Bezoek" ma:internalName="Entiteitgegevens_Plaats_Bezoek" ma:readOnly="false">
      <xsd:simpleType>
        <xsd:restriction base="dms:Text"/>
      </xsd:simpleType>
    </xsd:element>
    <xsd:element name="Entiteitgegevens_Adres_Post" ma:index="10" nillable="true" ma:displayName="Entiteitgegevens_Adres_Post" ma:internalName="Entiteitgegevens_Adres_Post" ma:readOnly="false">
      <xsd:simpleType>
        <xsd:restriction base="dms:Text"/>
      </xsd:simpleType>
    </xsd:element>
    <xsd:element name="Entiteitgegevens_Postcode_Post" ma:index="11" nillable="true" ma:displayName="Entiteitgegevens_Postcode_Post" ma:internalName="Entiteitgegevens_Postcode_Post" ma:readOnly="false">
      <xsd:simpleType>
        <xsd:restriction base="dms:Text"/>
      </xsd:simpleType>
    </xsd:element>
    <xsd:element name="Entiteitgegevens_Plaats_Post" ma:index="12" nillable="true" ma:displayName="Entiteitgegevens_Plaats_Post" ma:internalName="Entiteitgegevens_Plaats_Post" ma:readOnly="false">
      <xsd:simpleType>
        <xsd:restriction base="dms:Text"/>
      </xsd:simpleType>
    </xsd:element>
    <xsd:element name="Entiteitgegevens_Telefoon" ma:index="13" nillable="true" ma:displayName="Entiteitgegevens_Telefoon" ma:internalName="Entiteitgegevens_Telefoon" ma:readOnly="false">
      <xsd:simpleType>
        <xsd:restriction base="dms:Text"/>
      </xsd:simpleType>
    </xsd:element>
    <xsd:element name="Entiteitgegevens_Website" ma:index="14" nillable="true" ma:displayName="Entiteitgegevens_Website" ma:internalName="Entiteitgegevens_Website" ma:readOnly="false">
      <xsd:simpleType>
        <xsd:restriction base="dms:Text"/>
      </xsd:simpleType>
    </xsd:element>
    <xsd:element name="Entiteitgegevens_Email" ma:index="15" nillable="true" ma:displayName="Entiteitgegevens_Email" ma:internalName="Entiteitgegevens_Email" ma:readOnly="false">
      <xsd:simpleType>
        <xsd:restriction base="dms:Text"/>
      </xsd:simpleType>
    </xsd:element>
    <xsd:element name="Rapport_Productnaam" ma:index="16" nillable="true" ma:displayName="Rapport_Productnaam" ma:internalName="Rapport_Productnaam" ma:readOnly="false">
      <xsd:simpleType>
        <xsd:restriction base="dms:Text"/>
      </xsd:simpleType>
    </xsd:element>
    <xsd:element name="Rapport_Versie" ma:index="17" nillable="true" ma:displayName="Rapport_Versie" ma:internalName="Rapport_Versie" ma:readOnly="false">
      <xsd:simpleType>
        <xsd:restriction base="dms:Text"/>
      </xsd:simpleType>
    </xsd:element>
    <xsd:element name="Rapport_Datum" ma:index="18" nillable="true" ma:displayName="Rapport_Datum" ma:internalName="Rapport_Datum" ma:readOnly="false">
      <xsd:simpleType>
        <xsd:restriction base="dms:Text"/>
      </xsd:simpleType>
    </xsd:element>
    <xsd:element name="Opdrachtgever_Naam" ma:index="19" nillable="true" ma:displayName="Opdrachtgever_Naam" ma:internalName="Opdrachtgever_Naam" ma:readOnly="false">
      <xsd:simpleType>
        <xsd:restriction base="dms:Text"/>
      </xsd:simpleType>
    </xsd:element>
    <xsd:element name="Opdrachtgever_Contactpersoon" ma:index="20" nillable="true" ma:displayName="Opdrachtgever_Contactpersoon" ma:internalName="Opdrachtgever_Contactpersoon" ma:readOnly="false">
      <xsd:simpleType>
        <xsd:restriction base="dms:Text"/>
      </xsd:simpleType>
    </xsd:element>
    <xsd:element name="Opdrachtgever_MedischBevoegde" ma:index="21" nillable="true" ma:displayName="Opdrachtgever_MedischBevoegde" ma:internalName="Opdrachtgever_MedischBevoegde" ma:readOnly="false">
      <xsd:simpleType>
        <xsd:restriction base="dms:Text"/>
      </xsd:simpleType>
    </xsd:element>
    <xsd:element name="Rapport_Kenmerk" ma:index="22" nillable="true" ma:displayName="Rapport_Kenmerk" ma:internalName="Rapport_Kenmerk" ma:readOnly="false">
      <xsd:simpleType>
        <xsd:restriction base="dms:Text"/>
      </xsd:simpleType>
    </xsd:element>
    <xsd:element name="Opdrachtgever_Kenmerk" ma:index="23" nillable="true" ma:displayName="Opdrachtgever_Kenmerk" ma:internalName="Opdrachtgever_Kenmerk" ma:readOnly="false">
      <xsd:simpleType>
        <xsd:restriction base="dms:Text"/>
      </xsd:simpleType>
    </xsd:element>
    <xsd:element name="Deskundige_Functie" ma:index="24" nillable="true" ma:displayName="Deskundige_Functie" ma:internalName="Deskundige_Functie" ma:readOnly="false">
      <xsd:simpleType>
        <xsd:restriction base="dms:Text"/>
      </xsd:simpleType>
    </xsd:element>
    <xsd:element name="Deskundige_BIG" ma:index="25" nillable="true" ma:displayName="Deskundige_BIG" ma:internalName="Deskundige_BIG" ma:readOnly="false">
      <xsd:simpleType>
        <xsd:restriction base="dms:Text"/>
      </xsd:simpleType>
    </xsd:element>
    <xsd:element name="Deskundige_AGB" ma:index="26" nillable="true" ma:displayName="Deskundige_AGB" ma:internalName="Deskundige_AGB" ma:readOnly="false">
      <xsd:simpleType>
        <xsd:restriction base="dms:Text"/>
      </xsd:simpleType>
    </xsd:element>
    <xsd:element name="Betrokkene_Geboortedatum" ma:index="27" nillable="true" ma:displayName="Betrokkene_Geboortedatum" ma:internalName="Betrokkene_Geboortedatum" ma:readOnly="false">
      <xsd:simpleType>
        <xsd:restriction base="dms:Text"/>
      </xsd:simpleType>
    </xsd:element>
    <xsd:element name="Betrokkene_Woonplaats" ma:index="28" nillable="true" ma:displayName="Betrokkene_Woonplaats" ma:internalName="Betrokkene_Woonplaats" ma:readOnly="false">
      <xsd:simpleType>
        <xsd:restriction base="dms:Text"/>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lcf76f155ced4ddcb4097134ff3c332f" ma:index="31" nillable="true" ma:taxonomy="true" ma:internalName="lcf76f155ced4ddcb4097134ff3c332f" ma:taxonomyFieldName="MediaServiceImageTags" ma:displayName="Image Tags" ma:readOnly="false" ma:fieldId="{5cf76f15-5ced-4ddc-b409-7134ff3c332f}" ma:taxonomyMulti="true" ma:sspId="29f8611d-64ac-4e45-bb82-d066bfb8706a" ma:termSetId="09814cd3-568e-fe90-9814-8d621ff8fb84" ma:anchorId="fba54fb3-c3e1-fe81-a776-ca4b69148c4d" ma:open="true" ma:isKeyword="false">
      <xsd:complexType>
        <xsd:sequence>
          <xsd:element ref="pc:Terms" minOccurs="0" maxOccurs="1"/>
        </xsd:sequence>
      </xsd:complexType>
    </xsd:element>
    <xsd:element name="MediaServiceDateTaken" ma:index="33" nillable="true" ma:displayName="MediaServiceDateTaken" ma:hidden="true" ma:indexed="true" ma:internalName="MediaServiceDateTaken" ma:readOnly="true">
      <xsd:simpleType>
        <xsd:restriction base="dms:Text"/>
      </xsd:simpleType>
    </xsd:element>
    <xsd:element name="MediaServiceOCR" ma:index="34" nillable="true" ma:displayName="Extracted Text" ma:hidden="true" ma:internalName="MediaServiceOCR" ma:readOnly="true">
      <xsd:simpleType>
        <xsd:restriction base="dms:Note"/>
      </xsd:simpleType>
    </xsd:element>
    <xsd:element name="MediaServiceGenerationTime" ma:index="35" nillable="true" ma:displayName="MediaServiceGenerationTime" ma:hidden="true" ma:internalName="MediaServiceGenerationTime" ma:readOnly="true">
      <xsd:simpleType>
        <xsd:restriction base="dms:Text"/>
      </xsd:simpleType>
    </xsd:element>
    <xsd:element name="MediaServiceEventHashCode" ma:index="36" nillable="true" ma:displayName="MediaServiceEventHashCode" ma:hidden="true" ma:internalName="MediaServiceEventHashCode" ma:readOnly="true">
      <xsd:simpleType>
        <xsd:restriction base="dms:Text"/>
      </xsd:simpleType>
    </xsd:element>
    <xsd:element name="MediaServiceMetadata" ma:index="40" nillable="true" ma:displayName="MediaServiceMetadata" ma:hidden="true" ma:internalName="MediaServiceMetadata" ma:readOnly="true">
      <xsd:simpleType>
        <xsd:restriction base="dms:Note"/>
      </xsd:simpleType>
    </xsd:element>
    <xsd:element name="MediaServiceFastMetadata" ma:index="41" nillable="true" ma:displayName="MediaServiceFastMetadata" ma:hidden="true" ma:internalName="MediaServiceFastMetadata" ma:readOnly="true">
      <xsd:simpleType>
        <xsd:restriction base="dms:Note"/>
      </xsd:simpleType>
    </xsd:element>
    <xsd:element name="MediaServiceObjectDetectorVersions" ma:index="42" nillable="true" ma:displayName="MediaServiceObjectDetectorVersions" ma:hidden="true" ma:indexed="true" ma:internalName="MediaServiceObjectDetectorVersions" ma:readOnly="true">
      <xsd:simpleType>
        <xsd:restriction base="dms:Text"/>
      </xsd:simpleType>
    </xsd:element>
    <xsd:element name="Deskundige_Naam" ma:index="45" nillable="true" ma:displayName="Deskundige_Naam" ma:internalName="Deskundige_Naam">
      <xsd:simpleType>
        <xsd:restriction base="dms:Text"/>
      </xsd:simpleType>
    </xsd:element>
    <xsd:element name="Betrokkene_Naam" ma:index="46" nillable="true" ma:displayName="Betrokkene_Naam" ma:internalName="Betrokkene_Naam">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3AFB48C-014B-4D95-932A-E64E8946DF91}">
  <ds:schemaRefs>
    <ds:schemaRef ds:uri="http://schemas.microsoft.com/office/2006/metadata/properties"/>
    <ds:schemaRef ds:uri="http://schemas.microsoft.com/office/infopath/2007/PartnerControls"/>
    <ds:schemaRef ds:uri="178c1688-9eb7-42ea-926c-b681325ee185"/>
    <ds:schemaRef ds:uri="b99b497c-52f1-47e7-b5b4-82d97100fa84"/>
  </ds:schemaRefs>
</ds:datastoreItem>
</file>

<file path=customXml/itemProps2.xml><?xml version="1.0" encoding="utf-8"?>
<ds:datastoreItem xmlns:ds="http://schemas.openxmlformats.org/officeDocument/2006/customXml" ds:itemID="{EE97D300-D4D1-4632-BE06-C48112EE5F99}">
  <ds:schemaRefs>
    <ds:schemaRef ds:uri="http://schemas.openxmlformats.org/officeDocument/2006/bibliography"/>
  </ds:schemaRefs>
</ds:datastoreItem>
</file>

<file path=customXml/itemProps3.xml><?xml version="1.0" encoding="utf-8"?>
<ds:datastoreItem xmlns:ds="http://schemas.openxmlformats.org/officeDocument/2006/customXml" ds:itemID="{F7FE62C1-EC4D-46C7-A5D7-4CFF556D6942}">
  <ds:schemaRefs>
    <ds:schemaRef ds:uri="http://schemas.microsoft.com/sharepoint/v3/contenttype/forms"/>
  </ds:schemaRefs>
</ds:datastoreItem>
</file>

<file path=customXml/itemProps4.xml><?xml version="1.0" encoding="utf-8"?>
<ds:datastoreItem xmlns:ds="http://schemas.openxmlformats.org/officeDocument/2006/customXml" ds:itemID="{0C44AEC1-302A-488C-87DF-DEAE1F44C1B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b497c-52f1-47e7-b5b4-82d97100fa84"/>
    <ds:schemaRef ds:uri="178c1688-9eb7-42ea-926c-b681325ee18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MASTER</Template>
  <TotalTime>0</TotalTime>
  <Pages>5</Pages>
  <Words>414</Words>
  <Characters>2281</Characters>
  <Application>Microsoft Office Word</Application>
  <DocSecurity>0</DocSecurity>
  <Lines>19</Lines>
  <Paragraphs>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 Bouwens</dc:creator>
  <cp:keywords/>
  <dc:description/>
  <cp:lastModifiedBy>Jos Bouwens</cp:lastModifiedBy>
  <cp:revision>49</cp:revision>
  <dcterms:created xsi:type="dcterms:W3CDTF">2025-10-17T09:32:00Z</dcterms:created>
  <dcterms:modified xsi:type="dcterms:W3CDTF">2025-10-17T13:37:00Z</dcterms:modified>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0x0101007850E3ACB4F39C4A8EE2B6F531522443</vt:lpwstr>
  </property>
  <property fmtid="{D5CDD505-2E9C-101B-9397-08002B2CF9AE}" pid="3" name="MediaServiceImageTags">
    <vt:lpwstr/>
  </property>
</Properties>
</file>