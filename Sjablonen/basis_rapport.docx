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rPr>
          <w:lang w:val="en-GB"/>
        </w:rPr>
        <w:alias w:val="Algemeen Context"/>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rPr>
          <w:lang w:val="en-GB"/>
        </w:rPr>
        <w:alias w:val="Algemeen Correct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rPr>
          <w:lang w:val="en-GB"/>
        </w:r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rPr>
          <w:lang w:val="en-GB"/>
        </w:rPr>
        <w:alias w:val="Algemeen Commentaa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rPr>
          <w:lang w:val="en-GB"/>
        </w:r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Onderzoek</w:t>
      </w:r>
      <w:bookmarkEnd w:id="0"/>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Bespreking</w:t>
      </w:r>
      <w:bookmarkEnd w:id="0"/>
    </w:p>
    <w:p w14:paraId="5E019E81" w14:textId="77777777" w:rsidR="004861F5" w:rsidRPr="001A7D1E" w:rsidRDefault="004861F5" w:rsidP="004861F5">
      <w:pPr>
        <w:pStyle w:val="Kop1"/>
        <w:rPr>
          <w:lang w:val="en-GB"/>
        </w:rPr>
      </w:pPr>
      <w:bookmarkStart w:id="0" w:name="_Toc198502593"/>
      <w:r w:rsidRPr="001A7D1E">
        <w:rPr>
          <w:lang w:val="en-GB"/>
        </w:rPr>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9266E" w14:textId="77777777" w:rsidR="00E51C3E" w:rsidRPr="000C3C18" w:rsidRDefault="00E51C3E" w:rsidP="008965B0">
      <w:pPr>
        <w:spacing w:after="0" w:line="240" w:lineRule="auto"/>
      </w:pPr>
      <w:r w:rsidRPr="000C3C18">
        <w:separator/>
      </w:r>
    </w:p>
  </w:endnote>
  <w:endnote w:type="continuationSeparator" w:id="0">
    <w:p w14:paraId="56641170" w14:textId="77777777" w:rsidR="00E51C3E" w:rsidRPr="000C3C18" w:rsidRDefault="00E51C3E" w:rsidP="008965B0">
      <w:pPr>
        <w:spacing w:after="0" w:line="240" w:lineRule="auto"/>
      </w:pPr>
      <w:r w:rsidRPr="000C3C18">
        <w:continuationSeparator/>
      </w:r>
    </w:p>
  </w:endnote>
  <w:endnote w:type="continuationNotice" w:id="1">
    <w:p w14:paraId="42119D0E" w14:textId="77777777" w:rsidR="00E51C3E" w:rsidRDefault="00E51C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A8BAD0" w14:textId="77777777" w:rsidR="00E51C3E" w:rsidRPr="000C3C18" w:rsidRDefault="00E51C3E" w:rsidP="008965B0">
      <w:pPr>
        <w:spacing w:after="0" w:line="240" w:lineRule="auto"/>
      </w:pPr>
      <w:r w:rsidRPr="000C3C18">
        <w:separator/>
      </w:r>
    </w:p>
  </w:footnote>
  <w:footnote w:type="continuationSeparator" w:id="0">
    <w:p w14:paraId="106ACA31" w14:textId="77777777" w:rsidR="00E51C3E" w:rsidRPr="000C3C18" w:rsidRDefault="00E51C3E" w:rsidP="008965B0">
      <w:pPr>
        <w:spacing w:after="0" w:line="240" w:lineRule="auto"/>
      </w:pPr>
      <w:r w:rsidRPr="000C3C18">
        <w:continuationSeparator/>
      </w:r>
    </w:p>
  </w:footnote>
  <w:footnote w:type="continuationNotice" w:id="1">
    <w:p w14:paraId="5A3E8282" w14:textId="77777777" w:rsidR="00E51C3E" w:rsidRDefault="00E51C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A4E0C"/>
    <w:rsid w:val="006B6787"/>
    <w:rsid w:val="006B6EC7"/>
    <w:rsid w:val="006B74E4"/>
    <w:rsid w:val="006D0BBA"/>
    <w:rsid w:val="006D5926"/>
    <w:rsid w:val="006D5DB1"/>
    <w:rsid w:val="006D7D78"/>
    <w:rsid w:val="006E1D23"/>
    <w:rsid w:val="006E1E73"/>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E04C6"/>
    <w:rsid w:val="00AE1C63"/>
    <w:rsid w:val="00AE5D2C"/>
    <w:rsid w:val="00AE6319"/>
    <w:rsid w:val="00AF3C48"/>
    <w:rsid w:val="00B00A95"/>
    <w:rsid w:val="00B04A6C"/>
    <w:rsid w:val="00B06573"/>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46BE0"/>
    <w:rsid w:val="00952EE0"/>
    <w:rsid w:val="00974AF2"/>
    <w:rsid w:val="009A24AF"/>
    <w:rsid w:val="009B7702"/>
    <w:rsid w:val="009C6BAE"/>
    <w:rsid w:val="00A50DC9"/>
    <w:rsid w:val="00A77A1A"/>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368</Words>
  <Characters>2030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14</cp:revision>
  <dcterms:created xsi:type="dcterms:W3CDTF">2025-06-26T12:37:00Z</dcterms:created>
  <dcterms:modified xsi:type="dcterms:W3CDTF">2025-07-07T13:13:00Z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