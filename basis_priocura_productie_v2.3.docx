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A55" w14:textId="13CD15D9" w:rsidR="00F4753A" w:rsidRPr="003A0ACA" w:rsidRDefault="00F4753A" w:rsidP="00F4753A">
      <w:pPr>
        <w:tabs>
          <w:tab w:val="left" w:pos="9465"/>
        </w:tabs>
        <w:jc w:val="center"/>
        <w:rPr>
          <w:lang w:val="en-GB"/>
        </w:rPr>
      </w:pPr>
      <w:r w:rsidRPr="00FA6E3E">
        <w:rPr>
          <w:lang w:val="en-GB"/>
        </w:rPr>
        <w:t>{%</w:t>
      </w:r>
      <w:r>
        <w:rPr>
          <w:lang w:val="en-GB"/>
        </w:rPr>
        <w:t>p</w:t>
      </w:r>
      <w:r w:rsidRPr="00FA6E3E">
        <w:rPr>
          <w:lang w:val="en-GB"/>
        </w:rPr>
        <w:t xml:space="preserve"> if </w:t>
      </w:r>
      <w:r>
        <w:rPr>
          <w:lang w:val="en-GB"/>
        </w:rPr>
        <w:t>voorblad</w:t>
      </w:r>
      <w:r w:rsidRPr="00FA6E3E">
        <w:rPr>
          <w:lang w:val="en-GB"/>
        </w:rPr>
        <w:t xml:space="preserve"> == “yes” %}</w:t>
      </w:r>
    </w:p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01D5C38A" w14:textId="1C97298A" w:rsidR="00C508CD" w:rsidRPr="003A0ACA" w:rsidRDefault="00E34ED3" w:rsidP="00932EFB">
      <w:pPr>
        <w:tabs>
          <w:tab w:val="center" w:pos="2835"/>
        </w:tabs>
        <w:rPr>
          <w:lang w:val="en-GB"/>
        </w:rPr>
      </w:pPr>
      <w:r>
        <w:rPr>
          <w:lang w:val="en-GB"/>
        </w:rPr>
        <w:drawing>
          <wp:anchor distT="0" distB="0" distL="114300" distR="114300" simplePos="0" relativeHeight="251658240" behindDoc="1" locked="1" layoutInCell="1" allowOverlap="1" wp14:anchorId="25DFB3E1" wp14:editId="026FC38C">
            <wp:simplePos x="0" y="0"/>
            <wp:positionH relativeFrom="page">
              <wp:posOffset>-3809365</wp:posOffset>
            </wp:positionH>
            <wp:positionV relativeFrom="page">
              <wp:posOffset>1076325</wp:posOffset>
            </wp:positionV>
            <wp:extent cx="8186400" cy="8186400"/>
            <wp:effectExtent l="0" t="0" r="0" b="0"/>
            <wp:wrapNone/>
            <wp:docPr id="1393442115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2115" name="Graphic 1393442115"/>
                    <pic:cNvPicPr/>
                  </pic:nvPicPr>
                  <pic:blipFill>
                    <a:blip r:embed="rId11">
                      <a:alphaModFix/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6400" cy="81864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22F7EEF6" w:rsidR="001F3654" w:rsidRDefault="001F3654" w:rsidP="00103AFF">
            <w:pPr>
              <w:pStyle w:val="Titel"/>
              <w:ind w:left="0"/>
            </w:pPr>
          </w:p>
        </w:tc>
        <w:tc>
          <w:tcPr>
            <w:tcW w:w="11907" w:type="dxa"/>
            <w:gridSpan w:val="2"/>
          </w:tcPr>
          <w:p w14:paraId="34D67EC6" w14:textId="33711005" w:rsidR="001F3654" w:rsidRPr="00CF795B" w:rsidRDefault="001F3654" w:rsidP="00CF795B">
            <w:pPr>
              <w:pStyle w:val="Titel"/>
              <w:ind w:left="0"/>
            </w:pPr>
            <w:r w:rsidRPr="00CF795B">
              <w:t>{{ titel | capitalize }}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1F6FEE02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>{{ subtitel | capitalize }}</w:t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193FFD" w:rsidRDefault="00000000" w:rsidP="00193FFD">
            <w:pPr>
              <w:pStyle w:val="TabelStandaard"/>
            </w:pPr>
            <w:sdt>
              <w:sdt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193FFD" w:rsidRDefault="00000000" w:rsidP="00193FFD">
            <w:pPr>
              <w:pStyle w:val="TabelStandaard"/>
            </w:pPr>
            <w:sdt>
              <w:sdt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193FFD" w:rsidRDefault="00000000" w:rsidP="00193FFD">
            <w:pPr>
              <w:pStyle w:val="TabelStandaard"/>
            </w:pPr>
            <w:sdt>
              <w:sdt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193FFD" w:rsidRDefault="008766B6" w:rsidP="00193FFD">
                <w:pPr>
                  <w:pStyle w:val="TabelStandaard"/>
                </w:pPr>
                <w:r w:rsidRPr="00193FFD"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4E792A16" w14:textId="63133585" w:rsidR="00F63353" w:rsidRDefault="00507D8E" w:rsidP="00CB2C2C">
      <w:pPr>
        <w:rPr>
          <w:lang w:val="en-GB"/>
        </w:rPr>
      </w:pPr>
      <w:r w:rsidRPr="00EA09F7">
        <w:rPr>
          <w:lang w:val="en-GB"/>
        </w:rPr>
        <w:br w:type="page"/>
      </w:r>
      <w:r w:rsidR="00AC1B58">
        <w:rPr>
          <w:lang w:val="en-GB"/>
        </w:rPr>
        <w:lastRenderedPageBreak/>
        <w:t>{%p endif %}</w:t>
      </w:r>
    </w:p>
    <w:p w14:paraId="03C7CF0A" w14:textId="08C432A8" w:rsidR="00CB2C2C" w:rsidRDefault="00F4753A" w:rsidP="00CB2C2C">
      <w:pPr>
        <w:rPr>
          <w:lang w:val="en-GB"/>
        </w:rPr>
      </w:pPr>
      <w:r w:rsidRPr="001F3F2D">
        <w:rPr>
          <w:lang w:val="en-GB"/>
        </w:rPr>
        <w:t>{%p</w:t>
      </w:r>
      <w:r>
        <w:rPr>
          <w:lang w:val="en-GB"/>
        </w:rPr>
        <w:t xml:space="preserve"> if</w:t>
      </w:r>
      <w:r w:rsidRPr="001F3F2D">
        <w:rPr>
          <w:lang w:val="en-GB"/>
        </w:rPr>
        <w:t xml:space="preserve"> </w:t>
      </w:r>
      <w:r>
        <w:rPr>
          <w:lang w:val="en-GB"/>
        </w:rPr>
        <w:t>inhoudsopgave</w:t>
      </w:r>
      <w:r w:rsidRPr="001F3F2D">
        <w:rPr>
          <w:lang w:val="en-GB"/>
        </w:rPr>
        <w:t xml:space="preserve"> </w:t>
      </w:r>
      <w:r>
        <w:rPr>
          <w:lang w:val="en-GB"/>
        </w:rPr>
        <w:t>== “yes”</w:t>
      </w:r>
      <w:r w:rsidRPr="001F3F2D">
        <w:rPr>
          <w:lang w:val="en-GB"/>
        </w:rPr>
        <w:t>%}</w:t>
      </w:r>
      <w:r w:rsidR="001C7C17">
        <w:rPr>
          <w:lang w:val="en-GB"/>
        </w:rPr>
        <w:t xml:space="preserve">      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4"/>
          <w:lang w:val="nl-NL"/>
          <w14:ligatures w14:val="standardContextual"/>
        </w:rPr>
        <w:id w:val="2136520861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2C8B6CD2" w14:textId="1B28B581" w:rsidR="00CB2C2C" w:rsidRPr="00F753B4" w:rsidRDefault="00CB2C2C" w:rsidP="009E6B7B">
          <w:pPr>
            <w:pStyle w:val="Kopvaninhoudsopgave"/>
            <w:rPr>
              <w:rStyle w:val="Kop1Char"/>
            </w:rPr>
          </w:pPr>
          <w:r w:rsidRPr="00F753B4">
            <w:rPr>
              <w:rStyle w:val="Kop1Char"/>
            </w:rPr>
            <w:t>Inhoud</w:t>
          </w:r>
        </w:p>
        <w:p w14:paraId="33795C22" w14:textId="4AAF991E" w:rsidR="00A41596" w:rsidRDefault="00A41596">
          <w:pPr>
            <w:pStyle w:val="Inhopg1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8502593" w:history="1">
            <w:r w:rsidRPr="008F3DCC">
              <w:rPr>
                <w:rStyle w:val="Hyperlink"/>
              </w:rPr>
              <w:t>{{ hoofdstuk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D058F2" w14:textId="6B432BF7" w:rsidR="00A41596" w:rsidRDefault="00A41596">
          <w:pPr>
            <w:pStyle w:val="Inhopg2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hyperlink w:anchor="_Toc198502594" w:history="1">
            <w:r w:rsidRPr="008F3DCC">
              <w:rPr>
                <w:rStyle w:val="Hyperlink"/>
              </w:rPr>
              <w:t>{{ paragraaf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389B9A" w14:textId="40F11887" w:rsidR="00F753B4" w:rsidRDefault="00A41596" w:rsidP="00F4753A">
          <w:pPr>
            <w:rPr>
              <w:b/>
              <w:bCs/>
            </w:rPr>
          </w:pPr>
          <w:r>
            <w:fldChar w:fldCharType="end"/>
          </w:r>
        </w:p>
      </w:sdtContent>
    </w:sdt>
    <w:p w14:paraId="4705D2F5" w14:textId="45761CB8" w:rsidR="00F4753A" w:rsidRDefault="00F4753A" w:rsidP="00F4753A">
      <w:r w:rsidRPr="00CB4EEA">
        <w:t>{%p endif %}</w:t>
      </w:r>
    </w:p>
    <w:p w14:paraId="009202D6" w14:textId="77777777" w:rsidR="004861F5" w:rsidRDefault="004861F5" w:rsidP="004861F5">
      <w:r>
        <w:t>{%p if hoofdstukken %}</w:t>
      </w:r>
    </w:p>
    <w:p w14:paraId="7C838E93" w14:textId="45B9BB4B" w:rsidR="004861F5" w:rsidRDefault="004861F5" w:rsidP="004861F5">
      <w:r>
        <w:t xml:space="preserve">    {%p for hoofdstuk, paragrafen in hoofdstukken.items()</w:t>
      </w:r>
      <w:r w:rsidR="0064388C">
        <w:t xml:space="preserve"> if (‘verbergen’ not in paragrafen)</w:t>
      </w:r>
      <w:r>
        <w:t xml:space="preserve"> %}            </w:t>
      </w:r>
    </w:p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>{{ hoofdstuk }}</w:t>
      </w:r>
      <w:bookmarkEnd w:id="0"/>
    </w:p>
    <w:p w14:paraId="7F2A9F0A" w14:textId="68489F6D" w:rsidR="004861F5" w:rsidRPr="006E7B7D" w:rsidRDefault="004861F5" w:rsidP="004861F5">
      <w:r w:rsidRPr="006E7B7D">
        <w:t xml:space="preserve">        {%p for paragraaf, data in paragrafen.items() </w:t>
      </w:r>
      <w:r w:rsidR="001A7D1E" w:rsidRPr="006E7B7D">
        <w:t xml:space="preserve">if </w:t>
      </w:r>
      <w:r w:rsidR="00574191" w:rsidRPr="006E7B7D">
        <w:t>(</w:t>
      </w:r>
      <w:r w:rsidR="00D10BC8" w:rsidRPr="006E7B7D">
        <w:t>‘verbergen’ not in data</w:t>
      </w:r>
      <w:r w:rsidR="00AD4EA5" w:rsidRPr="006E7B7D">
        <w:t xml:space="preserve"> or data.verbergen==”nee”</w:t>
      </w:r>
      <w:r w:rsidR="00574191" w:rsidRPr="006E7B7D">
        <w:t>)</w:t>
      </w:r>
      <w:r w:rsidR="001A7D1E" w:rsidRPr="006E7B7D">
        <w:t xml:space="preserve"> </w:t>
      </w:r>
      <w:r w:rsidRPr="006E7B7D">
        <w:t xml:space="preserve">%}                </w:t>
      </w:r>
    </w:p>
    <w:p w14:paraId="21243D38" w14:textId="77777777" w:rsidR="004861F5" w:rsidRDefault="004861F5" w:rsidP="004861F5">
      <w:pPr>
        <w:pStyle w:val="Kop2"/>
      </w:pPr>
      <w:bookmarkStart w:id="1" w:name="_Toc198502594"/>
      <w:r>
        <w:t>{{ paragraaf }}</w:t>
      </w:r>
      <w:bookmarkEnd w:id="1"/>
    </w:p>
    <w:p w14:paraId="064D471E" w14:textId="577F44B2" w:rsidR="004861F5" w:rsidRPr="001A7D1E" w:rsidRDefault="004861F5" w:rsidP="004861F5">
      <w:r w:rsidRPr="001A7D1E">
        <w:t>{%p if not (data.tekst or data.toelichting or data.vragen</w:t>
      </w:r>
      <w:r w:rsidR="00BB430A" w:rsidRPr="001A7D1E">
        <w:t xml:space="preserve"> or data.items()</w:t>
      </w:r>
      <w:r w:rsidRPr="001A7D1E">
        <w:t>) %}</w:t>
      </w:r>
    </w:p>
    <w:sdt>
      <w:sdtPr>
        <w:rPr>
          <w:lang w:val="en-GB"/>
        </w:rPr>
        <w:alias w:val="{{ hoofdstuk }} {{ paragraaf }}"/>
        <w:tag w:val="typ hier"/>
        <w:id w:val="306984197"/>
        <w:placeholder>
          <w:docPart w:val="EC50AACC616344F6A72BDABE78747E86"/>
        </w:placeholder>
        <w:showingPlcHdr/>
        <w15:color w:val="000000"/>
        <w:text w:multiLine="1"/>
      </w:sdtPr>
      <w:sdtContent>
        <w:p w14:paraId="5DADFF19" w14:textId="73C6AD31" w:rsidR="004861F5" w:rsidRPr="00B06573" w:rsidRDefault="00B06573" w:rsidP="00B06573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618DB77F" w14:textId="3CB0BF51" w:rsidR="006B6787" w:rsidRPr="004D09D3" w:rsidRDefault="004861F5" w:rsidP="007D7EE7">
      <w:r w:rsidRPr="004D09D3">
        <w:t>{%p endif %}</w:t>
      </w:r>
    </w:p>
    <w:p w14:paraId="2A73E0BC" w14:textId="29A60800" w:rsidR="004861F5" w:rsidRDefault="004861F5" w:rsidP="004861F5">
      <w:r w:rsidRPr="006B6787">
        <w:t>{%p if data.toelichting %}</w:t>
      </w:r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79948207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>{{ data.toelichting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>{{ data.toelichting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p w14:paraId="10C52390" w14:textId="678FB755" w:rsidR="004861F5" w:rsidRDefault="004861F5" w:rsidP="000A4B24">
      <w:r w:rsidRPr="00613AE6">
        <w:t>{%p endif %}</w:t>
      </w:r>
    </w:p>
    <w:p w14:paraId="322DF1CD" w14:textId="77777777" w:rsidR="00B63171" w:rsidRDefault="00B63171" w:rsidP="00B63171">
      <w:r w:rsidRPr="006B6787">
        <w:t>{%p if data.toelichting %}</w:t>
      </w:r>
    </w:p>
    <w:sdt>
      <w:sdtPr>
        <w:rPr>
          <w:lang w:val="en-GB"/>
        </w:rPr>
        <w:alias w:val="{{ hoofdstuk }}.{{ paragraaf }}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48E81B01" w14:textId="77777777" w:rsidR="0037011C" w:rsidRPr="0037011C" w:rsidRDefault="0037011C" w:rsidP="0037011C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6F162177" w14:textId="277490ED" w:rsidR="00B63171" w:rsidRPr="00B12FC2" w:rsidRDefault="00B63171" w:rsidP="00FA276B">
      <w:pPr>
        <w:rPr>
          <w:lang w:val="en-GB"/>
        </w:rPr>
      </w:pPr>
      <w:r w:rsidRPr="00B12FC2">
        <w:rPr>
          <w:lang w:val="en-GB"/>
        </w:rPr>
        <w:t>{%p endif %}</w:t>
      </w:r>
    </w:p>
    <w:p w14:paraId="75F209BA" w14:textId="77777777" w:rsidR="004861F5" w:rsidRPr="00B12FC2" w:rsidRDefault="004861F5" w:rsidP="004861F5">
      <w:pPr>
        <w:rPr>
          <w:lang w:val="en-GB"/>
        </w:rPr>
      </w:pPr>
      <w:r w:rsidRPr="00B12FC2">
        <w:rPr>
          <w:lang w:val="en-GB"/>
        </w:rPr>
        <w:t xml:space="preserve">            {%p if data.tekst %}</w:t>
      </w:r>
    </w:p>
    <w:p w14:paraId="616C0A2C" w14:textId="77777777" w:rsidR="004861F5" w:rsidRPr="00FD3353" w:rsidRDefault="004861F5" w:rsidP="004861F5">
      <w:r w:rsidRPr="00FD3353">
        <w:t>{{ data.tekst }}</w:t>
      </w:r>
    </w:p>
    <w:sdt>
      <w:sdtPr>
        <w:rPr>
          <w:lang w:val="en-GB"/>
        </w:rPr>
        <w:alias w:val="{{ hoofdstuk }}.{{ paragraaf }}"/>
        <w:tag w:val="typ hier"/>
        <w:id w:val="357712036"/>
        <w:placeholder>
          <w:docPart w:val="0B6B684DC07F47BAAA790ACAAD992BE1"/>
        </w:placeholder>
        <w:showingPlcHdr/>
        <w15:color w:val="000000"/>
        <w:text w:multiLine="1"/>
      </w:sdtPr>
      <w:sdtContent>
        <w:p w14:paraId="674BFED4" w14:textId="4AD5A4FD" w:rsidR="00BB6015" w:rsidRPr="00BB6015" w:rsidRDefault="00BB6015" w:rsidP="004861F5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08CF1F84" w14:textId="77777777" w:rsidR="004861F5" w:rsidRPr="006B6787" w:rsidRDefault="004861F5" w:rsidP="004861F5">
      <w:pPr>
        <w:rPr>
          <w:lang w:val="en-GB"/>
        </w:rPr>
      </w:pPr>
      <w:r w:rsidRPr="00BB6015">
        <w:t xml:space="preserve">            </w:t>
      </w:r>
      <w:r w:rsidRPr="006B6787">
        <w:rPr>
          <w:lang w:val="en-GB"/>
        </w:rPr>
        <w:t>{%p endif %}</w:t>
      </w:r>
    </w:p>
    <w:p w14:paraId="0CF8C327" w14:textId="77777777" w:rsidR="004861F5" w:rsidRPr="006B6787" w:rsidRDefault="004861F5" w:rsidP="004861F5">
      <w:pPr>
        <w:rPr>
          <w:lang w:val="en-GB"/>
        </w:rPr>
      </w:pPr>
      <w:r w:rsidRPr="006B6787">
        <w:rPr>
          <w:lang w:val="en-GB"/>
        </w:rPr>
        <w:t xml:space="preserve">            {%p if data.vragen %}</w:t>
      </w:r>
    </w:p>
    <w:p w14:paraId="3E636B7C" w14:textId="410CAE4E" w:rsidR="004861F5" w:rsidRDefault="004861F5" w:rsidP="004861F5">
      <w:pPr>
        <w:pStyle w:val="stijlballon"/>
      </w:pPr>
      <w:r w:rsidRPr="006B6787">
        <w:rPr>
          <w:lang w:val="en-GB"/>
        </w:rPr>
        <w:t xml:space="preserve">                </w:t>
      </w:r>
      <w:r>
        <w:t>{%p for vraag in data.vragen %}</w:t>
      </w:r>
    </w:p>
    <w:p w14:paraId="4E2D33E7" w14:textId="7861373D" w:rsidR="009247AF" w:rsidRDefault="009247AF" w:rsidP="00111903">
      <w:pPr>
        <w:pStyle w:val="AlgemeenVraagstelling"/>
      </w:pPr>
      <w:r>
        <w:t>{{ vraag }}</w:t>
      </w:r>
    </w:p>
    <w:p w14:paraId="1148B52F" w14:textId="098DE230" w:rsidR="0024222E" w:rsidRDefault="0024222E" w:rsidP="0024222E">
      <w:pPr>
        <w:pStyle w:val="BeantwoordingVraagstelling"/>
        <w:ind w:left="0"/>
      </w:pPr>
      <w:r>
        <w:t>{%p</w:t>
      </w:r>
      <w:r w:rsidR="00163B6B">
        <w:t xml:space="preserve"> if </w:t>
      </w:r>
      <w:r>
        <w:t xml:space="preserve"> hoofdstuk == “Beantwoording vraagstelling” %}</w:t>
      </w:r>
    </w:p>
    <w:sdt>
      <w:sdtPr>
        <w:rPr>
          <w:rStyle w:val="BeantwoordingVraagstellingChar"/>
        </w:rPr>
        <w:alias w:val="{{ hoofdstuk }}.{{ paragraaf }}"/>
        <w:tag w:val="typ hier"/>
        <w:id w:val="694048256"/>
        <w:placeholder>
          <w:docPart w:val="7E0A4BB2669B467494448D0B27AE7D6B"/>
        </w:placeholder>
        <w:showingPlcHdr/>
        <w15:color w:val="000000"/>
        <w:text w:multiLine="1"/>
      </w:sdtPr>
      <w:sdtEndPr>
        <w:rPr>
          <w:rStyle w:val="Standaardalinea-lettertype"/>
          <w:i w:val="0"/>
          <w:sz w:val="20"/>
          <w:lang w:val="en-GB"/>
        </w:rPr>
      </w:sdtEndPr>
      <w:sdtContent>
        <w:p w14:paraId="6600E745" w14:textId="543A07C3" w:rsidR="0024222E" w:rsidRDefault="00BB6015" w:rsidP="00BB6015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0240B3D0" w14:textId="69F231AE" w:rsidR="0024222E" w:rsidRPr="0024222E" w:rsidRDefault="0024222E" w:rsidP="0024222E">
      <w:pPr>
        <w:pStyle w:val="BeantwoordingVraagstelling"/>
        <w:ind w:left="0"/>
      </w:pPr>
      <w:r>
        <w:t>{%p endif %}</w:t>
      </w:r>
    </w:p>
    <w:p w14:paraId="071F565B" w14:textId="77777777" w:rsidR="004861F5" w:rsidRDefault="004861F5" w:rsidP="004861F5">
      <w:pPr>
        <w:pStyle w:val="stijlballon"/>
      </w:pPr>
      <w:r>
        <w:t xml:space="preserve">                {%p endfor %}</w:t>
      </w:r>
    </w:p>
    <w:p w14:paraId="425B08C0" w14:textId="749A5EB4" w:rsidR="004861F5" w:rsidRDefault="004861F5" w:rsidP="004861F5">
      <w:r>
        <w:t xml:space="preserve">            {%p endif %}           </w:t>
      </w:r>
    </w:p>
    <w:p w14:paraId="396B7FF2" w14:textId="1573CD6F" w:rsidR="004861F5" w:rsidRPr="003D23F5" w:rsidRDefault="004861F5" w:rsidP="004861F5">
      <w:r w:rsidRPr="003D23F5">
        <w:t xml:space="preserve">                {%p for subparagraaf, inhoud in data.items()</w:t>
      </w:r>
      <w:r w:rsidR="006E7B7D" w:rsidRPr="003D23F5">
        <w:t xml:space="preserve"> if(‘verbergen’ not in inhoud)</w:t>
      </w:r>
      <w:r w:rsidRPr="003D23F5">
        <w:t xml:space="preserve"> %}</w:t>
      </w:r>
    </w:p>
    <w:p w14:paraId="6E052A16" w14:textId="45C3171B" w:rsidR="00266AB0" w:rsidRPr="00266AB0" w:rsidRDefault="00266AB0" w:rsidP="004861F5">
      <w:r w:rsidRPr="003D23F5">
        <w:tab/>
      </w:r>
      <w:r w:rsidRPr="003D23F5">
        <w:tab/>
      </w:r>
      <w:r w:rsidRPr="00266AB0">
        <w:t>{%p if not(subparagraaf == “tekst” or subparagraaf == “toelic</w:t>
      </w:r>
      <w:r>
        <w:t>hting” or subparagraaf ==”vragen”</w:t>
      </w:r>
      <w:r w:rsidR="00F366E2">
        <w:t>)</w:t>
      </w:r>
      <w:r>
        <w:t xml:space="preserve"> %}</w:t>
      </w:r>
    </w:p>
    <w:p w14:paraId="6C184AB7" w14:textId="19496CBC" w:rsidR="004861F5" w:rsidRDefault="004861F5" w:rsidP="004861F5">
      <w:pPr>
        <w:pStyle w:val="Kop3"/>
      </w:pPr>
      <w:r>
        <w:t>{{</w:t>
      </w:r>
      <w:r w:rsidR="009F1951">
        <w:t>subparagraaf</w:t>
      </w:r>
      <w:r>
        <w:t xml:space="preserve"> }}</w:t>
      </w:r>
    </w:p>
    <w:p w14:paraId="291EE919" w14:textId="060E1324" w:rsidR="00131C8A" w:rsidRDefault="00131C8A" w:rsidP="00131C8A">
      <w:r>
        <w:t>{%p if not (inhoud.toelichting or inhoud.tekst</w:t>
      </w:r>
      <w:r w:rsidR="00186557">
        <w:t>)</w:t>
      </w:r>
      <w:r>
        <w:t xml:space="preserve"> %}</w:t>
      </w:r>
    </w:p>
    <w:sdt>
      <w:sdtPr>
        <w:rPr>
          <w:lang w:val="en-GB"/>
        </w:rPr>
        <w:alias w:val="{{ hoofdstuk }}.{{ paragraaf }}.{{ subparagraaf }}"/>
        <w:tag w:val="typ hier"/>
        <w:id w:val="103855533"/>
        <w:placeholder>
          <w:docPart w:val="D13CDA7F83C4477B9378E193AD976918"/>
        </w:placeholder>
        <w:showingPlcHdr/>
        <w15:color w:val="000000"/>
        <w:text w:multiLine="1"/>
      </w:sdtPr>
      <w:sdtContent>
        <w:p w14:paraId="4E1C3CD3" w14:textId="492C6491" w:rsidR="00131C8A" w:rsidRDefault="00012770" w:rsidP="00131C8A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54CC98AE" w14:textId="7FDA4AD9" w:rsidR="00131C8A" w:rsidRPr="00131C8A" w:rsidRDefault="00131C8A" w:rsidP="00131C8A">
      <w:r>
        <w:t>{%p endif %}</w:t>
      </w:r>
    </w:p>
    <w:p w14:paraId="2D419F96" w14:textId="7B221003" w:rsidR="000140A7" w:rsidRDefault="000140A7" w:rsidP="000140A7">
      <w:r>
        <w:lastRenderedPageBreak/>
        <w:t>{%p if inhoud.toelichting %}</w:t>
      </w:r>
    </w:p>
    <w:p w14:paraId="4D548FFD" w14:textId="5AE2BCAA" w:rsidR="001C2379" w:rsidRDefault="001C2379" w:rsidP="001C2379">
      <w:pPr>
        <w:pStyle w:val="ParagraafToelichting"/>
      </w:pPr>
      <w:r>
        <w:t>Toelichting</w:t>
      </w:r>
    </w:p>
    <w:p w14:paraId="3A955937" w14:textId="77777777" w:rsidR="00353162" w:rsidRDefault="000140A7" w:rsidP="001C2379">
      <w:pPr>
        <w:pStyle w:val="Inhoudtoelichting"/>
      </w:pPr>
      <w:r>
        <mc:AlternateContent>
          <mc:Choice Requires="wps">
            <w:drawing>
              <wp:inline distT="0" distB="0" distL="0" distR="0" wp14:anchorId="2DFB4C4C" wp14:editId="26204442">
                <wp:extent cx="6372225" cy="377921"/>
                <wp:effectExtent l="0" t="0" r="28575" b="27305"/>
                <wp:docPr id="190769623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7792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9517A" w14:textId="1F524CCC" w:rsidR="000140A7" w:rsidRDefault="000140A7" w:rsidP="001C2379">
                            <w:pPr>
                              <w:pStyle w:val="Inhoudtoelichting"/>
                            </w:pPr>
                            <w:r w:rsidRPr="00C80E75">
                              <w:t xml:space="preserve">{{ </w:t>
                            </w:r>
                            <w:r>
                              <w:t>inhoud</w:t>
                            </w:r>
                            <w:r w:rsidRPr="00C80E75">
                              <w:t>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FB4C4C" id="_x0000_s1027" style="width:501.75pt;height: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" fillcolor="#b9dfeb" strokecolor="#90aeb7" strokeweight="1.5pt">
                <v:textbox style="mso-fit-shape-to-text:t">
                  <w:txbxContent>
                    <w:p w14:paraId="0069517A" w14:textId="1F524CCC" w:rsidR="000140A7" w:rsidRDefault="000140A7" w:rsidP="001C2379">
                      <w:pPr>
                        <w:pStyle w:val="Inhoudtoelichting"/>
                      </w:pPr>
                      <w:r w:rsidRPr="00C80E75">
                        <w:t xml:space="preserve">{{ </w:t>
                      </w:r>
                      <w:r>
                        <w:t>inhoud</w:t>
                      </w:r>
                      <w:r w:rsidRPr="00C80E75">
                        <w:t>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395F4E1" w14:textId="77777777" w:rsidR="001C2379" w:rsidRDefault="001C2379" w:rsidP="001C2379">
      <w:pPr>
        <w:pStyle w:val="Eindetoelichting"/>
      </w:pPr>
    </w:p>
    <w:sdt>
      <w:sdtPr>
        <w:rPr>
          <w:lang w:val="en-GB"/>
        </w:rPr>
        <w:alias w:val="{{ hoofdstuk }}.{{ paragraaf }}.{{ subparagraaf }}"/>
        <w:tag w:val="typ hier"/>
        <w:id w:val="-1894804176"/>
        <w:placeholder>
          <w:docPart w:val="E0D0A80F824E4820A9B217398BE7E78E"/>
        </w:placeholder>
        <w:showingPlcHdr/>
        <w15:color w:val="000000"/>
        <w:text w:multiLine="1"/>
      </w:sdtPr>
      <w:sdtContent>
        <w:p w14:paraId="4E57AA8A" w14:textId="75E9DB3B" w:rsidR="000053F8" w:rsidRDefault="00012770" w:rsidP="000140A7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5033565A" w14:textId="4B7E7B94" w:rsidR="000140A7" w:rsidRPr="00977360" w:rsidRDefault="000140A7" w:rsidP="000140A7">
      <w:r>
        <w:t>{%p endif %}</w:t>
      </w:r>
    </w:p>
    <w:p w14:paraId="400A40EF" w14:textId="638C6A42" w:rsidR="000140A7" w:rsidRDefault="000140A7" w:rsidP="00977360">
      <w:r>
        <w:t xml:space="preserve">{%p if </w:t>
      </w:r>
      <w:r w:rsidR="00614283">
        <w:t>(</w:t>
      </w:r>
      <w:r>
        <w:t>inhoud.tekst</w:t>
      </w:r>
      <w:r w:rsidR="00614283">
        <w:t xml:space="preserve"> and not subparagraaf == “Persoonlijkheidstrekken”)</w:t>
      </w:r>
      <w:r>
        <w:t xml:space="preserve"> %}</w:t>
      </w:r>
    </w:p>
    <w:p w14:paraId="577F9D20" w14:textId="05D97723" w:rsidR="00977360" w:rsidRDefault="00977360" w:rsidP="00977360">
      <w:r>
        <w:t>{{ inhoud</w:t>
      </w:r>
      <w:r w:rsidR="000140A7">
        <w:t>.tekst</w:t>
      </w:r>
      <w:r>
        <w:t xml:space="preserve"> }}</w:t>
      </w:r>
    </w:p>
    <w:sdt>
      <w:sdtPr>
        <w:rPr>
          <w:lang w:val="en-GB"/>
        </w:rPr>
        <w:alias w:val="{{ hoofdstuk }}.{{ paragraaf }}.{{ subparagraaf }}"/>
        <w:tag w:val="typ hier"/>
        <w:id w:val="1327014156"/>
        <w:placeholder>
          <w:docPart w:val="FD976760467240E293E2D9E8F391C1C2"/>
        </w:placeholder>
        <w:showingPlcHdr/>
        <w15:color w:val="000000"/>
        <w:text w:multiLine="1"/>
      </w:sdtPr>
      <w:sdtContent>
        <w:p w14:paraId="3E3757DF" w14:textId="79E8E01E" w:rsidR="002B7890" w:rsidRDefault="00012770" w:rsidP="00977360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09F7D5B7" w14:textId="03CE8E86" w:rsidR="000140A7" w:rsidRDefault="000140A7" w:rsidP="00977360">
      <w:r>
        <w:t>{%p endif %}</w:t>
      </w:r>
    </w:p>
    <w:p w14:paraId="5082C72F" w14:textId="4087A98A" w:rsidR="00614283" w:rsidRDefault="00614283" w:rsidP="00614283">
      <w:r>
        <w:t>{%p if inhoud.tekst and subparagraaf == “Persoonlijkheidstrekken” %}</w:t>
      </w:r>
    </w:p>
    <w:p w14:paraId="77C2FC2A" w14:textId="77777777" w:rsidR="00193E8D" w:rsidRDefault="00000000" w:rsidP="00977360">
      <w:sdt>
        <w:sdtPr>
          <w:alias w:val="{{ hoofdstuk }}.{{ paragraaf }}.{{ subparagraaf }}"/>
          <w:tag w:val="typ hier"/>
          <w:id w:val="-471202790"/>
          <w:placeholder>
            <w:docPart w:val="1137524CA28B4EA5BEF077C2D3E74767"/>
          </w:placeholder>
          <w15:color w:val="000000"/>
          <w:text w:multiLine="1"/>
        </w:sdtPr>
        <w:sdtContent>
          <w:r w:rsidR="00614283" w:rsidRPr="00614283">
            <w:t>{{ inhoud.tekst }}</w:t>
          </w:r>
        </w:sdtContent>
      </w:sdt>
    </w:p>
    <w:p w14:paraId="20F1A93A" w14:textId="1E6730AC" w:rsidR="00614283" w:rsidRPr="00977360" w:rsidRDefault="00614283" w:rsidP="00977360">
      <w:r>
        <w:t>{%p endif %}</w:t>
      </w:r>
    </w:p>
    <w:p w14:paraId="1623E8A1" w14:textId="0BCC5462" w:rsidR="00266AB0" w:rsidRPr="00266AB0" w:rsidRDefault="00266AB0" w:rsidP="00266AB0">
      <w:r>
        <w:tab/>
      </w:r>
      <w:r>
        <w:tab/>
        <w:t>{%p endif %}</w:t>
      </w:r>
    </w:p>
    <w:p w14:paraId="06F8D249" w14:textId="61301806" w:rsidR="004861F5" w:rsidRDefault="004861F5" w:rsidP="004861F5">
      <w:r>
        <w:t xml:space="preserve">                {%p endfor %}      </w:t>
      </w:r>
    </w:p>
    <w:p w14:paraId="12A8012E" w14:textId="77777777" w:rsidR="004861F5" w:rsidRDefault="004861F5" w:rsidP="004861F5">
      <w:r>
        <w:t xml:space="preserve">        {%p endfor %}</w:t>
      </w:r>
    </w:p>
    <w:p w14:paraId="52420033" w14:textId="77777777" w:rsidR="004861F5" w:rsidRDefault="004861F5" w:rsidP="004861F5">
      <w:r>
        <w:t xml:space="preserve">    {%p endfor %}</w:t>
      </w:r>
    </w:p>
    <w:p w14:paraId="490E9119" w14:textId="77777777" w:rsidR="004861F5" w:rsidRPr="004573E2" w:rsidRDefault="004861F5" w:rsidP="004861F5">
      <w:r>
        <w:t>{%p endif %}</w:t>
      </w:r>
    </w:p>
    <w:p w14:paraId="6506F8C0" w14:textId="65A81501" w:rsidR="003A0ACA" w:rsidRPr="004573E2" w:rsidRDefault="003A0ACA" w:rsidP="004861F5"/>
    <w:sectPr w:rsidR="003A0ACA" w:rsidRPr="004573E2" w:rsidSect="001B1AC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01844" w14:textId="77777777" w:rsidR="009A3071" w:rsidRPr="000C3C18" w:rsidRDefault="009A3071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43FBFBF5" w14:textId="77777777" w:rsidR="009A3071" w:rsidRPr="000C3C18" w:rsidRDefault="009A3071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053718D6" w14:textId="77777777" w:rsidR="009A3071" w:rsidRDefault="009A30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shd w:val="clear" w:color="auto" w:fill="auto"/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FD40A2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34149465" w14:textId="3C24DDE6" w:rsidR="0009010B" w:rsidRDefault="0009010B" w:rsidP="0009010B">
          <w:pPr>
            <w:pStyle w:val="Voettekst"/>
          </w:pP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16945" w14:textId="77777777" w:rsidR="009A3071" w:rsidRPr="000C3C18" w:rsidRDefault="009A3071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4C340900" w14:textId="77777777" w:rsidR="009A3071" w:rsidRPr="000C3C18" w:rsidRDefault="009A3071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50C6F620" w14:textId="77777777" w:rsidR="009A3071" w:rsidRDefault="009A30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61615D" w:rsidRDefault="001B1AC6" w:rsidP="0061615D">
          <w:pPr>
            <w:pStyle w:val="HeaderFooterTekst"/>
          </w:pPr>
          <w:r w:rsidRPr="0061615D">
            <w:t>{{ titel }}</w:t>
          </w:r>
        </w:p>
      </w:tc>
      <w:tc>
        <w:tcPr>
          <w:tcW w:w="283" w:type="dxa"/>
        </w:tcPr>
        <w:p w14:paraId="30337DD2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193FFD" w:rsidRDefault="008766B6" w:rsidP="00193FFD">
              <w:pPr>
                <w:pStyle w:val="HeaderFooterTekst"/>
              </w:pPr>
              <w:r w:rsidRPr="00193FFD"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61615D" w:rsidRDefault="001B1AC6" w:rsidP="0061615D">
          <w:pPr>
            <w:pStyle w:val="HeaderFooterTekst"/>
          </w:pPr>
          <w:r w:rsidRPr="0061615D">
            <w:t>{{ subtitel }}</w:t>
          </w:r>
        </w:p>
      </w:tc>
      <w:tc>
        <w:tcPr>
          <w:tcW w:w="283" w:type="dxa"/>
        </w:tcPr>
        <w:p w14:paraId="55EAF8C7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3256CEC6" w14:textId="11017E44" w:rsidR="001B1AC6" w:rsidRPr="00193FFD" w:rsidRDefault="001B1AC6" w:rsidP="00193FFD">
          <w:pPr>
            <w:pStyle w:val="HeaderFooterTekst"/>
          </w:pPr>
          <w:r w:rsidRPr="00193FFD">
            <w:t xml:space="preserve">Geboortedatum: </w:t>
          </w:r>
          <w:sdt>
            <w:sdt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61615D" w:rsidRDefault="001B1AC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6746AD46" w14:textId="5A3997F2" w:rsidR="001B1AC6" w:rsidRPr="00193FFD" w:rsidRDefault="001B1AC6" w:rsidP="00193FFD">
          <w:pPr>
            <w:pStyle w:val="HeaderFooterTekst"/>
          </w:pPr>
          <w:r w:rsidRPr="00193FFD">
            <w:t xml:space="preserve">Woonplaats: </w:t>
          </w:r>
          <w:sdt>
            <w:sdt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61615D" w:rsidRDefault="008766B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0B9379ED" w14:textId="2977F18F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78307FBF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6826B9EE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30B7C092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463641A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440402BA" w14:textId="77777777" w:rsidR="008766B6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68E965C5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5CF22C5A" w14:textId="4679C818" w:rsidR="008766B6" w:rsidRDefault="008766B6" w:rsidP="008766B6">
          <w:pPr>
            <w:pStyle w:val="Koptekst"/>
            <w:jc w:val="right"/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519C6737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377E"/>
    <w:rsid w:val="000547B9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A4B24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1903"/>
    <w:rsid w:val="00112AE1"/>
    <w:rsid w:val="00114CBC"/>
    <w:rsid w:val="001218CB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33A7"/>
    <w:rsid w:val="00186557"/>
    <w:rsid w:val="00191AFB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2379"/>
    <w:rsid w:val="001C3A60"/>
    <w:rsid w:val="001C46B4"/>
    <w:rsid w:val="001C7C17"/>
    <w:rsid w:val="001D27CF"/>
    <w:rsid w:val="001D4BED"/>
    <w:rsid w:val="001D4DC5"/>
    <w:rsid w:val="001D4E95"/>
    <w:rsid w:val="001E6224"/>
    <w:rsid w:val="001E7F5C"/>
    <w:rsid w:val="001F1BC8"/>
    <w:rsid w:val="001F3654"/>
    <w:rsid w:val="001F3F2D"/>
    <w:rsid w:val="001F3F8C"/>
    <w:rsid w:val="001F445B"/>
    <w:rsid w:val="001F7B3A"/>
    <w:rsid w:val="002107AC"/>
    <w:rsid w:val="00213F5C"/>
    <w:rsid w:val="00216C57"/>
    <w:rsid w:val="00222C5A"/>
    <w:rsid w:val="00222C9B"/>
    <w:rsid w:val="0022409B"/>
    <w:rsid w:val="002401AF"/>
    <w:rsid w:val="002410D2"/>
    <w:rsid w:val="0024222E"/>
    <w:rsid w:val="002432D4"/>
    <w:rsid w:val="00253279"/>
    <w:rsid w:val="00253E4E"/>
    <w:rsid w:val="002600E6"/>
    <w:rsid w:val="00266AB0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7E93"/>
    <w:rsid w:val="00317F10"/>
    <w:rsid w:val="00321570"/>
    <w:rsid w:val="00324147"/>
    <w:rsid w:val="00331F05"/>
    <w:rsid w:val="00334A6E"/>
    <w:rsid w:val="00337820"/>
    <w:rsid w:val="00342AF0"/>
    <w:rsid w:val="00344B3D"/>
    <w:rsid w:val="00345F44"/>
    <w:rsid w:val="00352815"/>
    <w:rsid w:val="00353162"/>
    <w:rsid w:val="003569B4"/>
    <w:rsid w:val="0036074B"/>
    <w:rsid w:val="00362317"/>
    <w:rsid w:val="003651FC"/>
    <w:rsid w:val="00366172"/>
    <w:rsid w:val="0037011C"/>
    <w:rsid w:val="00370561"/>
    <w:rsid w:val="003749F1"/>
    <w:rsid w:val="0037668B"/>
    <w:rsid w:val="00385D74"/>
    <w:rsid w:val="003872D9"/>
    <w:rsid w:val="00387DB0"/>
    <w:rsid w:val="003902C1"/>
    <w:rsid w:val="00392F1B"/>
    <w:rsid w:val="00397DAF"/>
    <w:rsid w:val="003A0ACA"/>
    <w:rsid w:val="003A4EF0"/>
    <w:rsid w:val="003A7836"/>
    <w:rsid w:val="003B6D4B"/>
    <w:rsid w:val="003B79C0"/>
    <w:rsid w:val="003C33A6"/>
    <w:rsid w:val="003C68C4"/>
    <w:rsid w:val="003D23F5"/>
    <w:rsid w:val="003D3BEC"/>
    <w:rsid w:val="003E058D"/>
    <w:rsid w:val="003E1852"/>
    <w:rsid w:val="003E3A9B"/>
    <w:rsid w:val="003E504E"/>
    <w:rsid w:val="003E5C8F"/>
    <w:rsid w:val="003E6AF3"/>
    <w:rsid w:val="003F013A"/>
    <w:rsid w:val="003F1B17"/>
    <w:rsid w:val="003F1C32"/>
    <w:rsid w:val="003F2885"/>
    <w:rsid w:val="003F2DA1"/>
    <w:rsid w:val="003F6C35"/>
    <w:rsid w:val="003F6FD9"/>
    <w:rsid w:val="00404693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7E1F"/>
    <w:rsid w:val="0048489F"/>
    <w:rsid w:val="004861F5"/>
    <w:rsid w:val="004B1425"/>
    <w:rsid w:val="004B6E4B"/>
    <w:rsid w:val="004C78A7"/>
    <w:rsid w:val="004D09D3"/>
    <w:rsid w:val="004D27DE"/>
    <w:rsid w:val="004D566B"/>
    <w:rsid w:val="004F34BC"/>
    <w:rsid w:val="00502C42"/>
    <w:rsid w:val="00502C6D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3670"/>
    <w:rsid w:val="0053406C"/>
    <w:rsid w:val="00543B02"/>
    <w:rsid w:val="00551787"/>
    <w:rsid w:val="005556D2"/>
    <w:rsid w:val="00557CB3"/>
    <w:rsid w:val="0056502E"/>
    <w:rsid w:val="00574191"/>
    <w:rsid w:val="005751B9"/>
    <w:rsid w:val="0057772A"/>
    <w:rsid w:val="005801F3"/>
    <w:rsid w:val="00586F29"/>
    <w:rsid w:val="005870E4"/>
    <w:rsid w:val="0059326B"/>
    <w:rsid w:val="0059387E"/>
    <w:rsid w:val="005A5E84"/>
    <w:rsid w:val="005B0086"/>
    <w:rsid w:val="005B7E77"/>
    <w:rsid w:val="005C31AA"/>
    <w:rsid w:val="005C7139"/>
    <w:rsid w:val="005D258E"/>
    <w:rsid w:val="005D789A"/>
    <w:rsid w:val="005E11AA"/>
    <w:rsid w:val="005E120B"/>
    <w:rsid w:val="005E1B4B"/>
    <w:rsid w:val="005E55E7"/>
    <w:rsid w:val="005E6DDC"/>
    <w:rsid w:val="005F04C0"/>
    <w:rsid w:val="005F7DB6"/>
    <w:rsid w:val="0060113D"/>
    <w:rsid w:val="00603576"/>
    <w:rsid w:val="00603734"/>
    <w:rsid w:val="006052DE"/>
    <w:rsid w:val="0060750A"/>
    <w:rsid w:val="00613AE6"/>
    <w:rsid w:val="00614283"/>
    <w:rsid w:val="00614485"/>
    <w:rsid w:val="0061615D"/>
    <w:rsid w:val="00624199"/>
    <w:rsid w:val="0064388C"/>
    <w:rsid w:val="00645B55"/>
    <w:rsid w:val="00655BE1"/>
    <w:rsid w:val="00667A04"/>
    <w:rsid w:val="00673764"/>
    <w:rsid w:val="00677212"/>
    <w:rsid w:val="00692605"/>
    <w:rsid w:val="00693642"/>
    <w:rsid w:val="0069758D"/>
    <w:rsid w:val="006A4E0C"/>
    <w:rsid w:val="006B65FB"/>
    <w:rsid w:val="006B6787"/>
    <w:rsid w:val="006B6EC7"/>
    <w:rsid w:val="006B74E4"/>
    <w:rsid w:val="006C7C6F"/>
    <w:rsid w:val="006D07A9"/>
    <w:rsid w:val="006D0BBA"/>
    <w:rsid w:val="006D3E96"/>
    <w:rsid w:val="006D5926"/>
    <w:rsid w:val="006D5DB1"/>
    <w:rsid w:val="006D7D78"/>
    <w:rsid w:val="006E1D23"/>
    <w:rsid w:val="006E1E73"/>
    <w:rsid w:val="006E5BBE"/>
    <w:rsid w:val="006E7B7D"/>
    <w:rsid w:val="006F2C12"/>
    <w:rsid w:val="006F701F"/>
    <w:rsid w:val="00701F3B"/>
    <w:rsid w:val="007039C9"/>
    <w:rsid w:val="0070480F"/>
    <w:rsid w:val="0071313E"/>
    <w:rsid w:val="00716714"/>
    <w:rsid w:val="00716BBA"/>
    <w:rsid w:val="0072367E"/>
    <w:rsid w:val="007249A1"/>
    <w:rsid w:val="00732203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D04BD"/>
    <w:rsid w:val="007D145A"/>
    <w:rsid w:val="007D2354"/>
    <w:rsid w:val="007D50F0"/>
    <w:rsid w:val="007D6C23"/>
    <w:rsid w:val="007D7EE7"/>
    <w:rsid w:val="007E43EF"/>
    <w:rsid w:val="007E5341"/>
    <w:rsid w:val="007E7C97"/>
    <w:rsid w:val="007F3370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C61"/>
    <w:rsid w:val="00843445"/>
    <w:rsid w:val="00867981"/>
    <w:rsid w:val="00871CAE"/>
    <w:rsid w:val="008766B6"/>
    <w:rsid w:val="00883A8C"/>
    <w:rsid w:val="00886540"/>
    <w:rsid w:val="00886B6F"/>
    <w:rsid w:val="008965B0"/>
    <w:rsid w:val="008973FC"/>
    <w:rsid w:val="00897EDC"/>
    <w:rsid w:val="008A08C2"/>
    <w:rsid w:val="008A60A1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3E8B"/>
    <w:rsid w:val="008F4451"/>
    <w:rsid w:val="00900906"/>
    <w:rsid w:val="00901C4C"/>
    <w:rsid w:val="00905928"/>
    <w:rsid w:val="009066D2"/>
    <w:rsid w:val="00912E9E"/>
    <w:rsid w:val="009152BA"/>
    <w:rsid w:val="009247AF"/>
    <w:rsid w:val="0092505A"/>
    <w:rsid w:val="00932EFB"/>
    <w:rsid w:val="00933F1D"/>
    <w:rsid w:val="00937102"/>
    <w:rsid w:val="00944D26"/>
    <w:rsid w:val="009466B9"/>
    <w:rsid w:val="009472D3"/>
    <w:rsid w:val="0095027C"/>
    <w:rsid w:val="00951767"/>
    <w:rsid w:val="00954A9B"/>
    <w:rsid w:val="009573B0"/>
    <w:rsid w:val="009574B2"/>
    <w:rsid w:val="00962218"/>
    <w:rsid w:val="00974AF2"/>
    <w:rsid w:val="00977360"/>
    <w:rsid w:val="009809F5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071"/>
    <w:rsid w:val="009A3CAC"/>
    <w:rsid w:val="009B0323"/>
    <w:rsid w:val="009B78F4"/>
    <w:rsid w:val="009B7ECF"/>
    <w:rsid w:val="009C6F65"/>
    <w:rsid w:val="009D37D2"/>
    <w:rsid w:val="009D6EF7"/>
    <w:rsid w:val="009E6217"/>
    <w:rsid w:val="009E6B7B"/>
    <w:rsid w:val="009F1951"/>
    <w:rsid w:val="009F245C"/>
    <w:rsid w:val="009F3022"/>
    <w:rsid w:val="009F6B8D"/>
    <w:rsid w:val="009F743F"/>
    <w:rsid w:val="00A04300"/>
    <w:rsid w:val="00A07EC5"/>
    <w:rsid w:val="00A125F8"/>
    <w:rsid w:val="00A16B28"/>
    <w:rsid w:val="00A224F7"/>
    <w:rsid w:val="00A25E1B"/>
    <w:rsid w:val="00A263E6"/>
    <w:rsid w:val="00A26D2A"/>
    <w:rsid w:val="00A33AAE"/>
    <w:rsid w:val="00A37D29"/>
    <w:rsid w:val="00A41596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A763B"/>
    <w:rsid w:val="00AB22FC"/>
    <w:rsid w:val="00AB5C75"/>
    <w:rsid w:val="00AC15C8"/>
    <w:rsid w:val="00AC1B58"/>
    <w:rsid w:val="00AC7AB2"/>
    <w:rsid w:val="00AD4EA5"/>
    <w:rsid w:val="00AE04C6"/>
    <w:rsid w:val="00AE1C63"/>
    <w:rsid w:val="00AE5D2C"/>
    <w:rsid w:val="00AE6319"/>
    <w:rsid w:val="00AF3C48"/>
    <w:rsid w:val="00B00A95"/>
    <w:rsid w:val="00B04A6C"/>
    <w:rsid w:val="00B06573"/>
    <w:rsid w:val="00B12FC2"/>
    <w:rsid w:val="00B14D91"/>
    <w:rsid w:val="00B17C1A"/>
    <w:rsid w:val="00B32877"/>
    <w:rsid w:val="00B34D0D"/>
    <w:rsid w:val="00B37D60"/>
    <w:rsid w:val="00B409B7"/>
    <w:rsid w:val="00B45A24"/>
    <w:rsid w:val="00B47253"/>
    <w:rsid w:val="00B63171"/>
    <w:rsid w:val="00B67A3D"/>
    <w:rsid w:val="00B72BAA"/>
    <w:rsid w:val="00B763AD"/>
    <w:rsid w:val="00B76E0E"/>
    <w:rsid w:val="00B81192"/>
    <w:rsid w:val="00B87D37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17C5"/>
    <w:rsid w:val="00BE3E6B"/>
    <w:rsid w:val="00BF303D"/>
    <w:rsid w:val="00BF6322"/>
    <w:rsid w:val="00BF6A60"/>
    <w:rsid w:val="00C0153E"/>
    <w:rsid w:val="00C06AB3"/>
    <w:rsid w:val="00C15B81"/>
    <w:rsid w:val="00C27417"/>
    <w:rsid w:val="00C315A9"/>
    <w:rsid w:val="00C357CE"/>
    <w:rsid w:val="00C42166"/>
    <w:rsid w:val="00C4472E"/>
    <w:rsid w:val="00C479E3"/>
    <w:rsid w:val="00C508CD"/>
    <w:rsid w:val="00C51E30"/>
    <w:rsid w:val="00C53494"/>
    <w:rsid w:val="00C53C3A"/>
    <w:rsid w:val="00C63420"/>
    <w:rsid w:val="00C65357"/>
    <w:rsid w:val="00C67FA8"/>
    <w:rsid w:val="00C72346"/>
    <w:rsid w:val="00C74494"/>
    <w:rsid w:val="00C80E75"/>
    <w:rsid w:val="00C83827"/>
    <w:rsid w:val="00C8431E"/>
    <w:rsid w:val="00C84752"/>
    <w:rsid w:val="00C85AE2"/>
    <w:rsid w:val="00C933F7"/>
    <w:rsid w:val="00C9536C"/>
    <w:rsid w:val="00C9740C"/>
    <w:rsid w:val="00CA392E"/>
    <w:rsid w:val="00CB1753"/>
    <w:rsid w:val="00CB2C2C"/>
    <w:rsid w:val="00CB2F24"/>
    <w:rsid w:val="00CB3197"/>
    <w:rsid w:val="00CB37A1"/>
    <w:rsid w:val="00CB4EEA"/>
    <w:rsid w:val="00CC024B"/>
    <w:rsid w:val="00CC185D"/>
    <w:rsid w:val="00CC3D57"/>
    <w:rsid w:val="00CC4568"/>
    <w:rsid w:val="00CC52FC"/>
    <w:rsid w:val="00CD159C"/>
    <w:rsid w:val="00CD572C"/>
    <w:rsid w:val="00CD68AF"/>
    <w:rsid w:val="00CF1CF7"/>
    <w:rsid w:val="00CF2F73"/>
    <w:rsid w:val="00CF57E7"/>
    <w:rsid w:val="00CF795B"/>
    <w:rsid w:val="00D000C6"/>
    <w:rsid w:val="00D00832"/>
    <w:rsid w:val="00D00DCE"/>
    <w:rsid w:val="00D02CE0"/>
    <w:rsid w:val="00D04680"/>
    <w:rsid w:val="00D06BEF"/>
    <w:rsid w:val="00D10BC8"/>
    <w:rsid w:val="00D17C53"/>
    <w:rsid w:val="00D2032B"/>
    <w:rsid w:val="00D45418"/>
    <w:rsid w:val="00D464A5"/>
    <w:rsid w:val="00D5312B"/>
    <w:rsid w:val="00D548C3"/>
    <w:rsid w:val="00D56D7A"/>
    <w:rsid w:val="00D6539B"/>
    <w:rsid w:val="00D65AE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13FA"/>
    <w:rsid w:val="00D9419B"/>
    <w:rsid w:val="00DA2009"/>
    <w:rsid w:val="00DA5233"/>
    <w:rsid w:val="00DA7564"/>
    <w:rsid w:val="00DA7757"/>
    <w:rsid w:val="00DB16CB"/>
    <w:rsid w:val="00DB2521"/>
    <w:rsid w:val="00DB3665"/>
    <w:rsid w:val="00DB75BD"/>
    <w:rsid w:val="00DC42B4"/>
    <w:rsid w:val="00DC59F1"/>
    <w:rsid w:val="00DC5CAF"/>
    <w:rsid w:val="00DC697E"/>
    <w:rsid w:val="00DE2339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D38"/>
    <w:rsid w:val="00E34ED3"/>
    <w:rsid w:val="00E41C57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6072"/>
    <w:rsid w:val="00EA09F7"/>
    <w:rsid w:val="00EB362C"/>
    <w:rsid w:val="00EB7614"/>
    <w:rsid w:val="00EC112C"/>
    <w:rsid w:val="00EC4699"/>
    <w:rsid w:val="00EC59A5"/>
    <w:rsid w:val="00EC7DE2"/>
    <w:rsid w:val="00ED2A5C"/>
    <w:rsid w:val="00ED36AD"/>
    <w:rsid w:val="00ED644C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6E92"/>
    <w:rsid w:val="00F30C9C"/>
    <w:rsid w:val="00F31BDD"/>
    <w:rsid w:val="00F346E8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187D"/>
    <w:rsid w:val="00F753B4"/>
    <w:rsid w:val="00F8095B"/>
    <w:rsid w:val="00F829B0"/>
    <w:rsid w:val="00F831E8"/>
    <w:rsid w:val="00F91003"/>
    <w:rsid w:val="00F9754A"/>
    <w:rsid w:val="00FA276B"/>
    <w:rsid w:val="00FA6E3E"/>
    <w:rsid w:val="00FA7DB7"/>
    <w:rsid w:val="00FB0879"/>
    <w:rsid w:val="00FB572B"/>
    <w:rsid w:val="00FC275C"/>
    <w:rsid w:val="00FD0E34"/>
    <w:rsid w:val="00FD2223"/>
    <w:rsid w:val="00FD3353"/>
    <w:rsid w:val="00FD40A2"/>
    <w:rsid w:val="00FD79EF"/>
    <w:rsid w:val="00FE0177"/>
    <w:rsid w:val="00FE1F74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795B"/>
    <w:pPr>
      <w:keepNext/>
      <w:keepLines/>
      <w:pageBreakBefore/>
      <w:spacing w:after="80"/>
      <w:outlineLvl w:val="0"/>
    </w:pPr>
    <w:rPr>
      <w:rFonts w:ascii="Tenorite" w:eastAsiaTheme="majorEastAsia" w:hAnsi="Tenorite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CF795B"/>
    <w:pPr>
      <w:keepNext/>
      <w:keepLines/>
      <w:spacing w:before="160" w:after="80"/>
      <w:outlineLvl w:val="1"/>
    </w:pPr>
    <w:rPr>
      <w:rFonts w:ascii="Tenorite" w:eastAsiaTheme="majorEastAsia" w:hAnsi="Tenorite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CF795B"/>
    <w:pPr>
      <w:keepNext/>
      <w:keepLines/>
      <w:spacing w:before="160" w:after="80"/>
      <w:outlineLvl w:val="2"/>
    </w:pPr>
    <w:rPr>
      <w:rFonts w:ascii="Tenorite" w:eastAsiaTheme="majorEastAsia" w:hAnsi="Tenorite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795B"/>
    <w:rPr>
      <w:rFonts w:ascii="Tenorite" w:eastAsiaTheme="majorEastAsia" w:hAnsi="Tenorite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 w:val="20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795B"/>
    <w:pPr>
      <w:spacing w:after="80" w:line="240" w:lineRule="auto"/>
      <w:ind w:left="2832"/>
      <w:contextualSpacing/>
    </w:pPr>
    <w:rPr>
      <w:rFonts w:ascii="Tenorite" w:eastAsiaTheme="majorEastAsia" w:hAnsi="Tenorite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795B"/>
    <w:rPr>
      <w:rFonts w:ascii="Tenorite" w:eastAsiaTheme="majorEastAsia" w:hAnsi="Tenorite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72367E"/>
    <w:pPr>
      <w:spacing w:after="40" w:line="259" w:lineRule="auto"/>
    </w:pPr>
    <w:rPr>
      <w:rFonts w:asciiTheme="majorHAnsi" w:hAnsiTheme="majorHAnsi"/>
      <w:b/>
      <w:sz w:val="18"/>
    </w:rPr>
  </w:style>
  <w:style w:type="character" w:customStyle="1" w:styleId="ToelichtingChar">
    <w:name w:val="Toelichting Char"/>
    <w:basedOn w:val="Standaardalinea-lettertype"/>
    <w:link w:val="Toelichting"/>
    <w:rsid w:val="0072367E"/>
    <w:rPr>
      <w:rFonts w:asciiTheme="majorHAnsi" w:hAnsiTheme="majorHAnsi"/>
      <w:b/>
      <w:noProof/>
      <w:sz w:val="18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  <w:style w:type="paragraph" w:customStyle="1" w:styleId="ParagraafToelichting">
    <w:name w:val="Paragraaf_Toelichting"/>
    <w:basedOn w:val="Standaard"/>
    <w:link w:val="ParagraafToelichtingChar"/>
    <w:qFormat/>
    <w:rsid w:val="004B6E4B"/>
    <w:pPr>
      <w:spacing w:after="0" w:line="240" w:lineRule="auto"/>
      <w:outlineLvl w:val="3"/>
      <w15:collapsed/>
    </w:pPr>
    <w:rPr>
      <w:b/>
      <w:color w:val="467886" w:themeColor="accent2"/>
    </w:rPr>
  </w:style>
  <w:style w:type="character" w:customStyle="1" w:styleId="ParagraafToelichtingChar">
    <w:name w:val="Paragraaf_Toelichting Char"/>
    <w:basedOn w:val="Standaardalinea-lettertype"/>
    <w:link w:val="ParagraafToelichting"/>
    <w:rsid w:val="004B6E4B"/>
    <w:rPr>
      <w:b/>
      <w:noProof/>
      <w:color w:val="467886" w:themeColor="accent2"/>
      <w:sz w:val="20"/>
    </w:rPr>
  </w:style>
  <w:style w:type="paragraph" w:customStyle="1" w:styleId="Eindetoelichting">
    <w:name w:val="Einde_toelichting"/>
    <w:basedOn w:val="Standaard"/>
    <w:link w:val="EindetoelichtingChar"/>
    <w:qFormat/>
    <w:rsid w:val="001218CB"/>
    <w:pPr>
      <w:spacing w:after="0"/>
      <w:outlineLvl w:val="2"/>
    </w:pPr>
    <w:rPr>
      <w:sz w:val="12"/>
    </w:rPr>
  </w:style>
  <w:style w:type="character" w:customStyle="1" w:styleId="EindetoelichtingChar">
    <w:name w:val="Einde_toelichting Char"/>
    <w:basedOn w:val="Standaardalinea-lettertype"/>
    <w:link w:val="Eindetoelichting"/>
    <w:rsid w:val="001218CB"/>
    <w:rPr>
      <w:noProof/>
      <w:sz w:val="12"/>
    </w:rPr>
  </w:style>
  <w:style w:type="paragraph" w:customStyle="1" w:styleId="Inhoudtoelichting">
    <w:name w:val="Inhoud_toelichting"/>
    <w:basedOn w:val="Standaard"/>
    <w:link w:val="InhoudtoelichtingChar"/>
    <w:qFormat/>
    <w:rsid w:val="000A4B24"/>
    <w:pPr>
      <w:spacing w:after="0"/>
      <w:outlineLvl w:val="4"/>
    </w:pPr>
    <w:rPr>
      <w:b/>
      <w:bCs/>
      <w:color w:val="747474" w:themeColor="background2" w:themeShade="80"/>
    </w:rPr>
  </w:style>
  <w:style w:type="character" w:customStyle="1" w:styleId="InhoudtoelichtingChar">
    <w:name w:val="Inhoud_toelichting Char"/>
    <w:basedOn w:val="Standaardalinea-lettertype"/>
    <w:link w:val="Inhoudtoelichting"/>
    <w:rsid w:val="000A4B24"/>
    <w:rPr>
      <w:b/>
      <w:bCs/>
      <w:noProof/>
      <w:color w:val="747474" w:themeColor="background2" w:themeShade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9A24AF" w:rsidP="009A24AF">
          <w:pPr>
            <w:pStyle w:val="EC50AACC616344F6A72BDABE78747E86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9A24AF" w:rsidP="009A24AF">
          <w:pPr>
            <w:pStyle w:val="7E0A4BB2669B467494448D0B27AE7D6B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9A24AF" w:rsidP="009A24AF">
          <w:pPr>
            <w:pStyle w:val="0B6B684DC07F47BAAA790ACAAD992BE1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13CDA7F83C4477B9378E193AD9769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68490D-070B-4C18-ABA4-06A903E75D6C}"/>
      </w:docPartPr>
      <w:docPartBody>
        <w:p w:rsidR="009B7702" w:rsidRDefault="002B748B" w:rsidP="002B748B">
          <w:pPr>
            <w:pStyle w:val="D13CDA7F83C4477B9378E193AD97691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0D0A80F824E4820A9B217398BE7E7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A9CABA-6269-4725-875A-E9244BD84EFF}"/>
      </w:docPartPr>
      <w:docPartBody>
        <w:p w:rsidR="009B7702" w:rsidRDefault="002B748B" w:rsidP="002B748B">
          <w:pPr>
            <w:pStyle w:val="E0D0A80F824E4820A9B217398BE7E78E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2B748B" w:rsidP="002B748B">
          <w:pPr>
            <w:pStyle w:val="FD976760467240E293E2D9E8F391C1C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CB1854" w:rsidP="00CB1854">
          <w:pPr>
            <w:pStyle w:val="BAA5ADB7272D4912BBA55411C0B10F2B"/>
          </w:pPr>
          <w:r w:rsidRPr="00144176">
            <w:rPr>
              <w:rStyle w:val="Tekstvantijdelijkeaanduiding"/>
              <w:color w:val="auto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F20E77">
          <w:r w:rsidRPr="00FF79A9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F20E77">
          <w:r w:rsidRPr="00FF79A9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F20E77">
          <w:r w:rsidRPr="00FF79A9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F20E77">
          <w:r w:rsidRPr="00FF79A9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F20E77">
          <w:r w:rsidRPr="00FF79A9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F20E77">
          <w:r w:rsidRPr="00FF79A9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F20E77" w:rsidP="00F20E77">
          <w:pPr>
            <w:pStyle w:val="3654AA84BCDA4AC8B0ED170143979261"/>
          </w:pPr>
          <w:r w:rsidRPr="00144176">
            <w:rPr>
              <w:rStyle w:val="Tekstvantijdelijkeaanduiding"/>
              <w:color w:val="auto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E892C569E710450192BD24BB45888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835101-DAB3-4005-90FC-A950985302C0}"/>
      </w:docPartPr>
      <w:docPartBody>
        <w:p w:rsidR="00A8648D" w:rsidRDefault="0029712D" w:rsidP="0029712D">
          <w:pPr>
            <w:pStyle w:val="E892C569E710450192BD24BB45888AB3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B14E3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1D4E95"/>
    <w:rsid w:val="00201E48"/>
    <w:rsid w:val="00216C57"/>
    <w:rsid w:val="00267698"/>
    <w:rsid w:val="0029712D"/>
    <w:rsid w:val="002B748B"/>
    <w:rsid w:val="002E4A3A"/>
    <w:rsid w:val="002E4A81"/>
    <w:rsid w:val="002F2A5C"/>
    <w:rsid w:val="00317E93"/>
    <w:rsid w:val="00342AF0"/>
    <w:rsid w:val="003626A8"/>
    <w:rsid w:val="00371FF8"/>
    <w:rsid w:val="003832A0"/>
    <w:rsid w:val="003902C1"/>
    <w:rsid w:val="003E6AF3"/>
    <w:rsid w:val="00440766"/>
    <w:rsid w:val="0044248E"/>
    <w:rsid w:val="00482539"/>
    <w:rsid w:val="004915BF"/>
    <w:rsid w:val="004C78A7"/>
    <w:rsid w:val="00503BF8"/>
    <w:rsid w:val="00507AC9"/>
    <w:rsid w:val="005563ED"/>
    <w:rsid w:val="00557CB3"/>
    <w:rsid w:val="005A2C38"/>
    <w:rsid w:val="005B0086"/>
    <w:rsid w:val="00603576"/>
    <w:rsid w:val="00667912"/>
    <w:rsid w:val="006A4E0C"/>
    <w:rsid w:val="006C6AE9"/>
    <w:rsid w:val="006D3E96"/>
    <w:rsid w:val="0071313E"/>
    <w:rsid w:val="007204D2"/>
    <w:rsid w:val="00770E49"/>
    <w:rsid w:val="00787BED"/>
    <w:rsid w:val="007A4110"/>
    <w:rsid w:val="007B58B9"/>
    <w:rsid w:val="007B6463"/>
    <w:rsid w:val="007C70D4"/>
    <w:rsid w:val="007D6C23"/>
    <w:rsid w:val="00801FA8"/>
    <w:rsid w:val="00825945"/>
    <w:rsid w:val="0083711E"/>
    <w:rsid w:val="00876762"/>
    <w:rsid w:val="008D1047"/>
    <w:rsid w:val="0093124B"/>
    <w:rsid w:val="00946BE0"/>
    <w:rsid w:val="00952EE0"/>
    <w:rsid w:val="00974AF2"/>
    <w:rsid w:val="009A24AF"/>
    <w:rsid w:val="009B15F8"/>
    <w:rsid w:val="009B7702"/>
    <w:rsid w:val="009C6BAE"/>
    <w:rsid w:val="00A50DC9"/>
    <w:rsid w:val="00A77A1A"/>
    <w:rsid w:val="00A8648D"/>
    <w:rsid w:val="00AA762A"/>
    <w:rsid w:val="00AA763B"/>
    <w:rsid w:val="00AD48CC"/>
    <w:rsid w:val="00AE1764"/>
    <w:rsid w:val="00AF6345"/>
    <w:rsid w:val="00B00A95"/>
    <w:rsid w:val="00B054E1"/>
    <w:rsid w:val="00B16DC7"/>
    <w:rsid w:val="00B72BAA"/>
    <w:rsid w:val="00B81773"/>
    <w:rsid w:val="00B8655A"/>
    <w:rsid w:val="00B87D37"/>
    <w:rsid w:val="00B95B77"/>
    <w:rsid w:val="00BA34C1"/>
    <w:rsid w:val="00BE0A00"/>
    <w:rsid w:val="00BF6322"/>
    <w:rsid w:val="00BF6A60"/>
    <w:rsid w:val="00C315A9"/>
    <w:rsid w:val="00C74494"/>
    <w:rsid w:val="00C941D3"/>
    <w:rsid w:val="00C945C2"/>
    <w:rsid w:val="00C956B5"/>
    <w:rsid w:val="00CA392E"/>
    <w:rsid w:val="00CA39AB"/>
    <w:rsid w:val="00CB1854"/>
    <w:rsid w:val="00CC4568"/>
    <w:rsid w:val="00CF0660"/>
    <w:rsid w:val="00D02CE0"/>
    <w:rsid w:val="00D0318E"/>
    <w:rsid w:val="00D16128"/>
    <w:rsid w:val="00D45418"/>
    <w:rsid w:val="00D65AEB"/>
    <w:rsid w:val="00D717F2"/>
    <w:rsid w:val="00D76E2B"/>
    <w:rsid w:val="00D82083"/>
    <w:rsid w:val="00D9001A"/>
    <w:rsid w:val="00D913FA"/>
    <w:rsid w:val="00D9650C"/>
    <w:rsid w:val="00DB16CB"/>
    <w:rsid w:val="00DE7AAD"/>
    <w:rsid w:val="00E17557"/>
    <w:rsid w:val="00E410E7"/>
    <w:rsid w:val="00E8419F"/>
    <w:rsid w:val="00E96072"/>
    <w:rsid w:val="00EB5C51"/>
    <w:rsid w:val="00EE13D1"/>
    <w:rsid w:val="00EF025B"/>
    <w:rsid w:val="00EF22C6"/>
    <w:rsid w:val="00EF65EF"/>
    <w:rsid w:val="00F20E77"/>
    <w:rsid w:val="00F57B5C"/>
    <w:rsid w:val="00F7187D"/>
    <w:rsid w:val="00FB48CE"/>
    <w:rsid w:val="00FC58A3"/>
    <w:rsid w:val="00F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9712D"/>
    <w:rPr>
      <w:color w:val="808080"/>
    </w:rPr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D13CDA7F83C4477B9378E193AD976918">
    <w:name w:val="D13CDA7F83C4477B9378E193AD976918"/>
    <w:rsid w:val="002B748B"/>
  </w:style>
  <w:style w:type="paragraph" w:customStyle="1" w:styleId="E0D0A80F824E4820A9B217398BE7E78E">
    <w:name w:val="E0D0A80F824E4820A9B217398BE7E78E"/>
    <w:rsid w:val="002B748B"/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  <w:style w:type="paragraph" w:customStyle="1" w:styleId="E892C569E710450192BD24BB45888AB3">
    <w:name w:val="E892C569E710450192BD24BB45888AB3"/>
    <w:rsid w:val="00297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3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387</Words>
  <Characters>2132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31</cp:revision>
  <dcterms:created xsi:type="dcterms:W3CDTF">2025-07-09T14:04:00Z</dcterms:created>
  <dcterms:modified xsi:type="dcterms:W3CDTF">2025-07-09T15:23:00Z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