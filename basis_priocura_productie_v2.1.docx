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704289528"/>
            <w:placeholder>
              <w:docPart w:val="71C41C850E8D4C0A8BFD00909C7188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421DDE1A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1407726896"/>
            <w:placeholder>
              <w:docPart w:val="C11A00EF110D4FCD87409C86B038EE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23BAC39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1830934932"/>
            <w:placeholder>
              <w:docPart w:val="C0CC9F32111D4CB9A9CE0885B9EB60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64C0C003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Deskundige_Naam"/>
            <w:tag w:val="Deskundige_Naam"/>
            <w:id w:val="251400753"/>
            <w:placeholder>
              <w:docPart w:val="EC7E178D74554E3991599168D27F3E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5643392E" w14:textId="75F6E040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[Deskundige_Naam]</w:t>
                </w:r>
              </w:p>
            </w:tc>
          </w:sdtContent>
        </w:sdt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sdt>
          <w:sdtPr>
            <w:alias w:val="Deskundige_Functie"/>
            <w:tag w:val="Deskundige_Functie"/>
            <w:id w:val="-1925722992"/>
            <w:placeholder>
              <w:docPart w:val="7DB21BB013054D71991458B050008A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<w:text/>
          </w:sdtPr>
          <w:sdtContent>
            <w:tc>
              <w:tcPr>
                <w:tcW w:w="8788" w:type="dxa"/>
              </w:tcPr>
              <w:p w14:paraId="46A308C0" w14:textId="48D81DD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[Deskundige_Functie]</w:t>
                </w:r>
              </w:p>
            </w:tc>
          </w:sdtContent>
        </w:sdt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sdt>
          <w:sdtPr>
            <w:alias w:val="Deskundige_BIG"/>
            <w:tag w:val="Deskundige_BIG"/>
            <w:id w:val="-154154903"/>
            <w:placeholder>
              <w:docPart w:val="EE27A4EF5FB84C10AD4B6089E9D7302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<w:text/>
          </w:sdtPr>
          <w:sdtContent>
            <w:tc>
              <w:tcPr>
                <w:tcW w:w="8788" w:type="dxa"/>
              </w:tcPr>
              <w:p w14:paraId="72C27225" w14:textId="74AF0C4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[Deskundige_BIG]</w:t>
                </w:r>
              </w:p>
            </w:tc>
          </w:sdtContent>
        </w:sdt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339694875"/>
            <w:placeholder>
              <w:docPart w:val="1223587E5A27421EA83DFB6E1DE7CE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7EFB8C4C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657380562"/>
            <w:placeholder>
              <w:docPart w:val="DA3FFA7908DB451DBF1B0B4DF9B24FC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1C71CDC4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1882511632"/>
            <w:placeholder>
              <w:docPart w:val="21D3FDD3EAB2453E8CFCF47920EE9CD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0431A8CD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44176" w:rsidRDefault="001F3654" w:rsidP="00144176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-1679502114"/>
            <w:placeholder>
              <w:docPart w:val="38318C4199A4403998B85B199905A4F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38556CBA" w:rsidR="001F3654" w:rsidRPr="00144176" w:rsidRDefault="001F3654" w:rsidP="00144176">
                <w:pPr>
                  <w:pStyle w:val="TabelStandaard"/>
                </w:pPr>
                <w:r w:rsidRPr="00191AFB">
                  <w:rPr>
                    <w:rStyle w:val="Tekstvantijdelijkeaanduiding"/>
                    <w:color w:val="auto"/>
                  </w:rPr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-707798433"/>
            <w:placeholder>
              <w:docPart w:val="77139F9A5A6B4149B7F9BD1841D8E1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04FCE232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1822683071"/>
            <w:placeholder>
              <w:docPart w:val="41D375A4F46F4084BAA915B651B0ED9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C8F11CE" w:rsidR="001F3654" w:rsidRPr="00144176" w:rsidRDefault="001F3654" w:rsidP="00144176">
                <w:pPr>
                  <w:pStyle w:val="TabelStandaard"/>
                </w:pPr>
                <w:r w:rsidRPr="00144176">
                  <w:rPr>
                    <w:rStyle w:val="Tekstvantijdelijkeaanduiding"/>
                    <w:color w:val="auto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39F3672F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09F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2CDC49C8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09F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77777777" w:rsidR="004861F5" w:rsidRDefault="004861F5" w:rsidP="004861F5">
      <w:r>
        <w:t xml:space="preserve">    {%p for hoofdstuk, paragrafen in hoofdstukken.items() %}            </w:t>
      </w:r>
    </w:p>
    <w:p w14:paraId="5E019E81" w14:textId="77777777" w:rsidR="004861F5" w:rsidRDefault="004861F5" w:rsidP="004861F5">
      <w:pPr>
        <w:pStyle w:val="Kop1"/>
      </w:pPr>
      <w:bookmarkStart w:id="0" w:name="_Toc198502593"/>
      <w:r>
        <w:lastRenderedPageBreak/>
        <w:t>{{ hoofdstuk }}</w:t>
      </w:r>
      <w:bookmarkEnd w:id="0"/>
    </w:p>
    <w:p w14:paraId="7F2A9F0A" w14:textId="77777777" w:rsidR="004861F5" w:rsidRDefault="004861F5" w:rsidP="004861F5">
      <w:r>
        <w:t xml:space="preserve">        {%p for paragraaf, data in paragrafen.items() 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2CC28B37" w:rsidR="004861F5" w:rsidRPr="00BB430A" w:rsidRDefault="004861F5" w:rsidP="004861F5">
      <w:pPr>
        <w:rPr>
          <w:lang w:val="en-GB"/>
        </w:rPr>
      </w:pPr>
      <w:r w:rsidRPr="00BB430A">
        <w:rPr>
          <w:lang w:val="en-GB"/>
        </w:rPr>
        <w:t>{{%p if not (data.tekst or data.toelichting or data.vragen</w:t>
      </w:r>
      <w:r w:rsidR="00BB430A" w:rsidRPr="00BB430A">
        <w:rPr>
          <w:lang w:val="en-GB"/>
        </w:rPr>
        <w:t xml:space="preserve"> or data</w:t>
      </w:r>
      <w:r w:rsidR="00BB430A">
        <w:rPr>
          <w:lang w:val="en-GB"/>
        </w:rPr>
        <w:t>.items()</w:t>
      </w:r>
      <w:r w:rsidRPr="00BB430A">
        <w:rPr>
          <w:lang w:val="en-GB"/>
        </w:rPr>
        <w:t>) %}}</w:t>
      </w:r>
    </w:p>
    <w:p w14:paraId="5DADFF19" w14:textId="77777777" w:rsidR="004861F5" w:rsidRPr="00BB430A" w:rsidRDefault="004861F5" w:rsidP="004861F5">
      <w:pPr>
        <w:rPr>
          <w:lang w:val="en-GB"/>
        </w:rPr>
      </w:pPr>
    </w:p>
    <w:p w14:paraId="77203A92" w14:textId="77777777" w:rsidR="004861F5" w:rsidRPr="00923430" w:rsidRDefault="004861F5" w:rsidP="004861F5">
      <w:r w:rsidRPr="00923430">
        <w:t>{{%p endif %}}</w:t>
      </w:r>
    </w:p>
    <w:p w14:paraId="2A73E0BC" w14:textId="77777777" w:rsidR="004861F5" w:rsidRPr="00923430" w:rsidRDefault="004861F5" w:rsidP="004861F5">
      <w:r w:rsidRPr="00923430">
        <w:t xml:space="preserve">            {%p if data.toelichting %}</w:t>
      </w:r>
    </w:p>
    <w:p w14:paraId="3A816324" w14:textId="77777777" w:rsidR="004861F5" w:rsidRDefault="004861F5" w:rsidP="001C7C17">
      <w:pPr>
        <w:pStyle w:val="Toelichting"/>
      </w:pPr>
      <w:r>
        <w:t>{{ data.toelichting }}</w:t>
      </w:r>
    </w:p>
    <w:p w14:paraId="10C52390" w14:textId="77777777" w:rsidR="004861F5" w:rsidRPr="00C027B0" w:rsidRDefault="004861F5" w:rsidP="004861F5">
      <w:r>
        <w:t xml:space="preserve">            </w:t>
      </w:r>
      <w:r w:rsidRPr="00C027B0">
        <w:t>{%p endif %}</w:t>
      </w:r>
    </w:p>
    <w:p w14:paraId="75F209BA" w14:textId="77777777" w:rsidR="004861F5" w:rsidRPr="00C027B0" w:rsidRDefault="004861F5" w:rsidP="004861F5">
      <w:r w:rsidRPr="00C027B0">
        <w:t xml:space="preserve">            {%p if data.tekst %}</w:t>
      </w:r>
    </w:p>
    <w:p w14:paraId="616C0A2C" w14:textId="77777777" w:rsidR="004861F5" w:rsidRPr="00C027B0" w:rsidRDefault="004861F5" w:rsidP="004861F5">
      <w:r w:rsidRPr="00C027B0">
        <w:t>{{ data.tekst }}</w:t>
      </w:r>
    </w:p>
    <w:p w14:paraId="08CF1F84" w14:textId="77777777" w:rsidR="004861F5" w:rsidRPr="00C027B0" w:rsidRDefault="004861F5" w:rsidP="004861F5">
      <w:r w:rsidRPr="00C027B0">
        <w:t xml:space="preserve">            {%p endif %}</w:t>
      </w:r>
    </w:p>
    <w:p w14:paraId="0CF8C327" w14:textId="77777777" w:rsidR="004861F5" w:rsidRPr="00C027B0" w:rsidRDefault="004861F5" w:rsidP="004861F5">
      <w:r w:rsidRPr="00C027B0"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C027B0"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40564BE5" w:rsidR="004861F5" w:rsidRDefault="004861F5" w:rsidP="004861F5">
      <w:r>
        <w:t xml:space="preserve">                {%p for subparagraaf, inhoud in data.items() %}</w:t>
      </w:r>
    </w:p>
    <w:p w14:paraId="6E052A16" w14:textId="45C3171B" w:rsidR="00266AB0" w:rsidRPr="00266AB0" w:rsidRDefault="00266AB0" w:rsidP="004861F5">
      <w:r>
        <w:tab/>
      </w:r>
      <w:r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577F9D20" w14:textId="7B910FE3" w:rsidR="00977360" w:rsidRPr="00977360" w:rsidRDefault="00977360" w:rsidP="00977360">
      <w:r>
        <w:t>{{ inhoud }}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2722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8E3A6" w14:textId="77777777" w:rsidR="006D0BBA" w:rsidRPr="000C3C18" w:rsidRDefault="006D0BB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38B8E08B" w14:textId="77777777" w:rsidR="006D0BBA" w:rsidRPr="000C3C18" w:rsidRDefault="006D0BB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1CEB4854" w14:textId="77777777" w:rsidR="006D0BBA" w:rsidRDefault="006D0B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CBEEB" w14:textId="77777777" w:rsidR="006D0BBA" w:rsidRPr="000C3C18" w:rsidRDefault="006D0BB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687D116C" w14:textId="77777777" w:rsidR="006D0BBA" w:rsidRPr="000C3C18" w:rsidRDefault="006D0BB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57188E3" w14:textId="77777777" w:rsidR="006D0BBA" w:rsidRDefault="006D0B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877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8"/>
      <w:gridCol w:w="1135"/>
      <w:gridCol w:w="4111"/>
      <w:gridCol w:w="283"/>
      <w:gridCol w:w="4820"/>
      <w:gridCol w:w="4820"/>
    </w:tblGrid>
    <w:tr w:rsidR="00191AFB" w:rsidRPr="000C3C18" w14:paraId="7FA4F2B7" w14:textId="77777777" w:rsidTr="00FD40A2">
      <w:trPr>
        <w:trHeight w:val="20"/>
      </w:trPr>
      <w:tc>
        <w:tcPr>
          <w:tcW w:w="708" w:type="dxa"/>
        </w:tcPr>
        <w:p w14:paraId="19634C63" w14:textId="6195A049" w:rsidR="00191AFB" w:rsidRDefault="00191AFB" w:rsidP="00191AFB">
          <w:pPr>
            <w:pStyle w:val="HeaderFooterTekst"/>
          </w:pPr>
        </w:p>
      </w:tc>
      <w:tc>
        <w:tcPr>
          <w:tcW w:w="1135" w:type="dxa"/>
          <w:vMerge w:val="restart"/>
        </w:tcPr>
        <w:p w14:paraId="11762EE2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DF1616D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titel }}</w:t>
          </w:r>
        </w:p>
      </w:tc>
      <w:tc>
        <w:tcPr>
          <w:tcW w:w="283" w:type="dxa"/>
        </w:tcPr>
        <w:p w14:paraId="30337DD2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Naam"/>
          <w:tag w:val="Betrokkene_Naam"/>
          <w:id w:val="158200901"/>
          <w:placeholder>
            <w:docPart w:val="14A2256D6AC248D08DF1178F3FBFBAB7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28D3CDA1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152E620C" w14:textId="77777777" w:rsidTr="00FD40A2">
      <w:trPr>
        <w:trHeight w:val="20"/>
      </w:trPr>
      <w:tc>
        <w:tcPr>
          <w:tcW w:w="708" w:type="dxa"/>
        </w:tcPr>
        <w:p w14:paraId="760063F1" w14:textId="77777777" w:rsidR="00191AFB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0807125C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12580600" w14:textId="77777777" w:rsidR="00191AFB" w:rsidRPr="00F450AA" w:rsidRDefault="00191AFB" w:rsidP="00191AFB">
          <w:pPr>
            <w:pStyle w:val="HeaderFooterTekst"/>
            <w:rPr>
              <w:sz w:val="18"/>
              <w:szCs w:val="18"/>
            </w:rPr>
          </w:pPr>
          <w:r w:rsidRPr="00954A9B">
            <w:rPr>
              <w:szCs w:val="20"/>
            </w:rPr>
            <w:t>{{ subtitel }}</w:t>
          </w:r>
        </w:p>
      </w:tc>
      <w:tc>
        <w:tcPr>
          <w:tcW w:w="283" w:type="dxa"/>
        </w:tcPr>
        <w:p w14:paraId="55EAF8C7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Geboortedatum"/>
          <w:tag w:val="Betrokkene_Geboortedatum"/>
          <w:id w:val="1892695975"/>
          <w:placeholder>
            <w:docPart w:val="4EC374DCC3834892BF705B07C32A16F5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<w:text/>
        </w:sdtPr>
        <w:sdtContent>
          <w:tc>
            <w:tcPr>
              <w:tcW w:w="4820" w:type="dxa"/>
            </w:tcPr>
            <w:p w14:paraId="3256CEC6" w14:textId="5D692922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[Betrokkene_Geboortedatum]</w:t>
              </w:r>
            </w:p>
          </w:tc>
        </w:sdtContent>
      </w:sdt>
      <w:tc>
        <w:tcPr>
          <w:tcW w:w="4820" w:type="dxa"/>
        </w:tcPr>
        <w:p w14:paraId="47474BA9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91AFB" w:rsidRPr="000C3C18" w14:paraId="43D1B4C9" w14:textId="77777777" w:rsidTr="00FD40A2">
      <w:trPr>
        <w:trHeight w:val="20"/>
      </w:trPr>
      <w:tc>
        <w:tcPr>
          <w:tcW w:w="708" w:type="dxa"/>
        </w:tcPr>
        <w:p w14:paraId="2F741D0F" w14:textId="77777777" w:rsidR="00191AFB" w:rsidRPr="000C3C18" w:rsidRDefault="00191AFB" w:rsidP="00191AFB">
          <w:pPr>
            <w:pStyle w:val="HeaderFooterTekst"/>
          </w:pPr>
        </w:p>
      </w:tc>
      <w:tc>
        <w:tcPr>
          <w:tcW w:w="1135" w:type="dxa"/>
          <w:vMerge/>
        </w:tcPr>
        <w:p w14:paraId="148B92DB" w14:textId="77777777" w:rsidR="00191AFB" w:rsidRPr="008C2BC1" w:rsidRDefault="00191AFB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4111" w:type="dxa"/>
        </w:tcPr>
        <w:p w14:paraId="498D9D32" w14:textId="77777777" w:rsidR="00191AFB" w:rsidRPr="00F450AA" w:rsidRDefault="00191AFB" w:rsidP="00191AFB">
          <w:pPr>
            <w:pStyle w:val="HeaderFooterTekst"/>
            <w:jc w:val="right"/>
            <w:rPr>
              <w:sz w:val="18"/>
              <w:szCs w:val="18"/>
            </w:rPr>
          </w:pPr>
        </w:p>
      </w:tc>
      <w:tc>
        <w:tcPr>
          <w:tcW w:w="283" w:type="dxa"/>
        </w:tcPr>
        <w:p w14:paraId="58D4657F" w14:textId="77777777" w:rsidR="00191AFB" w:rsidRPr="006F701F" w:rsidRDefault="00191AFB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Betrokkene_Woonplaats"/>
          <w:tag w:val="Betrokkene_Woonplaats"/>
          <w:id w:val="864796509"/>
          <w:placeholder>
            <w:docPart w:val="7899375A609C45AB9E1E9AA2EA1A5E84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<w:text/>
        </w:sdtPr>
        <w:sdtContent>
          <w:tc>
            <w:tcPr>
              <w:tcW w:w="4820" w:type="dxa"/>
            </w:tcPr>
            <w:p w14:paraId="6746AD46" w14:textId="5B3CCD47" w:rsidR="00191AFB" w:rsidRPr="00191AFB" w:rsidRDefault="00191AFB" w:rsidP="00191AFB">
              <w:pPr>
                <w:pStyle w:val="TabelStandaard"/>
                <w:rPr>
                  <w:sz w:val="18"/>
                  <w:szCs w:val="18"/>
                </w:rPr>
              </w:pPr>
              <w:r w:rsidRPr="00191AFB">
                <w:rPr>
                  <w:rStyle w:val="Tekstvantijdelijkeaanduiding"/>
                  <w:color w:val="auto"/>
                  <w:sz w:val="18"/>
                  <w:szCs w:val="18"/>
                </w:rPr>
                <w:t>[Betrokkene_Woonplaats]</w:t>
              </w:r>
            </w:p>
          </w:tc>
        </w:sdtContent>
      </w:sdt>
      <w:tc>
        <w:tcPr>
          <w:tcW w:w="4820" w:type="dxa"/>
        </w:tcPr>
        <w:p w14:paraId="1D72451A" w14:textId="77777777" w:rsidR="00191AFB" w:rsidRPr="006F701F" w:rsidRDefault="00191AFB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30BD0" w:rsidRPr="000C3C18" w14:paraId="6376C37C" w14:textId="77777777" w:rsidTr="00FD40A2">
      <w:trPr>
        <w:trHeight w:val="265"/>
      </w:trPr>
      <w:tc>
        <w:tcPr>
          <w:tcW w:w="708" w:type="dxa"/>
          <w:tcBorders>
            <w:bottom w:val="single" w:sz="6" w:space="0" w:color="1A738D" w:themeColor="accent1" w:themeShade="BF"/>
          </w:tcBorders>
        </w:tcPr>
        <w:p w14:paraId="5F1161A7" w14:textId="77777777" w:rsidR="00830BD0" w:rsidRPr="000C3C18" w:rsidRDefault="00830BD0" w:rsidP="00830BD0">
          <w:pPr>
            <w:pStyle w:val="HeaderFooterTekst"/>
          </w:pPr>
        </w:p>
      </w:tc>
      <w:tc>
        <w:tcPr>
          <w:tcW w:w="1135" w:type="dxa"/>
          <w:vMerge/>
          <w:tcBorders>
            <w:bottom w:val="single" w:sz="6" w:space="0" w:color="1A738D" w:themeColor="accent1" w:themeShade="BF"/>
          </w:tcBorders>
        </w:tcPr>
        <w:p w14:paraId="38DC2D51" w14:textId="77777777" w:rsidR="00830BD0" w:rsidRPr="000C3C18" w:rsidRDefault="00830BD0" w:rsidP="00830BD0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71C35A9C" w14:textId="77777777" w:rsidR="00830BD0" w:rsidRPr="000C3C18" w:rsidRDefault="00830BD0" w:rsidP="00830BD0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E77F8DF" w14:textId="77777777" w:rsidR="00830BD0" w:rsidRPr="00954A9B" w:rsidRDefault="00830BD0" w:rsidP="00830BD0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0B9379ED" w14:textId="77777777" w:rsidR="00830BD0" w:rsidRPr="00954A9B" w:rsidRDefault="00830BD0" w:rsidP="00830BD0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33B936C4" w14:textId="77777777" w:rsidR="00830BD0" w:rsidRPr="00954A9B" w:rsidRDefault="00830BD0" w:rsidP="00830BD0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15591"/>
    <w:rsid w:val="000174BC"/>
    <w:rsid w:val="0002464E"/>
    <w:rsid w:val="00031A2B"/>
    <w:rsid w:val="000342A3"/>
    <w:rsid w:val="000408FB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C2A"/>
    <w:rsid w:val="000B6C84"/>
    <w:rsid w:val="000C0FF4"/>
    <w:rsid w:val="000C3C18"/>
    <w:rsid w:val="000C53C5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4CBC"/>
    <w:rsid w:val="001309FC"/>
    <w:rsid w:val="00133538"/>
    <w:rsid w:val="001341C8"/>
    <w:rsid w:val="00144176"/>
    <w:rsid w:val="00152FAD"/>
    <w:rsid w:val="0015616F"/>
    <w:rsid w:val="00164B6F"/>
    <w:rsid w:val="00164C60"/>
    <w:rsid w:val="00172569"/>
    <w:rsid w:val="00176298"/>
    <w:rsid w:val="001801BB"/>
    <w:rsid w:val="00191AFB"/>
    <w:rsid w:val="00192FB0"/>
    <w:rsid w:val="00193957"/>
    <w:rsid w:val="00195917"/>
    <w:rsid w:val="00196111"/>
    <w:rsid w:val="001A3003"/>
    <w:rsid w:val="001A5E9C"/>
    <w:rsid w:val="001A63E4"/>
    <w:rsid w:val="001B33D5"/>
    <w:rsid w:val="001B6A55"/>
    <w:rsid w:val="001C3A60"/>
    <w:rsid w:val="001C46B4"/>
    <w:rsid w:val="001C7C17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22C5A"/>
    <w:rsid w:val="00222C9B"/>
    <w:rsid w:val="0022409B"/>
    <w:rsid w:val="002410D2"/>
    <w:rsid w:val="002432D4"/>
    <w:rsid w:val="00253279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C5173"/>
    <w:rsid w:val="002D3AFA"/>
    <w:rsid w:val="002E57F4"/>
    <w:rsid w:val="002E61F5"/>
    <w:rsid w:val="002E6369"/>
    <w:rsid w:val="002F7349"/>
    <w:rsid w:val="00301AF5"/>
    <w:rsid w:val="0031028D"/>
    <w:rsid w:val="00310D0B"/>
    <w:rsid w:val="003123C7"/>
    <w:rsid w:val="00317E93"/>
    <w:rsid w:val="00317F10"/>
    <w:rsid w:val="00324147"/>
    <w:rsid w:val="00331F05"/>
    <w:rsid w:val="00334A6E"/>
    <w:rsid w:val="00345F44"/>
    <w:rsid w:val="00352815"/>
    <w:rsid w:val="003569B4"/>
    <w:rsid w:val="0036074B"/>
    <w:rsid w:val="00362317"/>
    <w:rsid w:val="003651FC"/>
    <w:rsid w:val="00366172"/>
    <w:rsid w:val="00370561"/>
    <w:rsid w:val="003749F1"/>
    <w:rsid w:val="0037668B"/>
    <w:rsid w:val="003902C1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504E"/>
    <w:rsid w:val="003F013A"/>
    <w:rsid w:val="003F1B17"/>
    <w:rsid w:val="003F1C32"/>
    <w:rsid w:val="003F6C35"/>
    <w:rsid w:val="003F6FD9"/>
    <w:rsid w:val="00404693"/>
    <w:rsid w:val="0041285E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26C1"/>
    <w:rsid w:val="0045483E"/>
    <w:rsid w:val="004573E2"/>
    <w:rsid w:val="004715AC"/>
    <w:rsid w:val="00471D7E"/>
    <w:rsid w:val="00477E1F"/>
    <w:rsid w:val="0048489F"/>
    <w:rsid w:val="004861F5"/>
    <w:rsid w:val="004B1425"/>
    <w:rsid w:val="004C78A7"/>
    <w:rsid w:val="004D27DE"/>
    <w:rsid w:val="004D566B"/>
    <w:rsid w:val="004F34BC"/>
    <w:rsid w:val="00502C42"/>
    <w:rsid w:val="005068C6"/>
    <w:rsid w:val="00507D8E"/>
    <w:rsid w:val="005122F9"/>
    <w:rsid w:val="00513AF9"/>
    <w:rsid w:val="005169B9"/>
    <w:rsid w:val="00521853"/>
    <w:rsid w:val="00523D33"/>
    <w:rsid w:val="005257F7"/>
    <w:rsid w:val="00533670"/>
    <w:rsid w:val="00543B02"/>
    <w:rsid w:val="00551787"/>
    <w:rsid w:val="005556D2"/>
    <w:rsid w:val="00557CB3"/>
    <w:rsid w:val="005751B9"/>
    <w:rsid w:val="0057772A"/>
    <w:rsid w:val="005801F3"/>
    <w:rsid w:val="00586F29"/>
    <w:rsid w:val="005870E4"/>
    <w:rsid w:val="0059326B"/>
    <w:rsid w:val="0059387E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52DE"/>
    <w:rsid w:val="0060750A"/>
    <w:rsid w:val="00614485"/>
    <w:rsid w:val="00624199"/>
    <w:rsid w:val="00655BE1"/>
    <w:rsid w:val="00667A04"/>
    <w:rsid w:val="00673764"/>
    <w:rsid w:val="00677212"/>
    <w:rsid w:val="00692605"/>
    <w:rsid w:val="00693642"/>
    <w:rsid w:val="006A4E0C"/>
    <w:rsid w:val="006B6EC7"/>
    <w:rsid w:val="006B74E4"/>
    <w:rsid w:val="006D0BBA"/>
    <w:rsid w:val="006D5926"/>
    <w:rsid w:val="006D5DB1"/>
    <w:rsid w:val="006D7D78"/>
    <w:rsid w:val="006E1D23"/>
    <w:rsid w:val="006E1E73"/>
    <w:rsid w:val="006F2C12"/>
    <w:rsid w:val="006F701F"/>
    <w:rsid w:val="00701F3B"/>
    <w:rsid w:val="007039C9"/>
    <w:rsid w:val="00716BBA"/>
    <w:rsid w:val="0072367E"/>
    <w:rsid w:val="007249A1"/>
    <w:rsid w:val="00732203"/>
    <w:rsid w:val="0073615A"/>
    <w:rsid w:val="00737F21"/>
    <w:rsid w:val="00752298"/>
    <w:rsid w:val="00754285"/>
    <w:rsid w:val="007678D4"/>
    <w:rsid w:val="0077096D"/>
    <w:rsid w:val="007715B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50F0"/>
    <w:rsid w:val="007E43EF"/>
    <w:rsid w:val="007E5341"/>
    <w:rsid w:val="007F3370"/>
    <w:rsid w:val="00812206"/>
    <w:rsid w:val="00812A54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83A8C"/>
    <w:rsid w:val="00886B6F"/>
    <w:rsid w:val="008965B0"/>
    <w:rsid w:val="008973FC"/>
    <w:rsid w:val="00897EDC"/>
    <w:rsid w:val="008A08C2"/>
    <w:rsid w:val="008A691C"/>
    <w:rsid w:val="008B2378"/>
    <w:rsid w:val="008B32E9"/>
    <w:rsid w:val="008B354C"/>
    <w:rsid w:val="008C03A7"/>
    <w:rsid w:val="008C2BC1"/>
    <w:rsid w:val="008C4979"/>
    <w:rsid w:val="008D3901"/>
    <w:rsid w:val="008D3D0B"/>
    <w:rsid w:val="008E2DD5"/>
    <w:rsid w:val="008E4BA2"/>
    <w:rsid w:val="008E73D7"/>
    <w:rsid w:val="008F3E8B"/>
    <w:rsid w:val="00900906"/>
    <w:rsid w:val="00901C4C"/>
    <w:rsid w:val="009066D2"/>
    <w:rsid w:val="009152BA"/>
    <w:rsid w:val="009247AF"/>
    <w:rsid w:val="0092505A"/>
    <w:rsid w:val="00932EFB"/>
    <w:rsid w:val="00937102"/>
    <w:rsid w:val="009466B9"/>
    <w:rsid w:val="009472D3"/>
    <w:rsid w:val="00954A9B"/>
    <w:rsid w:val="009573B0"/>
    <w:rsid w:val="00962218"/>
    <w:rsid w:val="00974AF2"/>
    <w:rsid w:val="00977360"/>
    <w:rsid w:val="00986463"/>
    <w:rsid w:val="00991C1B"/>
    <w:rsid w:val="00993A04"/>
    <w:rsid w:val="00993CAD"/>
    <w:rsid w:val="009A1CAA"/>
    <w:rsid w:val="009A3CAC"/>
    <w:rsid w:val="009B0323"/>
    <w:rsid w:val="009B7ECF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B5C75"/>
    <w:rsid w:val="00AC15C8"/>
    <w:rsid w:val="00AC1B58"/>
    <w:rsid w:val="00AC7AB2"/>
    <w:rsid w:val="00AE04C6"/>
    <w:rsid w:val="00AE6319"/>
    <w:rsid w:val="00AF3C48"/>
    <w:rsid w:val="00B04A6C"/>
    <w:rsid w:val="00B17C1A"/>
    <w:rsid w:val="00B32877"/>
    <w:rsid w:val="00B37D60"/>
    <w:rsid w:val="00B409B7"/>
    <w:rsid w:val="00B45A24"/>
    <w:rsid w:val="00B47253"/>
    <w:rsid w:val="00B67A3D"/>
    <w:rsid w:val="00B76E0E"/>
    <w:rsid w:val="00B81192"/>
    <w:rsid w:val="00BB120D"/>
    <w:rsid w:val="00BB3BE3"/>
    <w:rsid w:val="00BB430A"/>
    <w:rsid w:val="00BC050C"/>
    <w:rsid w:val="00BD34EF"/>
    <w:rsid w:val="00BE3E6B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431E"/>
    <w:rsid w:val="00C84752"/>
    <w:rsid w:val="00C85AE2"/>
    <w:rsid w:val="00C933F7"/>
    <w:rsid w:val="00C9536C"/>
    <w:rsid w:val="00C9740C"/>
    <w:rsid w:val="00CB1753"/>
    <w:rsid w:val="00CB2C2C"/>
    <w:rsid w:val="00CB37A1"/>
    <w:rsid w:val="00CB4EEA"/>
    <w:rsid w:val="00CC024B"/>
    <w:rsid w:val="00CC185D"/>
    <w:rsid w:val="00CC3D57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4680"/>
    <w:rsid w:val="00D06BEF"/>
    <w:rsid w:val="00D17C53"/>
    <w:rsid w:val="00D2032B"/>
    <w:rsid w:val="00D45418"/>
    <w:rsid w:val="00D5312B"/>
    <w:rsid w:val="00D548C3"/>
    <w:rsid w:val="00D56D7A"/>
    <w:rsid w:val="00D6539B"/>
    <w:rsid w:val="00D669B1"/>
    <w:rsid w:val="00D66DA9"/>
    <w:rsid w:val="00D70A8A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419B"/>
    <w:rsid w:val="00DA2009"/>
    <w:rsid w:val="00DA5233"/>
    <w:rsid w:val="00DA7757"/>
    <w:rsid w:val="00DB2521"/>
    <w:rsid w:val="00DB75BD"/>
    <w:rsid w:val="00DC42B4"/>
    <w:rsid w:val="00DC5CAF"/>
    <w:rsid w:val="00DC697E"/>
    <w:rsid w:val="00DE2339"/>
    <w:rsid w:val="00DE4BCF"/>
    <w:rsid w:val="00E01555"/>
    <w:rsid w:val="00E026B5"/>
    <w:rsid w:val="00E04767"/>
    <w:rsid w:val="00E05BFD"/>
    <w:rsid w:val="00E13360"/>
    <w:rsid w:val="00E14FEE"/>
    <w:rsid w:val="00E17886"/>
    <w:rsid w:val="00E211D2"/>
    <w:rsid w:val="00E25139"/>
    <w:rsid w:val="00E27069"/>
    <w:rsid w:val="00E41C57"/>
    <w:rsid w:val="00E45BD5"/>
    <w:rsid w:val="00E56605"/>
    <w:rsid w:val="00E631D4"/>
    <w:rsid w:val="00E64DAC"/>
    <w:rsid w:val="00E67AD9"/>
    <w:rsid w:val="00E70A81"/>
    <w:rsid w:val="00E70C36"/>
    <w:rsid w:val="00E73550"/>
    <w:rsid w:val="00E85C13"/>
    <w:rsid w:val="00E87F1C"/>
    <w:rsid w:val="00E907A1"/>
    <w:rsid w:val="00EA09F7"/>
    <w:rsid w:val="00EB362C"/>
    <w:rsid w:val="00EC4699"/>
    <w:rsid w:val="00EC59A5"/>
    <w:rsid w:val="00ED2A5C"/>
    <w:rsid w:val="00ED36AD"/>
    <w:rsid w:val="00ED644C"/>
    <w:rsid w:val="00EE5A4C"/>
    <w:rsid w:val="00EF096D"/>
    <w:rsid w:val="00F00B60"/>
    <w:rsid w:val="00F01E3E"/>
    <w:rsid w:val="00F02622"/>
    <w:rsid w:val="00F04A25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3048"/>
    <w:rsid w:val="00F56EFC"/>
    <w:rsid w:val="00F62680"/>
    <w:rsid w:val="00F63353"/>
    <w:rsid w:val="00F637C4"/>
    <w:rsid w:val="00F753B4"/>
    <w:rsid w:val="00F8095B"/>
    <w:rsid w:val="00F829B0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40A2"/>
    <w:rsid w:val="00FE0177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44176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44176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4861F5"/>
    <w:pPr>
      <w:spacing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A2256D6AC248D08DF1178F3FBFBA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BD35CF-2FFF-4317-A6E1-FB31951A03A9}"/>
      </w:docPartPr>
      <w:docPartBody>
        <w:p w:rsidR="00B16DC7" w:rsidRDefault="00B16DC7" w:rsidP="00B16DC7">
          <w:pPr>
            <w:pStyle w:val="14A2256D6AC248D08DF1178F3FBFBAB7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4EC374DCC3834892BF705B07C32A16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D7C3C4-5D76-4021-A2C0-7004180391DE}"/>
      </w:docPartPr>
      <w:docPartBody>
        <w:p w:rsidR="00B16DC7" w:rsidRDefault="00B16DC7" w:rsidP="00B16DC7">
          <w:pPr>
            <w:pStyle w:val="4EC374DCC3834892BF705B07C32A16F5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7899375A609C45AB9E1E9AA2EA1A5E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DD476A-3E23-495F-AD3F-40DC81DD7289}"/>
      </w:docPartPr>
      <w:docPartBody>
        <w:p w:rsidR="00B16DC7" w:rsidRDefault="00B16DC7" w:rsidP="00B16DC7">
          <w:pPr>
            <w:pStyle w:val="7899375A609C45AB9E1E9AA2EA1A5E84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71C41C850E8D4C0A8BFD00909C7188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D27240-3DC4-4258-A9F4-F19E161D330E}"/>
      </w:docPartPr>
      <w:docPartBody>
        <w:p w:rsidR="00CF0660" w:rsidRDefault="00B81773" w:rsidP="00B81773">
          <w:pPr>
            <w:pStyle w:val="71C41C850E8D4C0A8BFD00909C7188D3"/>
          </w:pPr>
          <w:r w:rsidRPr="00702F31">
            <w:rPr>
              <w:rStyle w:val="Tekstvantijdelijkeaanduiding"/>
            </w:rPr>
            <w:t>[Rapport_Versie]</w:t>
          </w:r>
        </w:p>
      </w:docPartBody>
    </w:docPart>
    <w:docPart>
      <w:docPartPr>
        <w:name w:val="C11A00EF110D4FCD87409C86B038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EAD7A1-9C98-495E-9F4C-9C13E17CF6CF}"/>
      </w:docPartPr>
      <w:docPartBody>
        <w:p w:rsidR="00CF0660" w:rsidRDefault="00B81773" w:rsidP="00B81773">
          <w:pPr>
            <w:pStyle w:val="C11A00EF110D4FCD87409C86B038EE0B"/>
          </w:pPr>
          <w:r w:rsidRPr="00702F31">
            <w:rPr>
              <w:rStyle w:val="Tekstvantijdelijkeaanduiding"/>
            </w:rPr>
            <w:t>[Rapport_Datum]</w:t>
          </w:r>
        </w:p>
      </w:docPartBody>
    </w:docPart>
    <w:docPart>
      <w:docPartPr>
        <w:name w:val="C0CC9F32111D4CB9A9CE0885B9EB60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72A232-6077-4E53-8CEF-008E942DCA71}"/>
      </w:docPartPr>
      <w:docPartBody>
        <w:p w:rsidR="00CF0660" w:rsidRDefault="00B81773" w:rsidP="00B81773">
          <w:pPr>
            <w:pStyle w:val="C0CC9F32111D4CB9A9CE0885B9EB6000"/>
          </w:pPr>
          <w:r w:rsidRPr="00702F31">
            <w:rPr>
              <w:rStyle w:val="Tekstvantijdelijkeaanduiding"/>
            </w:rPr>
            <w:t>[Rapport_Kenmerk]</w:t>
          </w:r>
        </w:p>
      </w:docPartBody>
    </w:docPart>
    <w:docPart>
      <w:docPartPr>
        <w:name w:val="EC7E178D74554E3991599168D27F3E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5A5606-60B5-4D98-B506-FA5943C5093B}"/>
      </w:docPartPr>
      <w:docPartBody>
        <w:p w:rsidR="00CF0660" w:rsidRDefault="00B81773" w:rsidP="00B81773">
          <w:pPr>
            <w:pStyle w:val="EC7E178D74554E3991599168D27F3E00"/>
          </w:pPr>
          <w:r w:rsidRPr="00BF5B2F">
            <w:rPr>
              <w:rStyle w:val="Tekstvantijdelijkeaanduiding"/>
            </w:rPr>
            <w:t>[Deskundige_Naam]</w:t>
          </w:r>
        </w:p>
      </w:docPartBody>
    </w:docPart>
    <w:docPart>
      <w:docPartPr>
        <w:name w:val="7DB21BB013054D71991458B050008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C93770-269D-4FA3-80B7-679FFB9D7E16}"/>
      </w:docPartPr>
      <w:docPartBody>
        <w:p w:rsidR="00CF0660" w:rsidRDefault="00B81773" w:rsidP="00B81773">
          <w:pPr>
            <w:pStyle w:val="7DB21BB013054D71991458B050008AEC"/>
          </w:pPr>
          <w:r w:rsidRPr="00702F31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EE27A4EF5FB84C10AD4B6089E9D730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1A50BC-8F1B-47C9-9F6D-602A51541B99}"/>
      </w:docPartPr>
      <w:docPartBody>
        <w:p w:rsidR="00CF0660" w:rsidRDefault="00B81773" w:rsidP="00B81773">
          <w:pPr>
            <w:pStyle w:val="EE27A4EF5FB84C10AD4B6089E9D73024"/>
          </w:pPr>
          <w:r w:rsidRPr="00702F31">
            <w:rPr>
              <w:rStyle w:val="Tekstvantijdelijkeaanduiding"/>
            </w:rPr>
            <w:t>[Deskundige_BIG]</w:t>
          </w:r>
        </w:p>
      </w:docPartBody>
    </w:docPart>
    <w:docPart>
      <w:docPartPr>
        <w:name w:val="1223587E5A27421EA83DFB6E1DE7CE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3E0332-B822-426E-9EE6-0FE46134351E}"/>
      </w:docPartPr>
      <w:docPartBody>
        <w:p w:rsidR="00CF0660" w:rsidRDefault="00B81773" w:rsidP="00B81773">
          <w:pPr>
            <w:pStyle w:val="1223587E5A27421EA83DFB6E1DE7CEB1"/>
          </w:pPr>
          <w:r w:rsidRPr="00702F31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DA3FFA7908DB451DBF1B0B4DF9B24F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C197F9-8C46-42BB-A8BA-D60D7439101D}"/>
      </w:docPartPr>
      <w:docPartBody>
        <w:p w:rsidR="00CF0660" w:rsidRDefault="00B81773" w:rsidP="00B81773">
          <w:pPr>
            <w:pStyle w:val="DA3FFA7908DB451DBF1B0B4DF9B24FCC"/>
          </w:pPr>
          <w:r w:rsidRPr="00702F31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21D3FDD3EAB2453E8CFCF47920EE9C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02EF2B-05C1-4923-96BC-828FC49C916D}"/>
      </w:docPartPr>
      <w:docPartBody>
        <w:p w:rsidR="00CF0660" w:rsidRDefault="00B81773" w:rsidP="00B81773">
          <w:pPr>
            <w:pStyle w:val="21D3FDD3EAB2453E8CFCF47920EE9CD9"/>
          </w:pPr>
          <w:r w:rsidRPr="00702F31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38318C4199A4403998B85B199905A4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B7A4D-2197-4F59-A8E7-E5C5EAA8FBA8}"/>
      </w:docPartPr>
      <w:docPartBody>
        <w:p w:rsidR="00CF0660" w:rsidRDefault="00B81773" w:rsidP="00B81773">
          <w:pPr>
            <w:pStyle w:val="38318C4199A4403998B85B199905A4FB"/>
          </w:pPr>
          <w:r w:rsidRPr="00BF5B2F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7139F9A5A6B4149B7F9BD1841D8E1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C157EF-8017-49D6-9A06-85ACA0A43037}"/>
      </w:docPartPr>
      <w:docPartBody>
        <w:p w:rsidR="00CF0660" w:rsidRDefault="00B81773" w:rsidP="00B81773">
          <w:pPr>
            <w:pStyle w:val="77139F9A5A6B4149B7F9BD1841D8E10C"/>
          </w:pPr>
          <w:r w:rsidRPr="00702F31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41D375A4F46F4084BAA915B651B0ED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50062A-DC5C-4B6B-A4BF-BAA3C3128FD6}"/>
      </w:docPartPr>
      <w:docPartBody>
        <w:p w:rsidR="00CF0660" w:rsidRDefault="00B81773" w:rsidP="00B81773">
          <w:pPr>
            <w:pStyle w:val="41D375A4F46F4084BAA915B651B0ED9C"/>
          </w:pPr>
          <w:r w:rsidRPr="00702F31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15616F"/>
    <w:rsid w:val="001A3003"/>
    <w:rsid w:val="00267698"/>
    <w:rsid w:val="002E4A3A"/>
    <w:rsid w:val="002E4A81"/>
    <w:rsid w:val="00317E93"/>
    <w:rsid w:val="003626A8"/>
    <w:rsid w:val="003902C1"/>
    <w:rsid w:val="00482539"/>
    <w:rsid w:val="004915BF"/>
    <w:rsid w:val="004C78A7"/>
    <w:rsid w:val="005563ED"/>
    <w:rsid w:val="00557CB3"/>
    <w:rsid w:val="00603576"/>
    <w:rsid w:val="006A4E0C"/>
    <w:rsid w:val="007204D2"/>
    <w:rsid w:val="00787BED"/>
    <w:rsid w:val="007B6463"/>
    <w:rsid w:val="00825945"/>
    <w:rsid w:val="0083711E"/>
    <w:rsid w:val="00876762"/>
    <w:rsid w:val="00946BE0"/>
    <w:rsid w:val="00952EE0"/>
    <w:rsid w:val="00974AF2"/>
    <w:rsid w:val="00A50DC9"/>
    <w:rsid w:val="00A77A1A"/>
    <w:rsid w:val="00AF6345"/>
    <w:rsid w:val="00B16DC7"/>
    <w:rsid w:val="00B81773"/>
    <w:rsid w:val="00BF6A60"/>
    <w:rsid w:val="00C315A9"/>
    <w:rsid w:val="00CF0660"/>
    <w:rsid w:val="00D16128"/>
    <w:rsid w:val="00D45418"/>
    <w:rsid w:val="00D9001A"/>
    <w:rsid w:val="00EF025B"/>
    <w:rsid w:val="00EF65EF"/>
    <w:rsid w:val="00FB48CE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81773"/>
    <w:rPr>
      <w:color w:val="808080"/>
    </w:rPr>
  </w:style>
  <w:style w:type="paragraph" w:customStyle="1" w:styleId="14A2256D6AC248D08DF1178F3FBFBAB7">
    <w:name w:val="14A2256D6AC248D08DF1178F3FBFBAB7"/>
    <w:rsid w:val="00B16DC7"/>
  </w:style>
  <w:style w:type="paragraph" w:customStyle="1" w:styleId="4EC374DCC3834892BF705B07C32A16F5">
    <w:name w:val="4EC374DCC3834892BF705B07C32A16F5"/>
    <w:rsid w:val="00B16DC7"/>
  </w:style>
  <w:style w:type="paragraph" w:customStyle="1" w:styleId="7899375A609C45AB9E1E9AA2EA1A5E84">
    <w:name w:val="7899375A609C45AB9E1E9AA2EA1A5E84"/>
    <w:rsid w:val="00B16DC7"/>
  </w:style>
  <w:style w:type="paragraph" w:customStyle="1" w:styleId="71C41C850E8D4C0A8BFD00909C7188D3">
    <w:name w:val="71C41C850E8D4C0A8BFD00909C7188D3"/>
    <w:rsid w:val="00B81773"/>
  </w:style>
  <w:style w:type="paragraph" w:customStyle="1" w:styleId="C11A00EF110D4FCD87409C86B038EE0B">
    <w:name w:val="C11A00EF110D4FCD87409C86B038EE0B"/>
    <w:rsid w:val="00B81773"/>
  </w:style>
  <w:style w:type="paragraph" w:customStyle="1" w:styleId="C0CC9F32111D4CB9A9CE0885B9EB6000">
    <w:name w:val="C0CC9F32111D4CB9A9CE0885B9EB6000"/>
    <w:rsid w:val="00B81773"/>
  </w:style>
  <w:style w:type="paragraph" w:customStyle="1" w:styleId="EC7E178D74554E3991599168D27F3E00">
    <w:name w:val="EC7E178D74554E3991599168D27F3E00"/>
    <w:rsid w:val="00B81773"/>
  </w:style>
  <w:style w:type="paragraph" w:customStyle="1" w:styleId="7DB21BB013054D71991458B050008AEC">
    <w:name w:val="7DB21BB013054D71991458B050008AEC"/>
    <w:rsid w:val="00B81773"/>
  </w:style>
  <w:style w:type="paragraph" w:customStyle="1" w:styleId="EE27A4EF5FB84C10AD4B6089E9D73024">
    <w:name w:val="EE27A4EF5FB84C10AD4B6089E9D73024"/>
    <w:rsid w:val="00B81773"/>
  </w:style>
  <w:style w:type="paragraph" w:customStyle="1" w:styleId="1223587E5A27421EA83DFB6E1DE7CEB1">
    <w:name w:val="1223587E5A27421EA83DFB6E1DE7CEB1"/>
    <w:rsid w:val="00B81773"/>
  </w:style>
  <w:style w:type="paragraph" w:customStyle="1" w:styleId="DA3FFA7908DB451DBF1B0B4DF9B24FCC">
    <w:name w:val="DA3FFA7908DB451DBF1B0B4DF9B24FCC"/>
    <w:rsid w:val="00B81773"/>
  </w:style>
  <w:style w:type="paragraph" w:customStyle="1" w:styleId="21D3FDD3EAB2453E8CFCF47920EE9CD9">
    <w:name w:val="21D3FDD3EAB2453E8CFCF47920EE9CD9"/>
    <w:rsid w:val="00B81773"/>
  </w:style>
  <w:style w:type="paragraph" w:customStyle="1" w:styleId="38318C4199A4403998B85B199905A4FB">
    <w:name w:val="38318C4199A4403998B85B199905A4FB"/>
    <w:rsid w:val="00B81773"/>
  </w:style>
  <w:style w:type="paragraph" w:customStyle="1" w:styleId="77139F9A5A6B4149B7F9BD1841D8E10C">
    <w:name w:val="77139F9A5A6B4149B7F9BD1841D8E10C"/>
    <w:rsid w:val="00B81773"/>
  </w:style>
  <w:style w:type="paragraph" w:customStyle="1" w:styleId="41D375A4F46F4084BAA915B651B0ED9C">
    <w:name w:val="41D375A4F46F4084BAA915B651B0ED9C"/>
    <w:rsid w:val="00B81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 xsi:nil="true"/>
    <Deskundige_Naam xmlns="178c1688-9eb7-42ea-926c-b681325ee18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46</cp:revision>
  <dcterms:created xsi:type="dcterms:W3CDTF">2025-05-16T15:11:00Z</dcterms:created>
  <dcterms:modified xsi:type="dcterms:W3CDTF">2025-05-20T07:50:00Z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